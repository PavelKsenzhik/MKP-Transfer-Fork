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1D" w:rsidRDefault="000B671D" w:rsidP="00201FF1">
      <w:pPr>
        <w:ind w:firstLine="5610"/>
        <w:jc w:val="right"/>
      </w:pPr>
      <w:r>
        <w:t xml:space="preserve">В профсоюзный комитет </w:t>
      </w:r>
    </w:p>
    <w:p w:rsidR="000B671D" w:rsidRDefault="005F7CBF" w:rsidP="00201FF1">
      <w:pPr>
        <w:ind w:firstLine="5610"/>
        <w:jc w:val="right"/>
      </w:pPr>
      <w:r>
        <w:t>пе</w:t>
      </w:r>
      <w:r w:rsidR="000B671D">
        <w:t xml:space="preserve">рвичной профсоюзной </w:t>
      </w:r>
    </w:p>
    <w:p w:rsidR="00201FF1" w:rsidRDefault="000B671D" w:rsidP="00201FF1">
      <w:pPr>
        <w:ind w:firstLine="5610"/>
        <w:jc w:val="right"/>
      </w:pPr>
      <w:r>
        <w:t xml:space="preserve">организации </w:t>
      </w:r>
      <w:r w:rsidR="00201FF1">
        <w:t xml:space="preserve">Объединенной профсоюзной организации </w:t>
      </w:r>
    </w:p>
    <w:p w:rsidR="00201FF1" w:rsidRDefault="00201FF1" w:rsidP="00201FF1">
      <w:pPr>
        <w:ind w:firstLine="5610"/>
        <w:jc w:val="right"/>
      </w:pPr>
      <w:proofErr w:type="gramStart"/>
      <w:r>
        <w:t>Национального</w:t>
      </w:r>
      <w:proofErr w:type="gramEnd"/>
      <w:r>
        <w:t xml:space="preserve"> банка Республики Беларусь </w:t>
      </w:r>
    </w:p>
    <w:p w:rsidR="005F7CBF" w:rsidRDefault="00201FF1" w:rsidP="00201FF1">
      <w:pPr>
        <w:ind w:firstLine="5610"/>
        <w:jc w:val="right"/>
      </w:pPr>
      <w:r>
        <w:t>Центрального</w:t>
      </w:r>
      <w:r w:rsidR="00257078">
        <w:t xml:space="preserve"> </w:t>
      </w:r>
      <w:r w:rsidR="005F7CBF">
        <w:t>аппарата и Учебного центра</w:t>
      </w:r>
    </w:p>
    <w:p w:rsidR="000B671D" w:rsidRDefault="000B671D">
      <w:pPr>
        <w:ind w:firstLine="5610"/>
      </w:pPr>
    </w:p>
    <w:p w:rsidR="000B671D" w:rsidRDefault="000B671D">
      <w:pPr>
        <w:ind w:left="5610"/>
        <w:rPr>
          <w:sz w:val="16"/>
          <w:szCs w:val="16"/>
        </w:rPr>
      </w:pPr>
      <w:r>
        <w:t>____________________________</w:t>
      </w:r>
      <w:r w:rsidR="002D5E1D">
        <w:rPr>
          <w:sz w:val="16"/>
          <w:szCs w:val="16"/>
        </w:rPr>
        <w:t xml:space="preserve">    </w:t>
      </w:r>
      <w:r w:rsidR="002D5E1D" w:rsidRPr="002D5E1D">
        <w:rPr>
          <w:sz w:val="20"/>
          <w:szCs w:val="20"/>
        </w:rPr>
        <w:t xml:space="preserve">полное указание должности, структурного подразделения, </w:t>
      </w:r>
      <w:r w:rsidRPr="002D5E1D">
        <w:rPr>
          <w:sz w:val="20"/>
          <w:szCs w:val="20"/>
        </w:rPr>
        <w:t>фамилии, имени, отчества</w:t>
      </w:r>
    </w:p>
    <w:p w:rsidR="000B671D" w:rsidRDefault="000B671D">
      <w:pPr>
        <w:ind w:firstLine="5610"/>
      </w:pPr>
      <w:r>
        <w:t>____________________________</w:t>
      </w:r>
    </w:p>
    <w:p w:rsidR="000B671D" w:rsidRDefault="000B671D">
      <w:pPr>
        <w:ind w:firstLine="5610"/>
      </w:pPr>
      <w:r>
        <w:t>____________________________</w:t>
      </w:r>
    </w:p>
    <w:p w:rsidR="000B671D" w:rsidRDefault="000B671D">
      <w:pPr>
        <w:ind w:firstLine="5610"/>
      </w:pPr>
      <w:r>
        <w:t>____________________________</w:t>
      </w:r>
    </w:p>
    <w:p w:rsidR="000B671D" w:rsidRDefault="000B671D">
      <w:pPr>
        <w:ind w:firstLine="5610"/>
      </w:pPr>
    </w:p>
    <w:p w:rsidR="000B671D" w:rsidRDefault="000B671D"/>
    <w:p w:rsidR="000B671D" w:rsidRDefault="000B671D"/>
    <w:p w:rsidR="000B671D" w:rsidRDefault="000B671D">
      <w:pPr>
        <w:jc w:val="center"/>
      </w:pPr>
      <w:r>
        <w:t>Заявление</w:t>
      </w:r>
    </w:p>
    <w:p w:rsidR="000B671D" w:rsidRDefault="000B671D"/>
    <w:p w:rsidR="000B671D" w:rsidRDefault="000B671D">
      <w:pPr>
        <w:ind w:firstLine="708"/>
      </w:pPr>
      <w:r>
        <w:t>Прошу принять меня в члены профсоюзной организации и поставить на профсоюзный учет.</w:t>
      </w:r>
    </w:p>
    <w:p w:rsidR="000B671D" w:rsidRDefault="000B671D"/>
    <w:p w:rsidR="000B671D" w:rsidRDefault="000B671D"/>
    <w:p w:rsidR="005F7CBF" w:rsidRPr="00751715" w:rsidRDefault="005F7CBF" w:rsidP="005F7CBF">
      <w:r w:rsidRPr="00751715">
        <w:t>”</w:t>
      </w:r>
      <w:r>
        <w:t>_</w:t>
      </w:r>
      <w:r w:rsidRPr="00751715">
        <w:t>_</w:t>
      </w:r>
      <w:r>
        <w:t>_</w:t>
      </w:r>
      <w:r w:rsidRPr="00751715">
        <w:t>“</w:t>
      </w:r>
      <w:r>
        <w:t>__________</w:t>
      </w:r>
      <w:r>
        <w:rPr>
          <w:lang w:val="en-US"/>
        </w:rPr>
        <w:t> </w:t>
      </w:r>
      <w:r w:rsidRPr="00751715">
        <w:t>201</w:t>
      </w:r>
      <w:r w:rsidR="00A3226F">
        <w:rPr>
          <w:lang w:val="en-US"/>
        </w:rPr>
        <w:t xml:space="preserve">   </w:t>
      </w:r>
      <w:r>
        <w:rPr>
          <w:lang w:val="en-US"/>
        </w:rPr>
        <w:t> </w:t>
      </w:r>
      <w:r>
        <w:t>г.</w:t>
      </w:r>
      <w:r>
        <w:tab/>
      </w:r>
      <w:r>
        <w:tab/>
      </w:r>
      <w:r>
        <w:tab/>
      </w:r>
      <w:r>
        <w:tab/>
      </w:r>
      <w:r>
        <w:tab/>
        <w:t>_______________________</w:t>
      </w:r>
    </w:p>
    <w:p w:rsidR="005F7CBF" w:rsidRPr="001F3EE4" w:rsidRDefault="005F7CBF" w:rsidP="005F7CBF">
      <w:pPr>
        <w:rPr>
          <w:sz w:val="16"/>
          <w:szCs w:val="16"/>
        </w:rPr>
      </w:pP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>
        <w:rPr>
          <w:sz w:val="16"/>
          <w:szCs w:val="16"/>
        </w:rPr>
        <w:t>п</w:t>
      </w:r>
      <w:r w:rsidRPr="001F3EE4">
        <w:rPr>
          <w:sz w:val="16"/>
          <w:szCs w:val="16"/>
        </w:rPr>
        <w:t>одпись</w:t>
      </w:r>
      <w:r>
        <w:rPr>
          <w:sz w:val="16"/>
          <w:szCs w:val="16"/>
        </w:rPr>
        <w:t xml:space="preserve"> (инициалы, фамилия)</w:t>
      </w:r>
    </w:p>
    <w:p w:rsidR="000B671D" w:rsidRDefault="000B671D" w:rsidP="005F7CBF"/>
    <w:sectPr w:rsidR="000B671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08"/>
  <w:drawingGridHorizontalSpacing w:val="187"/>
  <w:displayVerticalDrawingGridEvery w:val="2"/>
  <w:noPunctuationKerning/>
  <w:characterSpacingControl w:val="doNotCompress"/>
  <w:compat/>
  <w:rsids>
    <w:rsidRoot w:val="005F7CBF"/>
    <w:rsid w:val="000B671D"/>
    <w:rsid w:val="00201FF1"/>
    <w:rsid w:val="00257078"/>
    <w:rsid w:val="002602FB"/>
    <w:rsid w:val="002D5E1D"/>
    <w:rsid w:val="00427B34"/>
    <w:rsid w:val="00522E76"/>
    <w:rsid w:val="005F7CBF"/>
    <w:rsid w:val="00A3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Первичной</vt:lpstr>
    </vt:vector>
  </TitlesOfParts>
  <Company>НБ РБ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Первичной</dc:title>
  <dc:creator>Пользователь</dc:creator>
  <cp:lastModifiedBy>sivec</cp:lastModifiedBy>
  <cp:revision>2</cp:revision>
  <cp:lastPrinted>2008-04-09T10:39:00Z</cp:lastPrinted>
  <dcterms:created xsi:type="dcterms:W3CDTF">2019-07-26T06:46:00Z</dcterms:created>
  <dcterms:modified xsi:type="dcterms:W3CDTF">2019-07-26T06:46:00Z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