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6E" w:rsidRPr="00BD7D08" w:rsidRDefault="00492B2A" w:rsidP="00000E6E">
      <w:pPr>
        <w:jc w:val="center"/>
        <w:rPr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6.5pt;margin-top:-44.4pt;width:561pt;height:810.25pt;z-index:251660288">
            <v:imagedata r:id="rId8" o:title="РЕгламент получения адм прав_1"/>
          </v:shape>
        </w:pict>
      </w:r>
      <w:r w:rsidR="00000E6E" w:rsidRPr="00BD7D08">
        <w:rPr>
          <w:sz w:val="30"/>
          <w:szCs w:val="30"/>
        </w:rPr>
        <w:br w:type="page"/>
      </w:r>
    </w:p>
    <w:p w:rsidR="00000E6E" w:rsidRPr="00BD7D08" w:rsidRDefault="00000E6E" w:rsidP="002256B1">
      <w:pPr>
        <w:pStyle w:val="92"/>
        <w:shd w:val="clear" w:color="auto" w:fill="auto"/>
        <w:spacing w:after="0" w:line="360" w:lineRule="auto"/>
        <w:ind w:firstLine="567"/>
        <w:rPr>
          <w:sz w:val="30"/>
          <w:szCs w:val="30"/>
        </w:rPr>
      </w:pPr>
      <w:r w:rsidRPr="00BD7D08">
        <w:rPr>
          <w:sz w:val="30"/>
          <w:szCs w:val="30"/>
        </w:rPr>
        <w:lastRenderedPageBreak/>
        <w:t>П</w:t>
      </w:r>
      <w:r>
        <w:rPr>
          <w:sz w:val="30"/>
          <w:szCs w:val="30"/>
        </w:rPr>
        <w:t>р</w:t>
      </w:r>
      <w:r w:rsidRPr="00BD7D08">
        <w:rPr>
          <w:sz w:val="30"/>
          <w:szCs w:val="30"/>
        </w:rPr>
        <w:t>едисловие</w:t>
      </w:r>
    </w:p>
    <w:p w:rsidR="00000E6E" w:rsidRPr="00BD7D08" w:rsidRDefault="00000E6E" w:rsidP="002256B1">
      <w:pPr>
        <w:pStyle w:val="26"/>
        <w:shd w:val="clear" w:color="auto" w:fill="auto"/>
        <w:spacing w:before="0" w:after="0" w:line="360" w:lineRule="auto"/>
        <w:ind w:firstLine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proofErr w:type="gramStart"/>
      <w:r>
        <w:rPr>
          <w:sz w:val="30"/>
          <w:szCs w:val="30"/>
        </w:rPr>
        <w:t>РАЗРАБОТАН</w:t>
      </w:r>
      <w:proofErr w:type="gramEnd"/>
      <w:r w:rsidRPr="00BD7D08">
        <w:rPr>
          <w:sz w:val="30"/>
          <w:szCs w:val="30"/>
        </w:rPr>
        <w:t xml:space="preserve"> ЗАО «Банковско-финансовая </w:t>
      </w:r>
      <w:proofErr w:type="spellStart"/>
      <w:r w:rsidRPr="00BD7D08">
        <w:rPr>
          <w:sz w:val="30"/>
          <w:szCs w:val="30"/>
        </w:rPr>
        <w:t>телесеть</w:t>
      </w:r>
      <w:proofErr w:type="spellEnd"/>
      <w:r w:rsidRPr="00BD7D08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000E6E" w:rsidRPr="00BD7D08" w:rsidRDefault="00000E6E" w:rsidP="002256B1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 КРАТКОЕ СОДЕРЖАНИЕ</w:t>
      </w:r>
      <w:r w:rsidRPr="00BD7D08">
        <w:rPr>
          <w:sz w:val="30"/>
          <w:szCs w:val="30"/>
        </w:rPr>
        <w:t xml:space="preserve"> Настоящий документ </w:t>
      </w:r>
      <w:r w:rsidR="004E08BD" w:rsidRPr="00E15A33">
        <w:rPr>
          <w:sz w:val="30"/>
          <w:szCs w:val="30"/>
        </w:rPr>
        <w:t xml:space="preserve">устанавливает регламент </w:t>
      </w:r>
      <w:r w:rsidR="00DB5606" w:rsidRPr="005C00D6">
        <w:rPr>
          <w:sz w:val="30"/>
          <w:szCs w:val="30"/>
        </w:rPr>
        <w:t>процесса получения прав с административными полномочиями сотрудниками 1-й линии поддержки на компьютерах пользователей (далее – Процесс).</w:t>
      </w:r>
    </w:p>
    <w:p w:rsidR="00000E6E" w:rsidRPr="00BD7D08" w:rsidRDefault="00000E6E" w:rsidP="002256B1">
      <w:pPr>
        <w:spacing w:line="360" w:lineRule="auto"/>
        <w:rPr>
          <w:sz w:val="30"/>
          <w:szCs w:val="30"/>
        </w:rPr>
      </w:pPr>
    </w:p>
    <w:p w:rsidR="00000E6E" w:rsidRPr="00BD7D08" w:rsidRDefault="00000E6E" w:rsidP="002256B1">
      <w:pPr>
        <w:spacing w:line="360" w:lineRule="auto"/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000E6E" w:rsidRPr="007F3EF7" w:rsidRDefault="00000E6E" w:rsidP="002256B1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sz w:val="30"/>
          <w:szCs w:val="30"/>
          <w:lang w:eastAsia="ru-RU"/>
        </w:rPr>
      </w:pPr>
      <w:r w:rsidRPr="007F3EF7">
        <w:rPr>
          <w:rFonts w:cs="Arial"/>
          <w:sz w:val="30"/>
          <w:szCs w:val="30"/>
          <w:lang w:eastAsia="ru-RU"/>
        </w:rPr>
        <w:lastRenderedPageBreak/>
        <w:t>Содержание</w:t>
      </w:r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noProof/>
          <w:sz w:val="30"/>
          <w:szCs w:val="30"/>
        </w:rPr>
      </w:pPr>
      <w:r w:rsidRPr="002C5BC2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begin"/>
      </w:r>
      <w:r w:rsidR="00000E6E" w:rsidRPr="002C5BC2">
        <w:rPr>
          <w:rFonts w:cs="Arial"/>
          <w:caps/>
          <w:noProof/>
          <w:sz w:val="30"/>
          <w:szCs w:val="30"/>
          <w:highlight w:val="yellow"/>
          <w:lang w:eastAsia="ru-RU"/>
        </w:rPr>
        <w:instrText xml:space="preserve"> TOC \o "1-2" \h \z \u </w:instrText>
      </w:r>
      <w:r w:rsidRPr="002C5BC2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separate"/>
      </w:r>
      <w:hyperlink w:anchor="_Toc499673701" w:history="1">
        <w:r w:rsidR="002C5BC2" w:rsidRPr="002C5BC2">
          <w:rPr>
            <w:sz w:val="30"/>
            <w:szCs w:val="30"/>
          </w:rPr>
          <w:t>1 Общие положения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_Toc499673701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4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noProof/>
          <w:sz w:val="30"/>
          <w:szCs w:val="30"/>
        </w:rPr>
      </w:pPr>
      <w:hyperlink w:anchor="_Toc499673702" w:history="1">
        <w:r w:rsidR="002C5BC2" w:rsidRPr="002C5BC2">
          <w:rPr>
            <w:sz w:val="30"/>
            <w:szCs w:val="30"/>
          </w:rPr>
          <w:t>2 Термины, определения и сокращения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_Toc499673702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5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03" w:history="1">
        <w:r w:rsidR="002C5BC2" w:rsidRPr="002C5BC2">
          <w:rPr>
            <w:sz w:val="30"/>
            <w:szCs w:val="30"/>
          </w:rPr>
          <w:t>2.1 Термины, определения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_Toc499673703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5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04" w:history="1">
        <w:r w:rsidR="002C5BC2" w:rsidRPr="002C5BC2">
          <w:rPr>
            <w:sz w:val="30"/>
            <w:szCs w:val="30"/>
          </w:rPr>
          <w:t>2.2 Сокращения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_Toc499673704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7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sz w:val="30"/>
          <w:szCs w:val="30"/>
        </w:rPr>
      </w:pPr>
      <w:hyperlink w:anchor="_Toc499673705" w:history="1">
        <w:r w:rsidR="002C5BC2" w:rsidRPr="002C5BC2">
          <w:rPr>
            <w:sz w:val="30"/>
            <w:szCs w:val="30"/>
          </w:rPr>
          <w:t>3 Цели и задачи процесса</w:t>
        </w:r>
        <w:r w:rsidR="002C5BC2" w:rsidRPr="002C5BC2">
          <w:rPr>
            <w:webHidden/>
            <w:sz w:val="30"/>
            <w:szCs w:val="30"/>
          </w:rPr>
          <w:tab/>
        </w:r>
        <w:r w:rsidRPr="002C5BC2">
          <w:rPr>
            <w:webHidden/>
            <w:sz w:val="30"/>
            <w:szCs w:val="30"/>
          </w:rPr>
          <w:fldChar w:fldCharType="begin"/>
        </w:r>
        <w:r w:rsidR="002C5BC2" w:rsidRPr="002C5BC2">
          <w:rPr>
            <w:webHidden/>
            <w:sz w:val="30"/>
            <w:szCs w:val="30"/>
          </w:rPr>
          <w:instrText xml:space="preserve"> PAGEREF _Toc499673705 \h </w:instrText>
        </w:r>
        <w:r w:rsidRPr="002C5BC2">
          <w:rPr>
            <w:webHidden/>
            <w:sz w:val="30"/>
            <w:szCs w:val="30"/>
          </w:rPr>
        </w:r>
        <w:r w:rsidRPr="002C5BC2">
          <w:rPr>
            <w:webHidden/>
            <w:sz w:val="30"/>
            <w:szCs w:val="30"/>
          </w:rPr>
          <w:fldChar w:fldCharType="separate"/>
        </w:r>
        <w:r w:rsidR="002C5BC2" w:rsidRPr="002C5BC2">
          <w:rPr>
            <w:webHidden/>
            <w:sz w:val="30"/>
            <w:szCs w:val="30"/>
          </w:rPr>
          <w:t>8</w:t>
        </w:r>
        <w:r w:rsidRPr="002C5BC2">
          <w:rPr>
            <w:webHidden/>
            <w:sz w:val="30"/>
            <w:szCs w:val="30"/>
          </w:rPr>
          <w:fldChar w:fldCharType="end"/>
        </w:r>
      </w:hyperlink>
      <w:bookmarkStart w:id="0" w:name="_GoBack"/>
      <w:bookmarkEnd w:id="0"/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06" w:history="1">
        <w:r w:rsidR="002C5BC2" w:rsidRPr="002C5BC2">
          <w:rPr>
            <w:sz w:val="30"/>
            <w:szCs w:val="30"/>
          </w:rPr>
          <w:t>3.1 Цель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_Toc499673706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8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07" w:history="1">
        <w:r w:rsidR="002C5BC2" w:rsidRPr="002C5BC2">
          <w:rPr>
            <w:sz w:val="30"/>
            <w:szCs w:val="30"/>
          </w:rPr>
          <w:t>3.2 Задачи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_Toc499673707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8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sz w:val="30"/>
          <w:szCs w:val="30"/>
        </w:rPr>
      </w:pPr>
      <w:hyperlink w:anchor="_Toc499673708" w:history="1">
        <w:r w:rsidR="002C5BC2" w:rsidRPr="002C5BC2">
          <w:rPr>
            <w:sz w:val="30"/>
            <w:szCs w:val="30"/>
          </w:rPr>
          <w:t>4 Объекты процесса</w:t>
        </w:r>
        <w:r w:rsidR="002C5BC2" w:rsidRPr="002C5BC2">
          <w:rPr>
            <w:webHidden/>
            <w:sz w:val="30"/>
            <w:szCs w:val="30"/>
          </w:rPr>
          <w:tab/>
        </w:r>
        <w:r w:rsidRPr="002C5BC2">
          <w:rPr>
            <w:webHidden/>
            <w:sz w:val="30"/>
            <w:szCs w:val="30"/>
          </w:rPr>
          <w:fldChar w:fldCharType="begin"/>
        </w:r>
        <w:r w:rsidR="002C5BC2" w:rsidRPr="002C5BC2">
          <w:rPr>
            <w:webHidden/>
            <w:sz w:val="30"/>
            <w:szCs w:val="30"/>
          </w:rPr>
          <w:instrText xml:space="preserve"> PAGEREF _Toc499673708 \h </w:instrText>
        </w:r>
        <w:r w:rsidRPr="002C5BC2">
          <w:rPr>
            <w:webHidden/>
            <w:sz w:val="30"/>
            <w:szCs w:val="30"/>
          </w:rPr>
        </w:r>
        <w:r w:rsidRPr="002C5BC2">
          <w:rPr>
            <w:webHidden/>
            <w:sz w:val="30"/>
            <w:szCs w:val="30"/>
          </w:rPr>
          <w:fldChar w:fldCharType="separate"/>
        </w:r>
        <w:r w:rsidR="002C5BC2" w:rsidRPr="002C5BC2">
          <w:rPr>
            <w:webHidden/>
            <w:sz w:val="30"/>
            <w:szCs w:val="30"/>
          </w:rPr>
          <w:t>9</w:t>
        </w:r>
        <w:r w:rsidRPr="002C5BC2">
          <w:rPr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09" w:history="1">
        <w:r w:rsidR="002C5BC2" w:rsidRPr="002C5BC2">
          <w:rPr>
            <w:sz w:val="30"/>
            <w:szCs w:val="30"/>
          </w:rPr>
          <w:t>4.1 Роль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_Toc499673709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9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10" w:history="1">
        <w:r w:rsidR="002C5BC2" w:rsidRPr="002C5BC2">
          <w:rPr>
            <w:sz w:val="30"/>
            <w:szCs w:val="30"/>
          </w:rPr>
          <w:t>4.2 Уровень доступа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_Toc499673710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9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11" w:history="1">
        <w:r w:rsidR="002C5BC2" w:rsidRPr="002C5BC2">
          <w:rPr>
            <w:sz w:val="30"/>
            <w:szCs w:val="30"/>
          </w:rPr>
          <w:t>4.3 Учетная запись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_Toc499673711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9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noProof/>
          <w:sz w:val="30"/>
          <w:szCs w:val="30"/>
        </w:rPr>
      </w:pPr>
      <w:hyperlink w:anchor="_Toc499673712" w:history="1">
        <w:r w:rsidR="002C5BC2" w:rsidRPr="002C5BC2">
          <w:rPr>
            <w:sz w:val="30"/>
            <w:szCs w:val="30"/>
          </w:rPr>
          <w:t>5 Входы/выходы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_Toc499673712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10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13" w:history="1">
        <w:r w:rsidR="002C5BC2" w:rsidRPr="002C5BC2">
          <w:rPr>
            <w:sz w:val="30"/>
            <w:szCs w:val="30"/>
          </w:rPr>
          <w:t>5.1 Входы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_Toc499673713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10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  <w:hyperlink w:anchor="_Toc499673714" w:history="1">
        <w:r w:rsidR="002C5BC2" w:rsidRPr="002C5BC2">
          <w:rPr>
            <w:sz w:val="30"/>
            <w:szCs w:val="30"/>
          </w:rPr>
          <w:t>5.2 Выходы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_Toc499673714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10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noProof/>
          <w:sz w:val="30"/>
          <w:szCs w:val="30"/>
        </w:rPr>
      </w:pPr>
      <w:hyperlink w:anchor="_Toc499673715" w:history="1">
        <w:r w:rsidR="002C5BC2" w:rsidRPr="002C5BC2">
          <w:rPr>
            <w:sz w:val="30"/>
            <w:szCs w:val="30"/>
          </w:rPr>
          <w:t>6 Описание этапов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_Toc499673715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10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noProof/>
          <w:sz w:val="30"/>
          <w:szCs w:val="30"/>
        </w:rPr>
      </w:pPr>
      <w:hyperlink w:anchor="_Toc499673716" w:history="1">
        <w:r w:rsidR="002C5BC2" w:rsidRPr="002C5BC2">
          <w:rPr>
            <w:sz w:val="30"/>
            <w:szCs w:val="30"/>
          </w:rPr>
          <w:t>7 Совершенствование процесса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_Toc499673716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12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noProof/>
          <w:sz w:val="30"/>
          <w:szCs w:val="30"/>
        </w:rPr>
      </w:pPr>
      <w:hyperlink w:anchor="_Toc499673717" w:history="1">
        <w:r w:rsidR="002C5BC2" w:rsidRPr="002C5BC2">
          <w:rPr>
            <w:sz w:val="30"/>
            <w:szCs w:val="30"/>
          </w:rPr>
          <w:t>Приложение А: Схема Процесса получения прав с административными полномочиями сотрудниками 1-й линии поддержки на компьютерах пользователей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_Toc499673717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13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Default="0010530C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9673718" w:history="1">
        <w:r w:rsidR="002C5BC2" w:rsidRPr="002C5BC2">
          <w:rPr>
            <w:sz w:val="30"/>
            <w:szCs w:val="30"/>
          </w:rPr>
          <w:t>Приложение Б: Типовые ролевые инструкции участников Процесса получения прав с административными полномочиями сотрудниками 1-й линии поддержки на компьютерах пользователей</w:t>
        </w:r>
        <w:r w:rsidR="002C5BC2" w:rsidRPr="002C5BC2">
          <w:rPr>
            <w:noProof/>
            <w:webHidden/>
            <w:sz w:val="30"/>
            <w:szCs w:val="30"/>
          </w:rPr>
          <w:tab/>
        </w:r>
        <w:r w:rsidRPr="002C5BC2">
          <w:rPr>
            <w:noProof/>
            <w:webHidden/>
            <w:sz w:val="30"/>
            <w:szCs w:val="30"/>
          </w:rPr>
          <w:fldChar w:fldCharType="begin"/>
        </w:r>
        <w:r w:rsidR="002C5BC2" w:rsidRPr="002C5BC2">
          <w:rPr>
            <w:noProof/>
            <w:webHidden/>
            <w:sz w:val="30"/>
            <w:szCs w:val="30"/>
          </w:rPr>
          <w:instrText xml:space="preserve"> PAGEREF _Toc499673718 \h </w:instrText>
        </w:r>
        <w:r w:rsidRPr="002C5BC2">
          <w:rPr>
            <w:noProof/>
            <w:webHidden/>
            <w:sz w:val="30"/>
            <w:szCs w:val="30"/>
          </w:rPr>
        </w:r>
        <w:r w:rsidRPr="002C5BC2">
          <w:rPr>
            <w:noProof/>
            <w:webHidden/>
            <w:sz w:val="30"/>
            <w:szCs w:val="30"/>
          </w:rPr>
          <w:fldChar w:fldCharType="separate"/>
        </w:r>
        <w:r w:rsidR="002C5BC2" w:rsidRPr="002C5BC2">
          <w:rPr>
            <w:noProof/>
            <w:webHidden/>
            <w:sz w:val="30"/>
            <w:szCs w:val="30"/>
          </w:rPr>
          <w:t>14</w:t>
        </w:r>
        <w:r w:rsidRPr="002C5BC2">
          <w:rPr>
            <w:noProof/>
            <w:webHidden/>
            <w:sz w:val="30"/>
            <w:szCs w:val="30"/>
          </w:rPr>
          <w:fldChar w:fldCharType="end"/>
        </w:r>
      </w:hyperlink>
    </w:p>
    <w:p w:rsidR="002C5BC2" w:rsidRPr="00AA1A96" w:rsidRDefault="0010530C" w:rsidP="002C5BC2">
      <w:pPr>
        <w:spacing w:line="360" w:lineRule="auto"/>
        <w:jc w:val="left"/>
        <w:rPr>
          <w:noProof/>
          <w:sz w:val="30"/>
          <w:szCs w:val="30"/>
        </w:rPr>
      </w:pPr>
      <w:r w:rsidRPr="002C5BC2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end"/>
      </w:r>
    </w:p>
    <w:p w:rsidR="002C5BC2" w:rsidRPr="00AA1A96" w:rsidRDefault="002C5BC2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noProof/>
          <w:sz w:val="30"/>
          <w:szCs w:val="30"/>
        </w:rPr>
      </w:pPr>
    </w:p>
    <w:p w:rsidR="00000E6E" w:rsidRPr="00AA1A96" w:rsidRDefault="00000E6E" w:rsidP="002C5BC2">
      <w:pPr>
        <w:pStyle w:val="22"/>
        <w:tabs>
          <w:tab w:val="clear" w:pos="9639"/>
          <w:tab w:val="right" w:leader="dot" w:pos="9921"/>
        </w:tabs>
        <w:spacing w:before="0" w:line="360" w:lineRule="auto"/>
        <w:ind w:firstLine="284"/>
        <w:rPr>
          <w:b/>
          <w:bCs/>
          <w:caps/>
          <w:sz w:val="30"/>
          <w:szCs w:val="30"/>
        </w:rPr>
      </w:pPr>
      <w:r w:rsidRPr="00AA1A96">
        <w:rPr>
          <w:b/>
          <w:bCs/>
          <w:caps/>
          <w:sz w:val="30"/>
          <w:szCs w:val="30"/>
        </w:rPr>
        <w:br w:type="page"/>
      </w:r>
    </w:p>
    <w:p w:rsidR="00000E6E" w:rsidRDefault="00000E6E" w:rsidP="002256B1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1" w:name="_Toc499673701"/>
      <w:r w:rsidRPr="00091946">
        <w:rPr>
          <w:rFonts w:eastAsia="Calibri"/>
          <w:caps/>
          <w:sz w:val="30"/>
          <w:szCs w:val="30"/>
        </w:rPr>
        <w:lastRenderedPageBreak/>
        <w:t>О</w:t>
      </w:r>
      <w:r w:rsidRPr="00091946">
        <w:rPr>
          <w:rFonts w:eastAsia="Calibri"/>
          <w:sz w:val="30"/>
          <w:szCs w:val="30"/>
        </w:rPr>
        <w:t>бщие положения</w:t>
      </w:r>
      <w:bookmarkEnd w:id="1"/>
    </w:p>
    <w:p w:rsidR="00000E6E" w:rsidRPr="008110BD" w:rsidRDefault="00000E6E" w:rsidP="002256B1">
      <w:pPr>
        <w:spacing w:line="360" w:lineRule="auto"/>
        <w:rPr>
          <w:rFonts w:eastAsia="Calibri"/>
          <w:sz w:val="30"/>
          <w:szCs w:val="30"/>
        </w:rPr>
      </w:pPr>
    </w:p>
    <w:p w:rsidR="00DB5606" w:rsidRPr="00DB5606" w:rsidRDefault="00DB5606" w:rsidP="002256B1">
      <w:pPr>
        <w:pStyle w:val="15"/>
        <w:tabs>
          <w:tab w:val="left" w:pos="851"/>
          <w:tab w:val="left" w:pos="993"/>
          <w:tab w:val="left" w:pos="1134"/>
        </w:tabs>
        <w:spacing w:line="360" w:lineRule="auto"/>
        <w:ind w:firstLine="567"/>
        <w:outlineLvl w:val="9"/>
        <w:rPr>
          <w:bCs/>
          <w:color w:val="000000"/>
          <w:sz w:val="30"/>
          <w:szCs w:val="30"/>
        </w:rPr>
      </w:pPr>
      <w:bookmarkStart w:id="2" w:name="_Toc495514437"/>
      <w:r>
        <w:rPr>
          <w:bCs/>
          <w:color w:val="000000"/>
          <w:sz w:val="30"/>
          <w:szCs w:val="30"/>
        </w:rPr>
        <w:t xml:space="preserve">1.1 </w:t>
      </w:r>
      <w:r w:rsidRPr="00DB5606">
        <w:rPr>
          <w:bCs/>
          <w:color w:val="000000"/>
          <w:sz w:val="30"/>
          <w:szCs w:val="30"/>
        </w:rPr>
        <w:t xml:space="preserve">Настоящий Регламент устанавливает порядок получения прав с административными полномочиями сотрудниками 1-й линии поддержки на компьютерах пользователей </w:t>
      </w:r>
      <w:r>
        <w:rPr>
          <w:rFonts w:eastAsia="Calibri"/>
          <w:caps/>
          <w:sz w:val="30"/>
          <w:szCs w:val="30"/>
        </w:rPr>
        <w:t>(</w:t>
      </w:r>
      <w:r>
        <w:rPr>
          <w:rFonts w:eastAsia="Calibri"/>
          <w:sz w:val="30"/>
          <w:szCs w:val="30"/>
        </w:rPr>
        <w:t>далее – Регламент</w:t>
      </w:r>
      <w:r>
        <w:rPr>
          <w:rFonts w:eastAsia="Calibri"/>
          <w:caps/>
          <w:sz w:val="30"/>
          <w:szCs w:val="30"/>
        </w:rPr>
        <w:t>).</w:t>
      </w:r>
    </w:p>
    <w:p w:rsidR="00DB5606" w:rsidRPr="00DB5606" w:rsidRDefault="00DB5606" w:rsidP="002256B1">
      <w:pPr>
        <w:pStyle w:val="15"/>
        <w:tabs>
          <w:tab w:val="left" w:pos="851"/>
          <w:tab w:val="left" w:pos="993"/>
          <w:tab w:val="left" w:pos="1134"/>
        </w:tabs>
        <w:spacing w:line="360" w:lineRule="auto"/>
        <w:ind w:firstLine="567"/>
        <w:outlineLvl w:val="9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1.2 </w:t>
      </w:r>
      <w:r w:rsidRPr="00DB5606">
        <w:rPr>
          <w:bCs/>
          <w:color w:val="000000"/>
          <w:sz w:val="30"/>
          <w:szCs w:val="30"/>
        </w:rPr>
        <w:t>Права с административными полномочиями доступа к компьютерам пользователей предоставляются сотрудникам 1-й линии поддержки с целью содействия им в успешном выполнении привилегированных задач административного типа.</w:t>
      </w:r>
    </w:p>
    <w:bookmarkEnd w:id="2"/>
    <w:p w:rsidR="00000E6E" w:rsidRDefault="00000E6E" w:rsidP="002256B1">
      <w:pPr>
        <w:pStyle w:val="15"/>
        <w:tabs>
          <w:tab w:val="left" w:pos="851"/>
          <w:tab w:val="left" w:pos="993"/>
          <w:tab w:val="left" w:pos="1134"/>
        </w:tabs>
        <w:spacing w:line="360" w:lineRule="auto"/>
        <w:ind w:firstLine="567"/>
        <w:outlineLvl w:val="9"/>
        <w:rPr>
          <w:rFonts w:eastAsia="Calibri"/>
          <w:caps/>
          <w:sz w:val="30"/>
          <w:szCs w:val="30"/>
        </w:rPr>
      </w:pPr>
      <w:r>
        <w:rPr>
          <w:rFonts w:eastAsia="Calibri"/>
          <w:caps/>
          <w:sz w:val="30"/>
          <w:szCs w:val="30"/>
        </w:rPr>
        <w:br w:type="page"/>
      </w:r>
    </w:p>
    <w:p w:rsidR="00000E6E" w:rsidRDefault="00000E6E" w:rsidP="002256B1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3" w:name="_Toc499673702"/>
      <w:r w:rsidRPr="00184433">
        <w:rPr>
          <w:rFonts w:eastAsia="Calibri"/>
          <w:sz w:val="30"/>
          <w:szCs w:val="30"/>
        </w:rPr>
        <w:lastRenderedPageBreak/>
        <w:t>Т</w:t>
      </w:r>
      <w:r w:rsidR="004E08BD" w:rsidRPr="00184433">
        <w:rPr>
          <w:rFonts w:eastAsia="Calibri"/>
          <w:sz w:val="30"/>
          <w:szCs w:val="30"/>
        </w:rPr>
        <w:t>ермины</w:t>
      </w:r>
      <w:r w:rsidR="00DB5606">
        <w:rPr>
          <w:rFonts w:eastAsia="Calibri"/>
          <w:sz w:val="30"/>
          <w:szCs w:val="30"/>
        </w:rPr>
        <w:t xml:space="preserve">, </w:t>
      </w:r>
      <w:r>
        <w:rPr>
          <w:rFonts w:eastAsia="Calibri"/>
          <w:sz w:val="30"/>
          <w:szCs w:val="30"/>
        </w:rPr>
        <w:t>определения</w:t>
      </w:r>
      <w:r w:rsidR="00DB5606">
        <w:rPr>
          <w:rFonts w:eastAsia="Calibri"/>
          <w:sz w:val="30"/>
          <w:szCs w:val="30"/>
        </w:rPr>
        <w:t xml:space="preserve"> и сокращения</w:t>
      </w:r>
      <w:bookmarkEnd w:id="3"/>
    </w:p>
    <w:p w:rsidR="005A749A" w:rsidRPr="005A749A" w:rsidRDefault="005A749A" w:rsidP="005A749A">
      <w:pPr>
        <w:rPr>
          <w:rFonts w:eastAsia="Calibri"/>
        </w:rPr>
      </w:pPr>
    </w:p>
    <w:p w:rsidR="00000E6E" w:rsidRPr="008110BD" w:rsidRDefault="005A749A" w:rsidP="005A749A">
      <w:pPr>
        <w:pStyle w:val="1"/>
        <w:keepNext w:val="0"/>
        <w:keepLines/>
        <w:widowControl/>
        <w:numPr>
          <w:ilvl w:val="1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4" w:name="_Toc499673703"/>
      <w:r>
        <w:rPr>
          <w:rFonts w:eastAsia="Calibri"/>
          <w:sz w:val="30"/>
          <w:szCs w:val="30"/>
        </w:rPr>
        <w:t>Термины, определения</w:t>
      </w:r>
      <w:bookmarkEnd w:id="4"/>
    </w:p>
    <w:p w:rsidR="00000E6E" w:rsidRPr="00C90611" w:rsidRDefault="00B01762" w:rsidP="002256B1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2.1</w:t>
      </w:r>
      <w:proofErr w:type="gramStart"/>
      <w:r>
        <w:rPr>
          <w:sz w:val="30"/>
          <w:szCs w:val="30"/>
        </w:rPr>
        <w:t xml:space="preserve"> </w:t>
      </w:r>
      <w:r w:rsidR="00364898">
        <w:rPr>
          <w:sz w:val="30"/>
          <w:szCs w:val="30"/>
        </w:rPr>
        <w:t>Д</w:t>
      </w:r>
      <w:proofErr w:type="gramEnd"/>
      <w:r w:rsidR="00364898" w:rsidRPr="00364898">
        <w:rPr>
          <w:sz w:val="30"/>
          <w:szCs w:val="30"/>
        </w:rPr>
        <w:t xml:space="preserve">ля целей, предусмотренных настоящим </w:t>
      </w:r>
      <w:r w:rsidR="00364898">
        <w:rPr>
          <w:sz w:val="30"/>
          <w:szCs w:val="30"/>
        </w:rPr>
        <w:t>документом</w:t>
      </w:r>
      <w:r w:rsidR="00364898" w:rsidRPr="00364898">
        <w:rPr>
          <w:sz w:val="30"/>
          <w:szCs w:val="30"/>
        </w:rPr>
        <w:t xml:space="preserve">, используются следующие термины </w:t>
      </w:r>
      <w:r w:rsidR="00000E6E">
        <w:rPr>
          <w:sz w:val="30"/>
          <w:szCs w:val="30"/>
        </w:rPr>
        <w:t>с соответствующими</w:t>
      </w:r>
      <w:r w:rsidR="00000E6E" w:rsidRPr="00C90611">
        <w:rPr>
          <w:sz w:val="30"/>
          <w:szCs w:val="30"/>
        </w:rPr>
        <w:t xml:space="preserve"> определения</w:t>
      </w:r>
      <w:r w:rsidR="00000E6E">
        <w:rPr>
          <w:sz w:val="30"/>
          <w:szCs w:val="30"/>
        </w:rPr>
        <w:t>ми</w:t>
      </w:r>
      <w:r w:rsidR="00000E6E" w:rsidRPr="00C90611">
        <w:rPr>
          <w:sz w:val="30"/>
          <w:szCs w:val="30"/>
        </w:rPr>
        <w:t>:</w:t>
      </w:r>
    </w:p>
    <w:p w:rsidR="004E08BD" w:rsidRPr="004E08BD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4E08BD">
        <w:rPr>
          <w:b/>
          <w:sz w:val="30"/>
          <w:szCs w:val="30"/>
          <w:lang w:bidi="ru-RU"/>
        </w:rPr>
        <w:t>1</w:t>
      </w:r>
      <w:r w:rsidR="004E08BD" w:rsidRPr="004E08BD">
        <w:rPr>
          <w:b/>
          <w:sz w:val="30"/>
          <w:szCs w:val="30"/>
          <w:lang w:bidi="ru-RU"/>
        </w:rPr>
        <w:t>-я линия поддержки</w:t>
      </w:r>
      <w:r w:rsidR="004E08BD">
        <w:rPr>
          <w:b/>
          <w:sz w:val="30"/>
          <w:szCs w:val="30"/>
          <w:lang w:bidi="ru-RU"/>
        </w:rPr>
        <w:t>:</w:t>
      </w:r>
      <w:r w:rsidR="004E08BD">
        <w:rPr>
          <w:sz w:val="30"/>
          <w:szCs w:val="30"/>
          <w:lang w:bidi="ru-RU"/>
        </w:rPr>
        <w:t xml:space="preserve"> </w:t>
      </w:r>
      <w:proofErr w:type="gramStart"/>
      <w:r w:rsidR="004E08BD">
        <w:rPr>
          <w:sz w:val="30"/>
          <w:szCs w:val="30"/>
          <w:lang w:bidi="ru-RU"/>
        </w:rPr>
        <w:t>П</w:t>
      </w:r>
      <w:r w:rsidR="004E08BD" w:rsidRPr="004E08BD">
        <w:rPr>
          <w:sz w:val="30"/>
          <w:szCs w:val="30"/>
          <w:lang w:bidi="ru-RU"/>
        </w:rPr>
        <w:t>ервый уровень в иерархии групп поддержки - служба поддержки Пользователей, оказывающая начальный уровень технической поддержки, ответственный за работу с базовыми Обращениями Пользователей, специалисты которой при возможности помогают Пользователю услуг самостоятельно либо эскалируют Обращение Пользователя на 2-ю линию поддержки; каждый последующий уровень поддержки включает в себя более высокую квалификацию специалистов, либо большее количество времени или прочих ресурсов.</w:t>
      </w:r>
      <w:proofErr w:type="gramEnd"/>
    </w:p>
    <w:p w:rsidR="004E08BD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4E08BD">
        <w:rPr>
          <w:b/>
          <w:sz w:val="30"/>
          <w:szCs w:val="30"/>
          <w:lang w:bidi="ru-RU"/>
        </w:rPr>
        <w:t>а</w:t>
      </w:r>
      <w:proofErr w:type="gramEnd"/>
      <w:r w:rsidR="004E08BD" w:rsidRPr="004E08BD">
        <w:rPr>
          <w:b/>
          <w:sz w:val="30"/>
          <w:szCs w:val="30"/>
          <w:lang w:bidi="ru-RU"/>
        </w:rPr>
        <w:t>втоматизированное рабочее место</w:t>
      </w:r>
      <w:r w:rsidR="00503B02">
        <w:rPr>
          <w:b/>
          <w:sz w:val="30"/>
          <w:szCs w:val="30"/>
          <w:lang w:bidi="ru-RU"/>
        </w:rPr>
        <w:t>; АРМ</w:t>
      </w:r>
      <w:r w:rsidR="004E08BD">
        <w:rPr>
          <w:b/>
          <w:sz w:val="30"/>
          <w:szCs w:val="30"/>
          <w:lang w:bidi="ru-RU"/>
        </w:rPr>
        <w:t>:</w:t>
      </w:r>
      <w:r w:rsidR="004E08BD">
        <w:rPr>
          <w:sz w:val="30"/>
          <w:szCs w:val="30"/>
          <w:lang w:bidi="ru-RU"/>
        </w:rPr>
        <w:t xml:space="preserve"> П</w:t>
      </w:r>
      <w:r w:rsidR="004E08BD" w:rsidRPr="004E08BD">
        <w:rPr>
          <w:sz w:val="30"/>
          <w:szCs w:val="30"/>
          <w:lang w:bidi="ru-RU"/>
        </w:rPr>
        <w:t xml:space="preserve">рограммно-технический комплекс </w:t>
      </w:r>
      <w:r w:rsidR="004E08BD">
        <w:rPr>
          <w:sz w:val="30"/>
          <w:szCs w:val="30"/>
          <w:lang w:bidi="ru-RU"/>
        </w:rPr>
        <w:t>а</w:t>
      </w:r>
      <w:r>
        <w:rPr>
          <w:sz w:val="30"/>
          <w:szCs w:val="30"/>
          <w:lang w:bidi="ru-RU"/>
        </w:rPr>
        <w:t>втоматизированной систем</w:t>
      </w:r>
      <w:r w:rsidR="004E08BD">
        <w:rPr>
          <w:sz w:val="30"/>
          <w:szCs w:val="30"/>
          <w:lang w:bidi="ru-RU"/>
        </w:rPr>
        <w:t>ы</w:t>
      </w:r>
      <w:r w:rsidR="004E08BD" w:rsidRPr="004E08BD">
        <w:rPr>
          <w:sz w:val="30"/>
          <w:szCs w:val="30"/>
          <w:lang w:bidi="ru-RU"/>
        </w:rPr>
        <w:t>, предназначенный для автоматизации определенного вида деятельности. АРМ объединяет программно-аппаратные средства, обеспечивающие взаимодействие человека с компьютером, предоставляет возможность ввода информации (через клавиатуру, сканер и пр.) и её вывод на экран монитора, принтер и иные устройства вывода.</w:t>
      </w:r>
    </w:p>
    <w:p w:rsidR="003947B0" w:rsidRPr="001D2979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3947B0">
        <w:rPr>
          <w:b/>
          <w:sz w:val="30"/>
          <w:szCs w:val="30"/>
          <w:lang w:bidi="ru-RU"/>
        </w:rPr>
        <w:t>а</w:t>
      </w:r>
      <w:proofErr w:type="gramEnd"/>
      <w:r w:rsidR="003947B0" w:rsidRPr="006E2F39">
        <w:rPr>
          <w:b/>
          <w:sz w:val="30"/>
          <w:szCs w:val="30"/>
          <w:lang w:bidi="ru-RU"/>
        </w:rPr>
        <w:t>втоматизированная система</w:t>
      </w:r>
      <w:r w:rsidR="00503B02">
        <w:rPr>
          <w:b/>
          <w:sz w:val="30"/>
          <w:szCs w:val="30"/>
          <w:lang w:bidi="ru-RU"/>
        </w:rPr>
        <w:t>; АС</w:t>
      </w:r>
      <w:r w:rsidR="00850DC9">
        <w:rPr>
          <w:b/>
          <w:sz w:val="30"/>
          <w:szCs w:val="30"/>
          <w:lang w:bidi="ru-RU"/>
        </w:rPr>
        <w:t>:</w:t>
      </w:r>
      <w:r w:rsidR="003947B0" w:rsidRPr="006E2F39">
        <w:rPr>
          <w:b/>
          <w:sz w:val="30"/>
          <w:szCs w:val="30"/>
          <w:lang w:bidi="ru-RU"/>
        </w:rPr>
        <w:t xml:space="preserve"> </w:t>
      </w:r>
      <w:r w:rsidR="00850DC9">
        <w:rPr>
          <w:sz w:val="30"/>
          <w:szCs w:val="30"/>
          <w:lang w:bidi="ru-RU"/>
        </w:rPr>
        <w:t>О</w:t>
      </w:r>
      <w:r w:rsidR="003947B0" w:rsidRPr="006E2F39">
        <w:rPr>
          <w:sz w:val="30"/>
          <w:szCs w:val="30"/>
          <w:lang w:bidi="ru-RU"/>
        </w:rPr>
        <w:t>рганизационно-техническая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1D2979" w:rsidRPr="003B095D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1D2979">
        <w:rPr>
          <w:b/>
          <w:sz w:val="30"/>
          <w:szCs w:val="30"/>
          <w:lang w:bidi="ru-RU"/>
        </w:rPr>
        <w:t>а</w:t>
      </w:r>
      <w:r w:rsidR="001D2979" w:rsidRPr="003B095D">
        <w:rPr>
          <w:b/>
          <w:sz w:val="30"/>
          <w:szCs w:val="30"/>
          <w:lang w:bidi="ru-RU"/>
        </w:rPr>
        <w:t xml:space="preserve">дминистратор </w:t>
      </w:r>
      <w:r w:rsidR="00DB5606" w:rsidRPr="00DB5606">
        <w:rPr>
          <w:b/>
          <w:sz w:val="30"/>
          <w:szCs w:val="30"/>
          <w:lang w:bidi="ru-RU"/>
        </w:rPr>
        <w:t>информационной безопасности</w:t>
      </w:r>
      <w:r w:rsidR="00DB5606">
        <w:rPr>
          <w:sz w:val="30"/>
          <w:szCs w:val="30"/>
          <w:lang w:bidi="ru-RU"/>
        </w:rPr>
        <w:t>: Р</w:t>
      </w:r>
      <w:r w:rsidR="00DB5606" w:rsidRPr="00DB5606">
        <w:rPr>
          <w:sz w:val="30"/>
          <w:szCs w:val="30"/>
          <w:lang w:bidi="ru-RU"/>
        </w:rPr>
        <w:t>оль, на которую возлагается ответственность по санкционированию получения прав с административными полномочиями на компьютерах Пользователей сотрудниками 1-й линии поддержки.</w:t>
      </w:r>
    </w:p>
    <w:p w:rsidR="003947B0" w:rsidRPr="00706654" w:rsidRDefault="00850DC9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proofErr w:type="gramStart"/>
      <w:r>
        <w:rPr>
          <w:b/>
          <w:sz w:val="30"/>
          <w:szCs w:val="30"/>
          <w:lang w:bidi="ru-RU"/>
        </w:rPr>
        <w:lastRenderedPageBreak/>
        <w:t>з</w:t>
      </w:r>
      <w:proofErr w:type="gramEnd"/>
      <w:r w:rsidR="003947B0" w:rsidRPr="00706654">
        <w:rPr>
          <w:b/>
          <w:sz w:val="30"/>
          <w:szCs w:val="30"/>
          <w:lang w:bidi="ru-RU"/>
        </w:rPr>
        <w:t>аказчик услуг</w:t>
      </w:r>
      <w:r>
        <w:rPr>
          <w:sz w:val="30"/>
          <w:szCs w:val="30"/>
          <w:lang w:bidi="ru-RU"/>
        </w:rPr>
        <w:t>:</w:t>
      </w:r>
      <w:r w:rsidR="003947B0" w:rsidRPr="00706654">
        <w:rPr>
          <w:b/>
          <w:sz w:val="30"/>
          <w:szCs w:val="30"/>
          <w:lang w:bidi="ru-RU"/>
        </w:rPr>
        <w:t xml:space="preserve"> </w:t>
      </w:r>
      <w:r>
        <w:rPr>
          <w:sz w:val="30"/>
          <w:szCs w:val="30"/>
          <w:lang w:bidi="ru-RU"/>
        </w:rPr>
        <w:t>Л</w:t>
      </w:r>
      <w:r w:rsidR="003947B0" w:rsidRPr="00706654">
        <w:rPr>
          <w:sz w:val="30"/>
          <w:szCs w:val="30"/>
          <w:lang w:bidi="ru-RU"/>
        </w:rPr>
        <w:t>ицо (физическое или юридическое), которое заключает Соглашение с Поставщиком на предоставление услуг. Соглашение описывает и формализует отношения между сторонами</w:t>
      </w:r>
      <w:r w:rsidR="001D2979">
        <w:rPr>
          <w:sz w:val="30"/>
          <w:szCs w:val="30"/>
          <w:lang w:bidi="ru-RU"/>
        </w:rPr>
        <w:t xml:space="preserve"> </w:t>
      </w:r>
      <w:r w:rsidR="001D2979" w:rsidRPr="00706654">
        <w:rPr>
          <w:sz w:val="30"/>
          <w:szCs w:val="30"/>
          <w:lang w:bidi="ru-RU"/>
        </w:rPr>
        <w:t>(далее – Заказчик)</w:t>
      </w:r>
      <w:r w:rsidR="003947B0" w:rsidRPr="00706654">
        <w:rPr>
          <w:sz w:val="30"/>
          <w:szCs w:val="30"/>
          <w:lang w:bidi="ru-RU"/>
        </w:rPr>
        <w:t xml:space="preserve">. </w:t>
      </w:r>
    </w:p>
    <w:p w:rsidR="00DB5606" w:rsidRPr="00AC60D3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DB5606">
        <w:rPr>
          <w:b/>
          <w:sz w:val="30"/>
          <w:szCs w:val="30"/>
          <w:lang w:bidi="ru-RU"/>
        </w:rPr>
        <w:t xml:space="preserve">  </w:t>
      </w:r>
      <w:proofErr w:type="gramStart"/>
      <w:r w:rsidR="001D2979" w:rsidRPr="00DB5606">
        <w:rPr>
          <w:b/>
          <w:sz w:val="30"/>
          <w:szCs w:val="30"/>
          <w:lang w:bidi="ru-RU"/>
        </w:rPr>
        <w:t>м</w:t>
      </w:r>
      <w:proofErr w:type="gramEnd"/>
      <w:r w:rsidR="001D2979" w:rsidRPr="00DB5606">
        <w:rPr>
          <w:b/>
          <w:sz w:val="30"/>
          <w:szCs w:val="30"/>
          <w:lang w:bidi="ru-RU"/>
        </w:rPr>
        <w:t xml:space="preserve">енеджер </w:t>
      </w:r>
      <w:r w:rsidR="00DB5606" w:rsidRPr="00AC60D3">
        <w:rPr>
          <w:b/>
          <w:sz w:val="30"/>
          <w:szCs w:val="30"/>
          <w:lang w:bidi="ru-RU"/>
        </w:rPr>
        <w:t>1-й линии поддержки</w:t>
      </w:r>
      <w:r w:rsidR="001D2979" w:rsidRPr="00DB5606">
        <w:rPr>
          <w:b/>
          <w:sz w:val="30"/>
          <w:szCs w:val="30"/>
          <w:lang w:bidi="ru-RU"/>
        </w:rPr>
        <w:t>:</w:t>
      </w:r>
      <w:r w:rsidR="001D2979" w:rsidRPr="00DB5606">
        <w:rPr>
          <w:sz w:val="30"/>
          <w:szCs w:val="30"/>
          <w:lang w:bidi="ru-RU"/>
        </w:rPr>
        <w:t xml:space="preserve"> Роль, на которую возлагается ответственность за оперативное управление Процессом. </w:t>
      </w:r>
      <w:r w:rsidR="00DB5606" w:rsidRPr="00AC60D3">
        <w:rPr>
          <w:sz w:val="30"/>
          <w:szCs w:val="30"/>
          <w:lang w:bidi="ru-RU"/>
        </w:rPr>
        <w:t>В зону ответственности Менеджера 1-й линии поддержки входит планирование и координация всей деятельности, необходимой для выполнения, мониторинга и предоставления отчётности по ключевым показателям эффективности Процесса.</w:t>
      </w:r>
    </w:p>
    <w:p w:rsidR="001D2979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1D2979">
        <w:rPr>
          <w:b/>
          <w:sz w:val="30"/>
          <w:szCs w:val="30"/>
          <w:lang w:bidi="ru-RU"/>
        </w:rPr>
        <w:t>м</w:t>
      </w:r>
      <w:proofErr w:type="gramEnd"/>
      <w:r w:rsidR="001D2979" w:rsidRPr="00706654">
        <w:rPr>
          <w:b/>
          <w:sz w:val="30"/>
          <w:szCs w:val="30"/>
          <w:lang w:bidi="ru-RU"/>
        </w:rPr>
        <w:t>ониторинг</w:t>
      </w:r>
      <w:r w:rsidR="001D2979">
        <w:rPr>
          <w:b/>
          <w:sz w:val="30"/>
          <w:szCs w:val="30"/>
          <w:lang w:bidi="ru-RU"/>
        </w:rPr>
        <w:t xml:space="preserve">: </w:t>
      </w:r>
      <w:r w:rsidR="001D2979" w:rsidRPr="00850DC9">
        <w:rPr>
          <w:sz w:val="30"/>
          <w:szCs w:val="30"/>
          <w:lang w:bidi="ru-RU"/>
        </w:rPr>
        <w:t>П</w:t>
      </w:r>
      <w:r w:rsidR="001D2979" w:rsidRPr="00706654">
        <w:rPr>
          <w:sz w:val="30"/>
          <w:szCs w:val="30"/>
          <w:lang w:bidi="ru-RU"/>
        </w:rPr>
        <w:t>остоянное наблюдение за конфигурационной единицей, Услугой или Процессом с целью обнаружения событий и обеспечения информированности о текущем состоянии.</w:t>
      </w:r>
    </w:p>
    <w:p w:rsidR="001D2979" w:rsidRPr="003B095D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1D2979">
        <w:rPr>
          <w:b/>
          <w:sz w:val="30"/>
          <w:szCs w:val="30"/>
          <w:lang w:bidi="ru-RU"/>
        </w:rPr>
        <w:t>о</w:t>
      </w:r>
      <w:r w:rsidR="001D2979" w:rsidRPr="003B095D">
        <w:rPr>
          <w:b/>
          <w:sz w:val="30"/>
          <w:szCs w:val="30"/>
          <w:lang w:bidi="ru-RU"/>
        </w:rPr>
        <w:t>бращение Пользователя</w:t>
      </w:r>
      <w:r w:rsidR="001D2979">
        <w:rPr>
          <w:sz w:val="30"/>
          <w:szCs w:val="30"/>
          <w:lang w:bidi="ru-RU"/>
        </w:rPr>
        <w:t>:</w:t>
      </w:r>
      <w:r w:rsidR="001D2979" w:rsidRPr="00497046">
        <w:rPr>
          <w:sz w:val="30"/>
          <w:szCs w:val="30"/>
          <w:lang w:bidi="ru-RU"/>
        </w:rPr>
        <w:t xml:space="preserve"> </w:t>
      </w:r>
      <w:r w:rsidR="001D2979">
        <w:rPr>
          <w:sz w:val="30"/>
          <w:szCs w:val="30"/>
          <w:lang w:bidi="ru-RU"/>
        </w:rPr>
        <w:t>Л</w:t>
      </w:r>
      <w:r w:rsidR="001D2979" w:rsidRPr="00497046">
        <w:rPr>
          <w:sz w:val="30"/>
          <w:szCs w:val="30"/>
          <w:lang w:bidi="ru-RU"/>
        </w:rPr>
        <w:t>юбое взаимодействие Пользователя услуг с линией поддержки</w:t>
      </w:r>
      <w:r w:rsidR="001D2979">
        <w:rPr>
          <w:sz w:val="30"/>
          <w:szCs w:val="30"/>
          <w:lang w:bidi="ru-RU"/>
        </w:rPr>
        <w:t xml:space="preserve"> </w:t>
      </w:r>
      <w:r w:rsidR="001D2979" w:rsidRPr="003B095D">
        <w:rPr>
          <w:sz w:val="30"/>
          <w:szCs w:val="30"/>
          <w:lang w:bidi="ru-RU"/>
        </w:rPr>
        <w:t>(далее – Обращение)</w:t>
      </w:r>
      <w:r w:rsidR="001D2979" w:rsidRPr="00497046">
        <w:rPr>
          <w:sz w:val="30"/>
          <w:szCs w:val="30"/>
          <w:lang w:bidi="ru-RU"/>
        </w:rPr>
        <w:t>.</w:t>
      </w:r>
    </w:p>
    <w:p w:rsidR="003947B0" w:rsidRPr="00706654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850DC9">
        <w:rPr>
          <w:b/>
          <w:sz w:val="30"/>
          <w:szCs w:val="30"/>
          <w:lang w:bidi="ru-RU"/>
        </w:rPr>
        <w:t>п</w:t>
      </w:r>
      <w:proofErr w:type="gramEnd"/>
      <w:r w:rsidR="003947B0" w:rsidRPr="00706654">
        <w:rPr>
          <w:b/>
          <w:sz w:val="30"/>
          <w:szCs w:val="30"/>
          <w:lang w:bidi="ru-RU"/>
        </w:rPr>
        <w:t>ользователь услуг</w:t>
      </w:r>
      <w:r w:rsidR="00850DC9" w:rsidRPr="00850DC9">
        <w:rPr>
          <w:sz w:val="30"/>
          <w:szCs w:val="30"/>
          <w:lang w:bidi="ru-RU"/>
        </w:rPr>
        <w:t>: Лицо</w:t>
      </w:r>
      <w:r w:rsidR="00850DC9">
        <w:rPr>
          <w:sz w:val="30"/>
          <w:szCs w:val="30"/>
          <w:lang w:bidi="ru-RU"/>
        </w:rPr>
        <w:t xml:space="preserve"> </w:t>
      </w:r>
      <w:r w:rsidR="003947B0" w:rsidRPr="00850DC9">
        <w:rPr>
          <w:sz w:val="30"/>
          <w:szCs w:val="30"/>
          <w:lang w:bidi="ru-RU"/>
        </w:rPr>
        <w:t>(физическое</w:t>
      </w:r>
      <w:r w:rsidR="003947B0" w:rsidRPr="00706654">
        <w:rPr>
          <w:sz w:val="30"/>
          <w:szCs w:val="30"/>
          <w:lang w:bidi="ru-RU"/>
        </w:rPr>
        <w:t xml:space="preserve"> или юридическое)</w:t>
      </w:r>
      <w:r w:rsidR="003947B0">
        <w:rPr>
          <w:sz w:val="30"/>
          <w:szCs w:val="30"/>
          <w:lang w:bidi="ru-RU"/>
        </w:rPr>
        <w:t>, использующее, потребляющее услугу</w:t>
      </w:r>
      <w:r w:rsidR="001D2979">
        <w:rPr>
          <w:sz w:val="30"/>
          <w:szCs w:val="30"/>
          <w:lang w:bidi="ru-RU"/>
        </w:rPr>
        <w:t xml:space="preserve"> </w:t>
      </w:r>
      <w:r w:rsidR="001D2979" w:rsidRPr="00706654">
        <w:rPr>
          <w:sz w:val="30"/>
          <w:szCs w:val="30"/>
          <w:lang w:bidi="ru-RU"/>
        </w:rPr>
        <w:t>(далее – Пользователь</w:t>
      </w:r>
      <w:r w:rsidR="001D2979" w:rsidRPr="00850DC9">
        <w:rPr>
          <w:sz w:val="30"/>
          <w:szCs w:val="30"/>
          <w:lang w:bidi="ru-RU"/>
        </w:rPr>
        <w:t>)</w:t>
      </w:r>
      <w:r w:rsidR="003947B0" w:rsidRPr="00706654">
        <w:rPr>
          <w:sz w:val="30"/>
          <w:szCs w:val="30"/>
          <w:lang w:bidi="ru-RU"/>
        </w:rPr>
        <w:t>.</w:t>
      </w:r>
    </w:p>
    <w:p w:rsidR="003947B0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850DC9">
        <w:rPr>
          <w:b/>
          <w:sz w:val="30"/>
          <w:szCs w:val="30"/>
          <w:lang w:bidi="ru-RU"/>
        </w:rPr>
        <w:t>п</w:t>
      </w:r>
      <w:r w:rsidR="003947B0" w:rsidRPr="00706654">
        <w:rPr>
          <w:b/>
          <w:sz w:val="30"/>
          <w:szCs w:val="30"/>
          <w:lang w:bidi="ru-RU"/>
        </w:rPr>
        <w:t>оставщик услуг</w:t>
      </w:r>
      <w:r w:rsidR="00850DC9">
        <w:rPr>
          <w:sz w:val="30"/>
          <w:szCs w:val="30"/>
          <w:lang w:bidi="ru-RU"/>
        </w:rPr>
        <w:t>: Л</w:t>
      </w:r>
      <w:r w:rsidR="003947B0" w:rsidRPr="00706654">
        <w:rPr>
          <w:sz w:val="30"/>
          <w:szCs w:val="30"/>
          <w:lang w:bidi="ru-RU"/>
        </w:rPr>
        <w:t>ицо (физическое или юридическое), поставляющее, реализующее услугу</w:t>
      </w:r>
      <w:r w:rsidR="001D2979">
        <w:rPr>
          <w:sz w:val="30"/>
          <w:szCs w:val="30"/>
          <w:lang w:bidi="ru-RU"/>
        </w:rPr>
        <w:t xml:space="preserve"> (далее Поставщик)</w:t>
      </w:r>
      <w:r w:rsidR="003947B0" w:rsidRPr="00706654">
        <w:rPr>
          <w:sz w:val="30"/>
          <w:szCs w:val="30"/>
          <w:lang w:bidi="ru-RU"/>
        </w:rPr>
        <w:t>.</w:t>
      </w:r>
    </w:p>
    <w:p w:rsidR="001D2979" w:rsidRPr="001D2979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1D2979">
        <w:rPr>
          <w:b/>
          <w:sz w:val="30"/>
          <w:szCs w:val="30"/>
          <w:lang w:bidi="ru-RU"/>
        </w:rPr>
        <w:t>п</w:t>
      </w:r>
      <w:proofErr w:type="gramEnd"/>
      <w:r w:rsidR="001D2979">
        <w:rPr>
          <w:b/>
          <w:sz w:val="30"/>
          <w:szCs w:val="30"/>
          <w:lang w:bidi="ru-RU"/>
        </w:rPr>
        <w:t>рограммное обеспечение</w:t>
      </w:r>
      <w:r w:rsidR="00503B02">
        <w:rPr>
          <w:b/>
          <w:sz w:val="30"/>
          <w:szCs w:val="30"/>
          <w:lang w:bidi="ru-RU"/>
        </w:rPr>
        <w:t>; ПО</w:t>
      </w:r>
      <w:r w:rsidR="001D2979">
        <w:rPr>
          <w:b/>
          <w:sz w:val="30"/>
          <w:szCs w:val="30"/>
          <w:lang w:bidi="ru-RU"/>
        </w:rPr>
        <w:t>: С</w:t>
      </w:r>
      <w:r w:rsidR="001D2979" w:rsidRPr="00497046">
        <w:rPr>
          <w:sz w:val="30"/>
          <w:szCs w:val="30"/>
          <w:lang w:bidi="ru-RU"/>
        </w:rPr>
        <w:t>овокупность программ, процедур, правил и соответствующей документации системы обработки информации.</w:t>
      </w:r>
    </w:p>
    <w:p w:rsidR="003947B0" w:rsidRPr="00706654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1D2979">
        <w:rPr>
          <w:b/>
          <w:sz w:val="30"/>
          <w:szCs w:val="30"/>
          <w:lang w:bidi="ru-RU"/>
        </w:rPr>
        <w:t>п</w:t>
      </w:r>
      <w:r w:rsidR="003947B0" w:rsidRPr="00706654">
        <w:rPr>
          <w:b/>
          <w:sz w:val="30"/>
          <w:szCs w:val="30"/>
          <w:lang w:bidi="ru-RU"/>
        </w:rPr>
        <w:t>роцедура</w:t>
      </w:r>
      <w:r w:rsidR="00850DC9">
        <w:rPr>
          <w:b/>
          <w:sz w:val="30"/>
          <w:szCs w:val="30"/>
          <w:lang w:bidi="ru-RU"/>
        </w:rPr>
        <w:t>:</w:t>
      </w:r>
      <w:r w:rsidR="00850DC9" w:rsidRPr="00850DC9">
        <w:rPr>
          <w:sz w:val="30"/>
          <w:szCs w:val="30"/>
          <w:lang w:bidi="ru-RU"/>
        </w:rPr>
        <w:t xml:space="preserve"> Д</w:t>
      </w:r>
      <w:r w:rsidR="003947B0" w:rsidRPr="00850DC9">
        <w:rPr>
          <w:sz w:val="30"/>
          <w:szCs w:val="30"/>
          <w:lang w:bidi="ru-RU"/>
        </w:rPr>
        <w:t>окумент</w:t>
      </w:r>
      <w:r w:rsidR="003947B0" w:rsidRPr="00706654">
        <w:rPr>
          <w:sz w:val="30"/>
          <w:szCs w:val="30"/>
          <w:lang w:bidi="ru-RU"/>
        </w:rPr>
        <w:t>, содержащий шаги, которые предписывают способ выполнения деятельности. Процедуры определяются как части Процесса.</w:t>
      </w:r>
    </w:p>
    <w:p w:rsidR="003947B0" w:rsidRPr="00137FC0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4E08BD">
        <w:rPr>
          <w:b/>
          <w:sz w:val="30"/>
          <w:szCs w:val="30"/>
          <w:lang w:bidi="ru-RU"/>
        </w:rPr>
        <w:t>п</w:t>
      </w:r>
      <w:proofErr w:type="gramEnd"/>
      <w:r w:rsidR="00850DC9">
        <w:rPr>
          <w:b/>
          <w:sz w:val="30"/>
          <w:szCs w:val="30"/>
          <w:lang w:bidi="ru-RU"/>
        </w:rPr>
        <w:t>роцесс:</w:t>
      </w:r>
      <w:r w:rsidR="004E08BD">
        <w:rPr>
          <w:b/>
          <w:sz w:val="30"/>
          <w:szCs w:val="30"/>
          <w:lang w:bidi="ru-RU"/>
        </w:rPr>
        <w:t> </w:t>
      </w:r>
      <w:r w:rsidR="00850DC9">
        <w:rPr>
          <w:sz w:val="30"/>
          <w:szCs w:val="30"/>
          <w:lang w:bidi="ru-RU"/>
        </w:rPr>
        <w:t>С</w:t>
      </w:r>
      <w:r w:rsidR="003947B0" w:rsidRPr="00706654">
        <w:rPr>
          <w:sz w:val="30"/>
          <w:szCs w:val="30"/>
          <w:lang w:bidi="ru-RU"/>
        </w:rPr>
        <w:t xml:space="preserve">труктурированная совокупность действий, спроектированная для достижения конкретной цели по преобразованию определенных входных данных в определенные выходные. Процесс может </w:t>
      </w:r>
      <w:r w:rsidR="003947B0" w:rsidRPr="00706654">
        <w:rPr>
          <w:sz w:val="30"/>
          <w:szCs w:val="30"/>
          <w:lang w:bidi="ru-RU"/>
        </w:rPr>
        <w:lastRenderedPageBreak/>
        <w:t xml:space="preserve">включать в себя любые роли, ответственности, инструменты и контроли управления, </w:t>
      </w:r>
      <w:r w:rsidR="003947B0" w:rsidRPr="00137FC0">
        <w:rPr>
          <w:sz w:val="30"/>
          <w:szCs w:val="30"/>
          <w:lang w:bidi="ru-RU"/>
        </w:rPr>
        <w:t xml:space="preserve">необходимые для надежного получения выходов. </w:t>
      </w:r>
    </w:p>
    <w:p w:rsidR="003947B0" w:rsidRPr="00137FC0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4E08BD">
        <w:rPr>
          <w:b/>
          <w:sz w:val="30"/>
          <w:szCs w:val="30"/>
          <w:lang w:bidi="ru-RU"/>
        </w:rPr>
        <w:t>р</w:t>
      </w:r>
      <w:proofErr w:type="gramEnd"/>
      <w:r w:rsidR="003947B0" w:rsidRPr="00137FC0">
        <w:rPr>
          <w:b/>
          <w:sz w:val="30"/>
          <w:szCs w:val="30"/>
          <w:lang w:bidi="ru-RU"/>
        </w:rPr>
        <w:t>ол</w:t>
      </w:r>
      <w:r w:rsidR="00850DC9">
        <w:rPr>
          <w:b/>
          <w:sz w:val="30"/>
          <w:szCs w:val="30"/>
          <w:lang w:bidi="ru-RU"/>
        </w:rPr>
        <w:t xml:space="preserve">ь: </w:t>
      </w:r>
      <w:r w:rsidR="00850DC9" w:rsidRPr="00850DC9">
        <w:rPr>
          <w:sz w:val="30"/>
          <w:szCs w:val="30"/>
          <w:lang w:bidi="ru-RU"/>
        </w:rPr>
        <w:t>Н</w:t>
      </w:r>
      <w:r w:rsidR="003947B0" w:rsidRPr="00850DC9">
        <w:rPr>
          <w:sz w:val="30"/>
          <w:szCs w:val="30"/>
          <w:lang w:bidi="ru-RU"/>
        </w:rPr>
        <w:t>аб</w:t>
      </w:r>
      <w:r w:rsidR="003947B0" w:rsidRPr="00137FC0">
        <w:rPr>
          <w:sz w:val="30"/>
          <w:szCs w:val="30"/>
          <w:lang w:bidi="ru-RU"/>
        </w:rPr>
        <w:t>ор ответственностей, деятельностей и полномочий, назначенных сотруднику или группе сотрудников (команде). Один сотрудник или команда может иметь несколько ролей. Этот термин также используется для описания назначения чего-либо.</w:t>
      </w:r>
    </w:p>
    <w:p w:rsidR="003947B0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 w:rsidR="00850DC9">
        <w:rPr>
          <w:b/>
          <w:sz w:val="30"/>
          <w:szCs w:val="30"/>
          <w:lang w:bidi="ru-RU"/>
        </w:rPr>
        <w:t>р</w:t>
      </w:r>
      <w:proofErr w:type="gramEnd"/>
      <w:r w:rsidR="00850DC9">
        <w:rPr>
          <w:b/>
          <w:sz w:val="30"/>
          <w:szCs w:val="30"/>
          <w:lang w:bidi="ru-RU"/>
        </w:rPr>
        <w:t xml:space="preserve">олевая инструкция: </w:t>
      </w:r>
      <w:r w:rsidR="00850DC9" w:rsidRPr="00850DC9">
        <w:rPr>
          <w:sz w:val="30"/>
          <w:szCs w:val="30"/>
          <w:lang w:bidi="ru-RU"/>
        </w:rPr>
        <w:t>Д</w:t>
      </w:r>
      <w:r w:rsidR="003947B0" w:rsidRPr="00850DC9">
        <w:rPr>
          <w:sz w:val="30"/>
          <w:szCs w:val="30"/>
          <w:lang w:bidi="ru-RU"/>
        </w:rPr>
        <w:t>ок</w:t>
      </w:r>
      <w:r w:rsidR="003947B0" w:rsidRPr="00137FC0">
        <w:rPr>
          <w:sz w:val="30"/>
          <w:szCs w:val="30"/>
          <w:lang w:bidi="ru-RU"/>
        </w:rPr>
        <w:t xml:space="preserve">умент, содержащий детальные инструкции для Роли, точно определяющие шаги по выполнению ее деятельности. </w:t>
      </w:r>
    </w:p>
    <w:p w:rsidR="00DB5606" w:rsidRPr="00AC60D3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DB5606">
        <w:rPr>
          <w:b/>
          <w:sz w:val="30"/>
          <w:szCs w:val="30"/>
          <w:lang w:bidi="ru-RU"/>
        </w:rPr>
        <w:t>с</w:t>
      </w:r>
      <w:r w:rsidR="00DB5606" w:rsidRPr="00AC60D3">
        <w:rPr>
          <w:b/>
          <w:sz w:val="30"/>
          <w:szCs w:val="30"/>
          <w:lang w:bidi="ru-RU"/>
        </w:rPr>
        <w:t>отрудник 1-й линии поддержки</w:t>
      </w:r>
      <w:r w:rsidR="00DB5606">
        <w:rPr>
          <w:sz w:val="30"/>
          <w:szCs w:val="30"/>
          <w:lang w:bidi="ru-RU"/>
        </w:rPr>
        <w:t>: Р</w:t>
      </w:r>
      <w:r w:rsidR="00DB5606" w:rsidRPr="00AC60D3">
        <w:rPr>
          <w:sz w:val="30"/>
          <w:szCs w:val="30"/>
          <w:lang w:bidi="ru-RU"/>
        </w:rPr>
        <w:t>оль, на которую возлагается ответственность за получение учетных данных в рамках Процесса</w:t>
      </w:r>
      <w:r w:rsidR="00DB5606" w:rsidRPr="00DB5606">
        <w:rPr>
          <w:sz w:val="30"/>
          <w:szCs w:val="30"/>
          <w:lang w:bidi="ru-RU"/>
        </w:rPr>
        <w:t>.</w:t>
      </w:r>
    </w:p>
    <w:p w:rsidR="001D2979" w:rsidRPr="003B095D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proofErr w:type="gramStart"/>
      <w:r>
        <w:rPr>
          <w:b/>
          <w:sz w:val="30"/>
          <w:szCs w:val="30"/>
          <w:lang w:bidi="ru-RU"/>
        </w:rPr>
        <w:t>у</w:t>
      </w:r>
      <w:proofErr w:type="gramEnd"/>
      <w:r>
        <w:rPr>
          <w:b/>
          <w:sz w:val="30"/>
          <w:szCs w:val="30"/>
          <w:lang w:bidi="ru-RU"/>
        </w:rPr>
        <w:t xml:space="preserve">слуга: </w:t>
      </w:r>
      <w:r w:rsidRPr="006E5D42">
        <w:rPr>
          <w:sz w:val="30"/>
          <w:szCs w:val="30"/>
          <w:lang w:bidi="ru-RU"/>
        </w:rPr>
        <w:t>Д</w:t>
      </w:r>
      <w:r w:rsidR="001D2979" w:rsidRPr="006E5D42">
        <w:rPr>
          <w:sz w:val="30"/>
          <w:szCs w:val="30"/>
          <w:lang w:bidi="ru-RU"/>
        </w:rPr>
        <w:t>еятельн</w:t>
      </w:r>
      <w:r w:rsidR="001D2979" w:rsidRPr="003B095D">
        <w:rPr>
          <w:sz w:val="30"/>
          <w:szCs w:val="30"/>
          <w:lang w:bidi="ru-RU"/>
        </w:rPr>
        <w:t>ость, результаты которой реализуются и потребляются в ходе осуществления этой деятельности при обязательном взаимодействии двух сторон - Поставщика и Потребителя;</w:t>
      </w:r>
      <w:r w:rsidR="001D2979" w:rsidRPr="003B095D">
        <w:rPr>
          <w:b/>
          <w:sz w:val="30"/>
          <w:szCs w:val="30"/>
          <w:lang w:bidi="ru-RU"/>
        </w:rPr>
        <w:t xml:space="preserve"> </w:t>
      </w:r>
      <w:r w:rsidR="001D2979" w:rsidRPr="003B095D">
        <w:rPr>
          <w:sz w:val="30"/>
          <w:szCs w:val="30"/>
          <w:lang w:bidi="ru-RU"/>
        </w:rPr>
        <w:t xml:space="preserve">способ предоставления ценности Заказчику, которая делает возможным бизнес-процесс. </w:t>
      </w:r>
    </w:p>
    <w:p w:rsidR="004E08BD" w:rsidRDefault="006E5D42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 </w:t>
      </w:r>
      <w:r w:rsidR="00850DC9">
        <w:rPr>
          <w:b/>
          <w:sz w:val="30"/>
          <w:szCs w:val="30"/>
          <w:lang w:bidi="ru-RU"/>
        </w:rPr>
        <w:t>у</w:t>
      </w:r>
      <w:r w:rsidR="003947B0" w:rsidRPr="00137FC0">
        <w:rPr>
          <w:b/>
          <w:sz w:val="30"/>
          <w:szCs w:val="30"/>
          <w:lang w:bidi="ru-RU"/>
        </w:rPr>
        <w:t>частники Процесса</w:t>
      </w:r>
      <w:r w:rsidR="00850DC9">
        <w:rPr>
          <w:sz w:val="30"/>
          <w:szCs w:val="30"/>
          <w:lang w:bidi="ru-RU"/>
        </w:rPr>
        <w:t>: С</w:t>
      </w:r>
      <w:r w:rsidR="003947B0" w:rsidRPr="00137FC0">
        <w:rPr>
          <w:sz w:val="30"/>
          <w:szCs w:val="30"/>
          <w:lang w:bidi="ru-RU"/>
        </w:rPr>
        <w:t>отрудники и структурные единицы организаций, ответственные за выполнение одной или нескольких задач Процесса</w:t>
      </w:r>
      <w:r w:rsidR="001D2979">
        <w:rPr>
          <w:sz w:val="30"/>
          <w:szCs w:val="30"/>
          <w:lang w:bidi="ru-RU"/>
        </w:rPr>
        <w:t>.</w:t>
      </w:r>
    </w:p>
    <w:p w:rsidR="00000E6E" w:rsidRPr="002C5BC2" w:rsidRDefault="00000E6E" w:rsidP="002C5BC2">
      <w:pPr>
        <w:pStyle w:val="1"/>
        <w:keepNext w:val="0"/>
        <w:keepLines/>
        <w:widowControl/>
        <w:numPr>
          <w:ilvl w:val="1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5" w:name="_Toc499673704"/>
      <w:r w:rsidRPr="002C5BC2">
        <w:rPr>
          <w:rFonts w:eastAsia="Calibri"/>
          <w:sz w:val="30"/>
          <w:szCs w:val="30"/>
        </w:rPr>
        <w:t>Сокращения</w:t>
      </w:r>
      <w:bookmarkEnd w:id="5"/>
    </w:p>
    <w:p w:rsidR="003947B0" w:rsidRDefault="003947B0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D223D">
        <w:rPr>
          <w:b/>
          <w:sz w:val="30"/>
          <w:szCs w:val="30"/>
        </w:rPr>
        <w:t>НБ РБ</w:t>
      </w:r>
      <w:r w:rsidRPr="002D223D">
        <w:t xml:space="preserve"> </w:t>
      </w:r>
      <w:r w:rsidRPr="00607EB0">
        <w:rPr>
          <w:sz w:val="30"/>
          <w:szCs w:val="30"/>
        </w:rPr>
        <w:t>–</w:t>
      </w:r>
      <w:r w:rsidRPr="002D223D">
        <w:t xml:space="preserve"> </w:t>
      </w:r>
      <w:r w:rsidR="005A749A">
        <w:rPr>
          <w:sz w:val="30"/>
          <w:szCs w:val="30"/>
        </w:rPr>
        <w:t>Национальный б</w:t>
      </w:r>
      <w:r w:rsidRPr="0089225A">
        <w:rPr>
          <w:sz w:val="30"/>
          <w:szCs w:val="30"/>
        </w:rPr>
        <w:t>анк Республики Беларусь</w:t>
      </w:r>
      <w:r>
        <w:rPr>
          <w:sz w:val="30"/>
          <w:szCs w:val="30"/>
        </w:rPr>
        <w:t>;</w:t>
      </w:r>
    </w:p>
    <w:p w:rsidR="00000E6E" w:rsidRPr="004E08BD" w:rsidRDefault="003947B0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3947B0">
        <w:rPr>
          <w:b/>
          <w:sz w:val="30"/>
          <w:szCs w:val="30"/>
        </w:rPr>
        <w:t>КСУИРИИ</w:t>
      </w:r>
      <w:r>
        <w:t> </w:t>
      </w:r>
      <w:r w:rsidRPr="00607EB0">
        <w:rPr>
          <w:sz w:val="30"/>
          <w:szCs w:val="30"/>
        </w:rPr>
        <w:t>–</w:t>
      </w:r>
      <w:r>
        <w:rPr>
          <w:sz w:val="30"/>
          <w:szCs w:val="30"/>
        </w:rPr>
        <w:t> </w:t>
      </w:r>
      <w:r w:rsidRPr="001816DC">
        <w:rPr>
          <w:sz w:val="30"/>
          <w:szCs w:val="30"/>
        </w:rPr>
        <w:t>корпоративная система управления информационными ресурсами и инфраструктурой</w:t>
      </w:r>
      <w:r w:rsidR="00DB5606">
        <w:rPr>
          <w:sz w:val="30"/>
          <w:szCs w:val="30"/>
        </w:rPr>
        <w:t>.</w:t>
      </w:r>
    </w:p>
    <w:p w:rsidR="00000E6E" w:rsidRPr="00B25E74" w:rsidRDefault="00000E6E" w:rsidP="002256B1">
      <w:pPr>
        <w:spacing w:line="360" w:lineRule="auto"/>
        <w:jc w:val="left"/>
        <w:rPr>
          <w:rFonts w:eastAsia="Calibri"/>
          <w:b/>
          <w:caps/>
          <w:sz w:val="30"/>
          <w:szCs w:val="30"/>
        </w:rPr>
      </w:pPr>
      <w:r w:rsidRPr="00B25E74">
        <w:rPr>
          <w:rFonts w:eastAsia="Calibri"/>
          <w:caps/>
          <w:sz w:val="30"/>
          <w:szCs w:val="30"/>
        </w:rPr>
        <w:br w:type="page"/>
      </w:r>
    </w:p>
    <w:p w:rsidR="00000E6E" w:rsidRDefault="004B47E0" w:rsidP="002256B1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6" w:name="_Toc499673705"/>
      <w:r w:rsidRPr="00184433">
        <w:rPr>
          <w:rFonts w:eastAsia="Calibri"/>
          <w:sz w:val="30"/>
          <w:szCs w:val="30"/>
        </w:rPr>
        <w:lastRenderedPageBreak/>
        <w:t>Цели</w:t>
      </w:r>
      <w:r>
        <w:rPr>
          <w:rFonts w:eastAsia="Calibri"/>
          <w:sz w:val="30"/>
          <w:szCs w:val="30"/>
        </w:rPr>
        <w:t xml:space="preserve"> и задачи процесса</w:t>
      </w:r>
      <w:bookmarkEnd w:id="6"/>
    </w:p>
    <w:p w:rsidR="004B47E0" w:rsidRPr="004B47E0" w:rsidRDefault="004B47E0" w:rsidP="002256B1">
      <w:pPr>
        <w:spacing w:line="360" w:lineRule="auto"/>
        <w:rPr>
          <w:rFonts w:eastAsia="Calibri"/>
          <w:sz w:val="30"/>
          <w:szCs w:val="30"/>
        </w:rPr>
      </w:pPr>
    </w:p>
    <w:p w:rsidR="00B25E74" w:rsidRPr="00B25E74" w:rsidRDefault="004B47E0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7" w:name="_Toc499673706"/>
      <w:r w:rsidRPr="004B47E0">
        <w:rPr>
          <w:b/>
          <w:sz w:val="30"/>
          <w:szCs w:val="30"/>
        </w:rPr>
        <w:t>Цель Процесса</w:t>
      </w:r>
      <w:bookmarkEnd w:id="7"/>
    </w:p>
    <w:p w:rsidR="004B47E0" w:rsidRPr="004B47E0" w:rsidRDefault="00B25E74" w:rsidP="002256B1">
      <w:pPr>
        <w:spacing w:line="360" w:lineRule="auto"/>
        <w:ind w:firstLine="567"/>
        <w:rPr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Целью Процесса является </w:t>
      </w:r>
      <w:r w:rsidR="00DB5606" w:rsidRPr="00AC60D3">
        <w:rPr>
          <w:sz w:val="30"/>
          <w:szCs w:val="30"/>
        </w:rPr>
        <w:t>получение административных прав доступа сотрудниками 1-й линии поддержки к компьютерам Пользователей для выполнения задач, требующих привилегированного уровня прав по сравнению с обычными правам</w:t>
      </w:r>
      <w:r w:rsidR="00DB5606">
        <w:rPr>
          <w:sz w:val="30"/>
          <w:szCs w:val="30"/>
        </w:rPr>
        <w:t>и для задач повседневной работы</w:t>
      </w:r>
      <w:r w:rsidR="004B47E0" w:rsidRPr="004B47E0">
        <w:rPr>
          <w:sz w:val="30"/>
          <w:szCs w:val="30"/>
        </w:rPr>
        <w:t>.</w:t>
      </w:r>
    </w:p>
    <w:p w:rsidR="004B47E0" w:rsidRPr="002D223D" w:rsidRDefault="002D223D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8" w:name="_Toc499673707"/>
      <w:r>
        <w:rPr>
          <w:b/>
          <w:sz w:val="30"/>
          <w:szCs w:val="30"/>
        </w:rPr>
        <w:t>Задачи</w:t>
      </w:r>
      <w:r w:rsidR="004B47E0" w:rsidRPr="004B47E0">
        <w:rPr>
          <w:b/>
          <w:sz w:val="30"/>
          <w:szCs w:val="30"/>
        </w:rPr>
        <w:t xml:space="preserve"> </w:t>
      </w:r>
      <w:r w:rsidR="004B47E0" w:rsidRPr="004B47E0">
        <w:rPr>
          <w:rFonts w:eastAsia="Calibri"/>
          <w:b/>
          <w:bCs/>
          <w:color w:val="000000"/>
          <w:sz w:val="30"/>
          <w:szCs w:val="30"/>
        </w:rPr>
        <w:t>Процесса</w:t>
      </w:r>
      <w:bookmarkEnd w:id="8"/>
    </w:p>
    <w:p w:rsidR="002D223D" w:rsidRPr="002D223D" w:rsidRDefault="002D223D" w:rsidP="002256B1">
      <w:pPr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>Задачами</w:t>
      </w:r>
      <w:r w:rsidRPr="002D223D">
        <w:rPr>
          <w:rFonts w:eastAsia="Calibri"/>
          <w:bCs/>
          <w:color w:val="000000"/>
          <w:sz w:val="30"/>
          <w:szCs w:val="30"/>
        </w:rPr>
        <w:t xml:space="preserve"> Процесса </w:t>
      </w:r>
      <w:r>
        <w:rPr>
          <w:rFonts w:eastAsia="Calibri"/>
          <w:bCs/>
          <w:color w:val="000000"/>
          <w:sz w:val="30"/>
          <w:szCs w:val="30"/>
        </w:rPr>
        <w:t>являются:</w:t>
      </w:r>
    </w:p>
    <w:p w:rsidR="00DB5606" w:rsidRPr="00DB5606" w:rsidRDefault="00DB5606" w:rsidP="002256B1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 </w:t>
      </w:r>
      <w:r w:rsidRPr="00DB5606">
        <w:rPr>
          <w:rFonts w:eastAsia="Calibri"/>
          <w:bCs/>
          <w:color w:val="000000"/>
          <w:sz w:val="30"/>
          <w:szCs w:val="30"/>
        </w:rPr>
        <w:t>санкционирование получения прав с административными полномочиями на компьютерах Пользователей сотрудниками 1-й линии поддержки;</w:t>
      </w:r>
    </w:p>
    <w:p w:rsidR="00DB5606" w:rsidRPr="00DB5606" w:rsidRDefault="00DB5606" w:rsidP="002256B1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 </w:t>
      </w:r>
      <w:r w:rsidRPr="00DB5606">
        <w:rPr>
          <w:rFonts w:eastAsia="Calibri"/>
          <w:bCs/>
          <w:color w:val="000000"/>
          <w:sz w:val="30"/>
          <w:szCs w:val="30"/>
        </w:rPr>
        <w:t>предоставление сотрудникам 1-й линии поддержки Административного уровня доступа с целью выполнения привилегированных задач административного типа;</w:t>
      </w:r>
    </w:p>
    <w:p w:rsidR="00DB5606" w:rsidRPr="00DB5606" w:rsidRDefault="00DB5606" w:rsidP="002256B1">
      <w:pPr>
        <w:pStyle w:val="15"/>
        <w:numPr>
          <w:ilvl w:val="0"/>
          <w:numId w:val="36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 </w:t>
      </w:r>
      <w:r w:rsidRPr="00DB5606">
        <w:rPr>
          <w:rFonts w:eastAsia="Calibri"/>
          <w:bCs/>
          <w:color w:val="000000"/>
          <w:sz w:val="30"/>
          <w:szCs w:val="30"/>
        </w:rPr>
        <w:t>аудит предоставленных прав, своевременная блокировка учетных записей.</w:t>
      </w:r>
    </w:p>
    <w:p w:rsidR="004B47E0" w:rsidRPr="00137FC0" w:rsidRDefault="004B47E0" w:rsidP="002256B1">
      <w:pPr>
        <w:tabs>
          <w:tab w:val="center" w:pos="-7910"/>
          <w:tab w:val="right" w:pos="9355"/>
        </w:tabs>
        <w:spacing w:line="360" w:lineRule="auto"/>
        <w:ind w:firstLine="567"/>
        <w:rPr>
          <w:b/>
          <w:sz w:val="30"/>
          <w:szCs w:val="30"/>
        </w:rPr>
      </w:pPr>
    </w:p>
    <w:p w:rsidR="002D223D" w:rsidRDefault="002D223D" w:rsidP="002256B1">
      <w:pPr>
        <w:spacing w:line="360" w:lineRule="auto"/>
        <w:jc w:val="left"/>
        <w:rPr>
          <w:rFonts w:eastAsia="Calibri"/>
          <w:b/>
          <w:sz w:val="30"/>
          <w:szCs w:val="30"/>
        </w:rPr>
      </w:pPr>
      <w:bookmarkStart w:id="9" w:name="_Toc497084723"/>
      <w:bookmarkStart w:id="10" w:name="_Toc498863289"/>
      <w:r>
        <w:rPr>
          <w:rFonts w:eastAsia="Calibri"/>
          <w:sz w:val="30"/>
          <w:szCs w:val="30"/>
        </w:rPr>
        <w:br w:type="page"/>
      </w:r>
    </w:p>
    <w:p w:rsidR="004B47E0" w:rsidRDefault="004B47E0" w:rsidP="002256B1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11" w:name="_Toc499673708"/>
      <w:r w:rsidRPr="00184433">
        <w:rPr>
          <w:rFonts w:eastAsia="Calibri"/>
          <w:sz w:val="30"/>
          <w:szCs w:val="30"/>
        </w:rPr>
        <w:lastRenderedPageBreak/>
        <w:t>Объекты</w:t>
      </w:r>
      <w:r w:rsidRPr="00137FC0">
        <w:rPr>
          <w:bCs/>
          <w:sz w:val="30"/>
          <w:szCs w:val="30"/>
        </w:rPr>
        <w:t xml:space="preserve"> </w:t>
      </w:r>
      <w:r w:rsidRPr="004B47E0">
        <w:rPr>
          <w:rFonts w:eastAsia="Calibri"/>
          <w:sz w:val="30"/>
          <w:szCs w:val="30"/>
        </w:rPr>
        <w:t>процесса</w:t>
      </w:r>
      <w:bookmarkEnd w:id="9"/>
      <w:bookmarkEnd w:id="10"/>
      <w:bookmarkEnd w:id="11"/>
    </w:p>
    <w:p w:rsidR="004B47E0" w:rsidRDefault="004B47E0" w:rsidP="002256B1">
      <w:pPr>
        <w:spacing w:line="360" w:lineRule="auto"/>
      </w:pPr>
    </w:p>
    <w:p w:rsidR="00DB5606" w:rsidRPr="00962AC2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2" w:name="_Toc499673709"/>
      <w:r>
        <w:rPr>
          <w:b/>
          <w:sz w:val="30"/>
          <w:szCs w:val="30"/>
        </w:rPr>
        <w:t>Роль</w:t>
      </w:r>
      <w:bookmarkEnd w:id="12"/>
    </w:p>
    <w:p w:rsidR="00DB5606" w:rsidRPr="00137FC0" w:rsidRDefault="00DB5606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Процесс предполагает наличие следующих Ролей:</w:t>
      </w:r>
    </w:p>
    <w:p w:rsidR="00DB5606" w:rsidRPr="00DB5606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B5606">
        <w:rPr>
          <w:rFonts w:eastAsia="Calibri"/>
          <w:bCs/>
          <w:color w:val="000000"/>
          <w:sz w:val="30"/>
          <w:szCs w:val="30"/>
        </w:rPr>
        <w:t>Менеджер 1-й линии поддержки;</w:t>
      </w:r>
    </w:p>
    <w:p w:rsidR="00DB5606" w:rsidRPr="00DB5606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B5606">
        <w:rPr>
          <w:rFonts w:eastAsia="Calibri"/>
          <w:bCs/>
          <w:color w:val="000000"/>
          <w:sz w:val="30"/>
          <w:szCs w:val="30"/>
        </w:rPr>
        <w:t xml:space="preserve">Администратор информационной безопасности; </w:t>
      </w:r>
    </w:p>
    <w:p w:rsidR="00DB5606" w:rsidRPr="00DB5606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B5606">
        <w:rPr>
          <w:rFonts w:eastAsia="Calibri"/>
          <w:bCs/>
          <w:color w:val="000000"/>
          <w:sz w:val="30"/>
          <w:szCs w:val="30"/>
        </w:rPr>
        <w:t xml:space="preserve">Сотрудник 1-й линии поддержки. </w:t>
      </w:r>
    </w:p>
    <w:p w:rsidR="00DB5606" w:rsidRPr="00137FC0" w:rsidRDefault="00DB5606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Типовые ролевые инстру</w:t>
      </w:r>
      <w:r>
        <w:rPr>
          <w:sz w:val="30"/>
          <w:szCs w:val="30"/>
        </w:rPr>
        <w:t xml:space="preserve">кции представлены в Приложении </w:t>
      </w:r>
      <w:r w:rsidR="005A749A">
        <w:rPr>
          <w:sz w:val="30"/>
          <w:szCs w:val="30"/>
        </w:rPr>
        <w:t>В</w:t>
      </w:r>
      <w:r w:rsidRPr="00137FC0">
        <w:rPr>
          <w:sz w:val="30"/>
          <w:szCs w:val="30"/>
        </w:rPr>
        <w:t xml:space="preserve"> настоящего Регламента.</w:t>
      </w:r>
    </w:p>
    <w:p w:rsidR="00DB5606" w:rsidRPr="00962AC2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3" w:name="_Toc499673710"/>
      <w:r w:rsidRPr="00E64B33">
        <w:rPr>
          <w:b/>
          <w:sz w:val="30"/>
          <w:szCs w:val="30"/>
        </w:rPr>
        <w:t>Уровень доступа</w:t>
      </w:r>
      <w:bookmarkEnd w:id="13"/>
    </w:p>
    <w:p w:rsidR="00DB5606" w:rsidRPr="00E64B33" w:rsidRDefault="00DB5606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E64B33">
        <w:rPr>
          <w:sz w:val="30"/>
          <w:szCs w:val="30"/>
        </w:rPr>
        <w:t>Сотруднику 1-й линии поддержки предоставляются два уровня доступа к компьютерам Пользователей:</w:t>
      </w:r>
    </w:p>
    <w:p w:rsidR="00DB5606" w:rsidRPr="00DB5606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B5606">
        <w:rPr>
          <w:rFonts w:eastAsia="Calibri"/>
          <w:bCs/>
          <w:color w:val="000000"/>
          <w:sz w:val="30"/>
          <w:szCs w:val="30"/>
        </w:rPr>
        <w:t>Базовый Уровень доступа, обеспечивающий базовые права доступа, необходимые для выполнения задач повседневной работы согласно полномочиям представителей 1-й линии поддержки;</w:t>
      </w:r>
    </w:p>
    <w:p w:rsidR="00DB5606" w:rsidRPr="00DB5606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B5606">
        <w:rPr>
          <w:rFonts w:eastAsia="Calibri"/>
          <w:bCs/>
          <w:color w:val="000000"/>
          <w:sz w:val="30"/>
          <w:szCs w:val="30"/>
        </w:rPr>
        <w:t>Административный Уровень доступа, обеспечивающий права доступа с административными полномочиями для выполнения привилегированных задач административного типа.</w:t>
      </w:r>
    </w:p>
    <w:p w:rsidR="00DB5606" w:rsidRPr="00E64B33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4" w:name="_Toc499673711"/>
      <w:r w:rsidRPr="00E64B33">
        <w:rPr>
          <w:b/>
          <w:sz w:val="30"/>
          <w:szCs w:val="30"/>
        </w:rPr>
        <w:t>Учетная запись</w:t>
      </w:r>
      <w:bookmarkEnd w:id="14"/>
    </w:p>
    <w:p w:rsidR="00DB5606" w:rsidRPr="005A749A" w:rsidRDefault="00DB5606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5A749A">
        <w:rPr>
          <w:sz w:val="30"/>
          <w:szCs w:val="30"/>
        </w:rPr>
        <w:t>Создание учетной записи сотрудников 1-й линии поддержки</w:t>
      </w:r>
    </w:p>
    <w:p w:rsidR="00DB5606" w:rsidRPr="00E64B33" w:rsidRDefault="00DB5606" w:rsidP="002256B1">
      <w:pPr>
        <w:pStyle w:val="15"/>
        <w:numPr>
          <w:ilvl w:val="3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E64B33">
        <w:rPr>
          <w:sz w:val="30"/>
          <w:szCs w:val="30"/>
        </w:rPr>
        <w:t>Для сотрудника 1-й линии поддержки одновременно создаются две учетные записи для осуществления двух уровней доступа:</w:t>
      </w:r>
    </w:p>
    <w:p w:rsidR="00DB5606" w:rsidRPr="00DB5606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E64B33">
        <w:rPr>
          <w:sz w:val="30"/>
          <w:szCs w:val="30"/>
        </w:rPr>
        <w:t xml:space="preserve">Базовая </w:t>
      </w:r>
      <w:r w:rsidRPr="00DB5606">
        <w:rPr>
          <w:rFonts w:eastAsia="Calibri"/>
          <w:bCs/>
          <w:color w:val="000000"/>
          <w:sz w:val="30"/>
          <w:szCs w:val="30"/>
        </w:rPr>
        <w:t>учетная запись - для осуществления Базового уровня доступа с целью выполнения основных задач 1-й линии поддержки;</w:t>
      </w:r>
    </w:p>
    <w:p w:rsidR="00DB5606" w:rsidRPr="00E64B33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DB5606">
        <w:rPr>
          <w:rFonts w:eastAsia="Calibri"/>
          <w:bCs/>
          <w:color w:val="000000"/>
          <w:sz w:val="30"/>
          <w:szCs w:val="30"/>
        </w:rPr>
        <w:t>Учетная запись с префиксом ADM - для осуществления Административного уровня доступа с целью выполнения привилегированных</w:t>
      </w:r>
      <w:r w:rsidRPr="00E64B33">
        <w:rPr>
          <w:sz w:val="30"/>
          <w:szCs w:val="30"/>
        </w:rPr>
        <w:t xml:space="preserve"> задач административного типа. </w:t>
      </w:r>
    </w:p>
    <w:p w:rsidR="00DB5606" w:rsidRPr="00E64B33" w:rsidRDefault="00DB5606" w:rsidP="002256B1">
      <w:pPr>
        <w:pStyle w:val="15"/>
        <w:tabs>
          <w:tab w:val="left" w:pos="993"/>
        </w:tabs>
        <w:spacing w:line="360" w:lineRule="auto"/>
        <w:outlineLvl w:val="9"/>
        <w:rPr>
          <w:sz w:val="30"/>
          <w:szCs w:val="30"/>
        </w:rPr>
      </w:pPr>
      <w:r w:rsidRPr="00E64B33">
        <w:rPr>
          <w:sz w:val="30"/>
          <w:szCs w:val="30"/>
        </w:rPr>
        <w:t>Постоянная работа под учетной записью с префиксом ADM запрещена.</w:t>
      </w:r>
    </w:p>
    <w:p w:rsidR="00DB5606" w:rsidRPr="00E64B33" w:rsidRDefault="00DB5606" w:rsidP="002256B1">
      <w:pPr>
        <w:pStyle w:val="15"/>
        <w:numPr>
          <w:ilvl w:val="3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E64B33">
        <w:rPr>
          <w:sz w:val="30"/>
          <w:szCs w:val="30"/>
        </w:rPr>
        <w:lastRenderedPageBreak/>
        <w:t>Учетные записи сотрудников 1-й линии поддержки включаются в специальную группу безопасности домена </w:t>
      </w:r>
      <w:proofErr w:type="spellStart"/>
      <w:r w:rsidR="0010530C">
        <w:fldChar w:fldCharType="begin"/>
      </w:r>
      <w:r w:rsidR="0010530C">
        <w:instrText>HYPERLINK "http://nbrb.by/"</w:instrText>
      </w:r>
      <w:r w:rsidR="0010530C">
        <w:fldChar w:fldCharType="separate"/>
      </w:r>
      <w:r w:rsidRPr="00E64B33">
        <w:rPr>
          <w:sz w:val="30"/>
          <w:szCs w:val="30"/>
        </w:rPr>
        <w:t>nbrb.by</w:t>
      </w:r>
      <w:proofErr w:type="spellEnd"/>
      <w:r w:rsidR="0010530C">
        <w:fldChar w:fldCharType="end"/>
      </w:r>
    </w:p>
    <w:p w:rsidR="00DB5606" w:rsidRPr="005A749A" w:rsidRDefault="00DB5606" w:rsidP="002256B1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5A749A">
        <w:rPr>
          <w:sz w:val="30"/>
          <w:szCs w:val="30"/>
        </w:rPr>
        <w:t>Сопровождение учетных записей сотрудников 1-й линии поддержки</w:t>
      </w:r>
    </w:p>
    <w:p w:rsidR="00DB5606" w:rsidRPr="00E64B33" w:rsidRDefault="00DB5606" w:rsidP="002256B1">
      <w:pPr>
        <w:pStyle w:val="15"/>
        <w:numPr>
          <w:ilvl w:val="3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E64B33">
        <w:rPr>
          <w:sz w:val="30"/>
          <w:szCs w:val="30"/>
        </w:rPr>
        <w:t xml:space="preserve">Обе учетные записи – </w:t>
      </w:r>
      <w:proofErr w:type="gramStart"/>
      <w:r w:rsidRPr="00E64B33">
        <w:rPr>
          <w:sz w:val="30"/>
          <w:szCs w:val="30"/>
        </w:rPr>
        <w:t>базовая</w:t>
      </w:r>
      <w:proofErr w:type="gramEnd"/>
      <w:r w:rsidRPr="00E64B33">
        <w:rPr>
          <w:sz w:val="30"/>
          <w:szCs w:val="30"/>
        </w:rPr>
        <w:t xml:space="preserve"> и с префиксом ADM - создаются для сотрудника 1-й линии поддержки при приеме на работу. </w:t>
      </w:r>
    </w:p>
    <w:p w:rsidR="00DB5606" w:rsidRPr="00E64B33" w:rsidRDefault="00DB5606" w:rsidP="002256B1">
      <w:pPr>
        <w:pStyle w:val="15"/>
        <w:numPr>
          <w:ilvl w:val="3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E64B33">
        <w:rPr>
          <w:sz w:val="30"/>
          <w:szCs w:val="30"/>
        </w:rPr>
        <w:t>При увольнении сотрудника 1-й линии поддержки его учетные записи блокируются.</w:t>
      </w:r>
    </w:p>
    <w:p w:rsidR="00B25E74" w:rsidRDefault="00B25E74" w:rsidP="002256B1">
      <w:pPr>
        <w:spacing w:line="360" w:lineRule="auto"/>
        <w:jc w:val="left"/>
        <w:rPr>
          <w:b/>
          <w:bCs/>
          <w:sz w:val="30"/>
          <w:szCs w:val="30"/>
        </w:rPr>
      </w:pPr>
      <w:bookmarkStart w:id="15" w:name="bookmark9"/>
      <w:bookmarkStart w:id="16" w:name="_Toc497084724"/>
      <w:bookmarkStart w:id="17" w:name="_Toc498863290"/>
    </w:p>
    <w:p w:rsidR="004B47E0" w:rsidRDefault="004B47E0" w:rsidP="002256B1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bCs/>
          <w:sz w:val="30"/>
          <w:szCs w:val="30"/>
        </w:rPr>
      </w:pPr>
      <w:bookmarkStart w:id="18" w:name="_Toc499673712"/>
      <w:r w:rsidRPr="002D223D">
        <w:rPr>
          <w:rFonts w:eastAsia="Calibri"/>
          <w:sz w:val="30"/>
          <w:szCs w:val="30"/>
        </w:rPr>
        <w:t>Входы</w:t>
      </w:r>
      <w:r w:rsidRPr="00137FC0">
        <w:rPr>
          <w:bCs/>
          <w:sz w:val="30"/>
          <w:szCs w:val="30"/>
        </w:rPr>
        <w:t>/выходы процесса</w:t>
      </w:r>
      <w:bookmarkEnd w:id="15"/>
      <w:bookmarkEnd w:id="16"/>
      <w:bookmarkEnd w:id="17"/>
      <w:bookmarkEnd w:id="18"/>
    </w:p>
    <w:p w:rsidR="00B25E74" w:rsidRPr="00B25E74" w:rsidRDefault="00B25E74" w:rsidP="002256B1">
      <w:pPr>
        <w:spacing w:line="360" w:lineRule="auto"/>
      </w:pPr>
    </w:p>
    <w:p w:rsidR="004B47E0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19" w:name="_Toc499673713"/>
      <w:bookmarkStart w:id="20" w:name="bookmark10"/>
      <w:r>
        <w:rPr>
          <w:b/>
          <w:sz w:val="30"/>
          <w:szCs w:val="30"/>
        </w:rPr>
        <w:t>Входы</w:t>
      </w:r>
      <w:r w:rsidR="004B47E0" w:rsidRPr="00BC2B20">
        <w:rPr>
          <w:b/>
          <w:sz w:val="30"/>
          <w:szCs w:val="30"/>
        </w:rPr>
        <w:t xml:space="preserve"> Процесса</w:t>
      </w:r>
      <w:bookmarkEnd w:id="19"/>
    </w:p>
    <w:p w:rsidR="00E776B6" w:rsidRPr="00E776B6" w:rsidRDefault="00DB5606" w:rsidP="002256B1">
      <w:pPr>
        <w:pStyle w:val="15"/>
        <w:tabs>
          <w:tab w:val="center" w:pos="-7910"/>
          <w:tab w:val="left" w:pos="0"/>
          <w:tab w:val="right" w:pos="851"/>
        </w:tabs>
        <w:spacing w:line="360" w:lineRule="auto"/>
        <w:ind w:firstLine="567"/>
        <w:outlineLvl w:val="9"/>
        <w:rPr>
          <w:rFonts w:eastAsia="Calibri"/>
          <w:bCs/>
          <w:color w:val="000000"/>
          <w:sz w:val="30"/>
          <w:szCs w:val="30"/>
        </w:rPr>
      </w:pPr>
      <w:r>
        <w:rPr>
          <w:sz w:val="30"/>
          <w:szCs w:val="30"/>
          <w:lang w:bidi="ru-RU"/>
        </w:rPr>
        <w:t xml:space="preserve">Входом Процесса является </w:t>
      </w:r>
      <w:r w:rsidRPr="00E64B33">
        <w:rPr>
          <w:sz w:val="30"/>
          <w:szCs w:val="30"/>
          <w:lang w:bidi="ru-RU"/>
        </w:rPr>
        <w:t>информация о приеме в организацию работника с должностными обязанностями сотрудника 1-й линии поддержки, позволяющая предоставить ему соответствующие Уровни доступа к компьютерам Пользователей и создать две вышеуказанные Учетные записи</w:t>
      </w:r>
      <w:r w:rsidR="00E776B6" w:rsidRPr="00E776B6">
        <w:rPr>
          <w:rFonts w:eastAsia="Calibri"/>
          <w:bCs/>
          <w:color w:val="000000"/>
          <w:sz w:val="30"/>
          <w:szCs w:val="30"/>
        </w:rPr>
        <w:t>.</w:t>
      </w:r>
    </w:p>
    <w:p w:rsidR="004B47E0" w:rsidRPr="00B25E74" w:rsidRDefault="004B47E0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BC2B20">
        <w:rPr>
          <w:b/>
          <w:sz w:val="30"/>
          <w:szCs w:val="30"/>
        </w:rPr>
        <w:t xml:space="preserve"> </w:t>
      </w:r>
      <w:bookmarkStart w:id="21" w:name="_Toc499673714"/>
      <w:r w:rsidRPr="00BC2B20">
        <w:rPr>
          <w:b/>
          <w:sz w:val="30"/>
          <w:szCs w:val="30"/>
        </w:rPr>
        <w:t>Выход</w:t>
      </w:r>
      <w:r w:rsidR="00B25E74">
        <w:rPr>
          <w:b/>
          <w:sz w:val="30"/>
          <w:szCs w:val="30"/>
        </w:rPr>
        <w:t>ы</w:t>
      </w:r>
      <w:r w:rsidRPr="00BC2B20">
        <w:rPr>
          <w:b/>
          <w:sz w:val="30"/>
          <w:szCs w:val="30"/>
        </w:rPr>
        <w:t xml:space="preserve"> Процесса</w:t>
      </w:r>
      <w:bookmarkEnd w:id="21"/>
      <w:r w:rsidRPr="00BC2B20">
        <w:rPr>
          <w:b/>
          <w:sz w:val="30"/>
          <w:szCs w:val="30"/>
        </w:rPr>
        <w:t xml:space="preserve"> </w:t>
      </w:r>
    </w:p>
    <w:p w:rsidR="00BC2B20" w:rsidRDefault="00DB5606" w:rsidP="002256B1">
      <w:pPr>
        <w:pStyle w:val="15"/>
        <w:tabs>
          <w:tab w:val="center" w:pos="-7910"/>
          <w:tab w:val="left" w:pos="0"/>
          <w:tab w:val="right" w:pos="851"/>
        </w:tabs>
        <w:spacing w:line="360" w:lineRule="auto"/>
        <w:ind w:firstLine="567"/>
        <w:outlineLvl w:val="9"/>
        <w:rPr>
          <w:sz w:val="30"/>
          <w:szCs w:val="30"/>
          <w:lang w:bidi="ru-RU"/>
        </w:rPr>
      </w:pPr>
      <w:r>
        <w:rPr>
          <w:sz w:val="30"/>
          <w:szCs w:val="30"/>
          <w:lang w:bidi="ru-RU"/>
        </w:rPr>
        <w:t xml:space="preserve">Выходом Процесса является </w:t>
      </w:r>
      <w:bookmarkStart w:id="22" w:name="_Toc498863291"/>
      <w:bookmarkEnd w:id="20"/>
      <w:r>
        <w:rPr>
          <w:sz w:val="30"/>
          <w:szCs w:val="30"/>
          <w:lang w:bidi="ru-RU"/>
        </w:rPr>
        <w:t xml:space="preserve">информация </w:t>
      </w:r>
      <w:r w:rsidRPr="00E64B33">
        <w:rPr>
          <w:sz w:val="30"/>
          <w:szCs w:val="30"/>
          <w:lang w:bidi="ru-RU"/>
        </w:rPr>
        <w:t>о количественных и качественных показателях фактов предоставления прав с административными полномочиями сотрудникам 1-й линии поддержки</w:t>
      </w:r>
      <w:r>
        <w:rPr>
          <w:sz w:val="30"/>
          <w:szCs w:val="30"/>
          <w:lang w:bidi="ru-RU"/>
        </w:rPr>
        <w:t>.</w:t>
      </w:r>
    </w:p>
    <w:p w:rsidR="00DB5606" w:rsidRDefault="00DB5606" w:rsidP="002256B1">
      <w:pPr>
        <w:pStyle w:val="15"/>
        <w:tabs>
          <w:tab w:val="center" w:pos="-7910"/>
          <w:tab w:val="left" w:pos="0"/>
          <w:tab w:val="right" w:pos="851"/>
        </w:tabs>
        <w:spacing w:line="360" w:lineRule="auto"/>
        <w:ind w:firstLine="567"/>
        <w:outlineLvl w:val="9"/>
        <w:rPr>
          <w:bCs/>
          <w:sz w:val="30"/>
          <w:szCs w:val="30"/>
        </w:rPr>
      </w:pPr>
    </w:p>
    <w:p w:rsidR="00DB5606" w:rsidRDefault="00DB5606" w:rsidP="002256B1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23" w:name="_Toc498697864"/>
      <w:bookmarkStart w:id="24" w:name="_Toc499673715"/>
      <w:bookmarkStart w:id="25" w:name="_Toc497084727"/>
      <w:bookmarkStart w:id="26" w:name="_Toc498863293"/>
      <w:bookmarkEnd w:id="22"/>
      <w:r w:rsidRPr="00DB5606">
        <w:rPr>
          <w:rFonts w:eastAsia="Calibri"/>
          <w:sz w:val="30"/>
          <w:szCs w:val="30"/>
        </w:rPr>
        <w:t>Описание этапов процесса</w:t>
      </w:r>
      <w:bookmarkEnd w:id="23"/>
      <w:bookmarkEnd w:id="24"/>
    </w:p>
    <w:p w:rsidR="002256B1" w:rsidRPr="002256B1" w:rsidRDefault="002256B1" w:rsidP="002256B1">
      <w:pPr>
        <w:spacing w:line="360" w:lineRule="auto"/>
      </w:pPr>
    </w:p>
    <w:p w:rsidR="00DB5606" w:rsidRPr="002256B1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2256B1">
        <w:rPr>
          <w:b/>
          <w:sz w:val="30"/>
          <w:szCs w:val="30"/>
        </w:rPr>
        <w:t>Основны</w:t>
      </w:r>
      <w:r w:rsidR="002256B1">
        <w:rPr>
          <w:b/>
          <w:sz w:val="30"/>
          <w:szCs w:val="30"/>
        </w:rPr>
        <w:t>е</w:t>
      </w:r>
      <w:r w:rsidRPr="002256B1">
        <w:rPr>
          <w:b/>
          <w:sz w:val="30"/>
          <w:szCs w:val="30"/>
        </w:rPr>
        <w:t xml:space="preserve"> этап</w:t>
      </w:r>
      <w:r w:rsidR="002256B1">
        <w:rPr>
          <w:b/>
          <w:sz w:val="30"/>
          <w:szCs w:val="30"/>
        </w:rPr>
        <w:t>ы</w:t>
      </w:r>
      <w:r w:rsidRPr="002256B1">
        <w:rPr>
          <w:b/>
          <w:sz w:val="30"/>
          <w:szCs w:val="30"/>
        </w:rPr>
        <w:t xml:space="preserve"> Процесса:</w:t>
      </w:r>
    </w:p>
    <w:p w:rsidR="00DB5606" w:rsidRPr="002256B1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256B1">
        <w:rPr>
          <w:rFonts w:eastAsia="Calibri"/>
          <w:bCs/>
          <w:color w:val="000000"/>
          <w:sz w:val="30"/>
          <w:szCs w:val="30"/>
        </w:rPr>
        <w:t>подготовка заявки Менеджером 1-й линии поддержки на предоставление прав с административными полномочиями сотрудникам 1-й линии;</w:t>
      </w:r>
    </w:p>
    <w:p w:rsidR="00DB5606" w:rsidRPr="002256B1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256B1">
        <w:rPr>
          <w:rFonts w:eastAsia="Calibri"/>
          <w:bCs/>
          <w:color w:val="000000"/>
          <w:sz w:val="30"/>
          <w:szCs w:val="30"/>
        </w:rPr>
        <w:lastRenderedPageBreak/>
        <w:t>санкционирование получения прав с административными полномочиями на компьютерах Пользователей Администратором информационной безопасности;</w:t>
      </w:r>
    </w:p>
    <w:p w:rsidR="00DB5606" w:rsidRPr="002256B1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256B1">
        <w:rPr>
          <w:rFonts w:eastAsia="Calibri"/>
          <w:bCs/>
          <w:color w:val="000000"/>
          <w:sz w:val="30"/>
          <w:szCs w:val="30"/>
        </w:rPr>
        <w:t>создание сотрудникам 1-й линии поддержки дв</w:t>
      </w:r>
      <w:r w:rsidR="005A749A">
        <w:rPr>
          <w:rFonts w:eastAsia="Calibri"/>
          <w:bCs/>
          <w:color w:val="000000"/>
          <w:sz w:val="30"/>
          <w:szCs w:val="30"/>
        </w:rPr>
        <w:t>ух Учетных записей согласно п. 4.2</w:t>
      </w:r>
      <w:r w:rsidRPr="002256B1">
        <w:rPr>
          <w:rFonts w:eastAsia="Calibri"/>
          <w:bCs/>
          <w:color w:val="000000"/>
          <w:sz w:val="30"/>
          <w:szCs w:val="30"/>
        </w:rPr>
        <w:t>.1 настоящего Регламента;</w:t>
      </w:r>
    </w:p>
    <w:p w:rsidR="00DB5606" w:rsidRPr="003658FA" w:rsidRDefault="00DB5606" w:rsidP="002256B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256B1">
        <w:rPr>
          <w:rFonts w:eastAsia="Calibri"/>
          <w:bCs/>
          <w:color w:val="000000"/>
          <w:sz w:val="30"/>
          <w:szCs w:val="30"/>
        </w:rPr>
        <w:t>передача реквизитов доступа</w:t>
      </w:r>
      <w:r w:rsidRPr="003658FA">
        <w:rPr>
          <w:sz w:val="30"/>
          <w:szCs w:val="30"/>
        </w:rPr>
        <w:t xml:space="preserve"> Сотрудникам 1-й линии поддержки.</w:t>
      </w:r>
    </w:p>
    <w:p w:rsidR="00DB5606" w:rsidRPr="006737FA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bCs/>
          <w:sz w:val="30"/>
          <w:szCs w:val="30"/>
        </w:rPr>
      </w:pPr>
      <w:r w:rsidRPr="002256B1">
        <w:rPr>
          <w:b/>
          <w:sz w:val="30"/>
          <w:szCs w:val="30"/>
        </w:rPr>
        <w:t>Подготовка</w:t>
      </w:r>
      <w:r w:rsidRPr="002256B1">
        <w:rPr>
          <w:b/>
          <w:bCs/>
          <w:sz w:val="30"/>
          <w:szCs w:val="30"/>
        </w:rPr>
        <w:t xml:space="preserve"> </w:t>
      </w:r>
      <w:r w:rsidRPr="003658FA">
        <w:rPr>
          <w:b/>
          <w:bCs/>
          <w:sz w:val="30"/>
          <w:szCs w:val="30"/>
        </w:rPr>
        <w:t>заявки Менеджером 1-й линии поддержки на предоставление сотрудникам 1-й линии прав с административными полномочиями</w:t>
      </w:r>
    </w:p>
    <w:p w:rsidR="00DB5606" w:rsidRPr="003658FA" w:rsidRDefault="00DB5606" w:rsidP="002256B1">
      <w:pPr>
        <w:spacing w:line="360" w:lineRule="auto"/>
        <w:ind w:firstLine="567"/>
        <w:rPr>
          <w:sz w:val="30"/>
          <w:szCs w:val="30"/>
        </w:rPr>
      </w:pPr>
      <w:r w:rsidRPr="003658FA">
        <w:rPr>
          <w:sz w:val="30"/>
          <w:szCs w:val="30"/>
        </w:rPr>
        <w:t>Менеджер 1-й линии п</w:t>
      </w:r>
      <w:r w:rsidR="002B3BFD">
        <w:rPr>
          <w:sz w:val="30"/>
          <w:szCs w:val="30"/>
        </w:rPr>
        <w:t>оддержки на основании информации</w:t>
      </w:r>
      <w:r w:rsidRPr="003658FA">
        <w:rPr>
          <w:sz w:val="30"/>
          <w:szCs w:val="30"/>
        </w:rPr>
        <w:t xml:space="preserve"> о приеме в организацию работника с должностными обязанностями сотрудника 1-й линии поддержки составляет заявку на предоставление </w:t>
      </w:r>
      <w:r w:rsidR="002B3BFD">
        <w:rPr>
          <w:sz w:val="30"/>
          <w:szCs w:val="30"/>
        </w:rPr>
        <w:t xml:space="preserve">ему </w:t>
      </w:r>
      <w:r w:rsidRPr="003658FA">
        <w:rPr>
          <w:sz w:val="30"/>
          <w:szCs w:val="30"/>
        </w:rPr>
        <w:t>прав с административными полномочиями на компьютерах Пользователей.</w:t>
      </w:r>
    </w:p>
    <w:p w:rsidR="00DB5606" w:rsidRPr="00D01E69" w:rsidRDefault="00DB5606" w:rsidP="002256B1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256B1">
        <w:rPr>
          <w:b/>
          <w:sz w:val="30"/>
          <w:szCs w:val="30"/>
        </w:rPr>
        <w:t>Санкционирование</w:t>
      </w:r>
      <w:r w:rsidRPr="003658FA">
        <w:rPr>
          <w:b/>
          <w:bCs/>
          <w:sz w:val="30"/>
          <w:szCs w:val="30"/>
        </w:rPr>
        <w:t xml:space="preserve"> получения прав с административными полномочиями сотрудниками 1-й линии поддержки и период их действия </w:t>
      </w:r>
    </w:p>
    <w:p w:rsidR="00DB5606" w:rsidRPr="003658FA" w:rsidRDefault="002B3BFD" w:rsidP="002B3BF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С</w:t>
      </w:r>
      <w:r w:rsidR="00DB5606" w:rsidRPr="003658FA">
        <w:rPr>
          <w:sz w:val="30"/>
          <w:szCs w:val="30"/>
        </w:rPr>
        <w:t>анкционирование получения прав с административными полномочиями на компьютерах Пользователей работникам с должностными обязанностями сотрудника 1-й линии поддержки осуществляется Администратором информационной безопасности на основании заявк</w:t>
      </w:r>
      <w:r>
        <w:rPr>
          <w:sz w:val="30"/>
          <w:szCs w:val="30"/>
        </w:rPr>
        <w:t>и Менеджера 1-й линии поддержки.</w:t>
      </w:r>
    </w:p>
    <w:p w:rsidR="00DB5606" w:rsidRPr="003658FA" w:rsidRDefault="002B3BFD" w:rsidP="002B3BFD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="00DB5606" w:rsidRPr="003658FA">
        <w:rPr>
          <w:sz w:val="30"/>
          <w:szCs w:val="30"/>
        </w:rPr>
        <w:t>рава с административными полномочиями на компьютерах Пользователей открываются сотрудникам 1-й линии поддержки на период со дня начала их трудовой деятельности по день ее окончания (увольнения) либо изменения должностных обязанностей (исключения из списка сотрудников 1-й линии поддержки).</w:t>
      </w:r>
    </w:p>
    <w:p w:rsidR="00DB5606" w:rsidRDefault="00DB5606" w:rsidP="002B3BFD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bCs/>
          <w:sz w:val="30"/>
          <w:szCs w:val="30"/>
        </w:rPr>
      </w:pPr>
      <w:r w:rsidRPr="002B3BFD">
        <w:rPr>
          <w:b/>
          <w:sz w:val="30"/>
          <w:szCs w:val="30"/>
        </w:rPr>
        <w:t>Предоставление</w:t>
      </w:r>
      <w:r w:rsidRPr="003658FA">
        <w:rPr>
          <w:b/>
          <w:bCs/>
          <w:sz w:val="30"/>
          <w:szCs w:val="30"/>
        </w:rPr>
        <w:t xml:space="preserve"> сотрудникам 1-й линии поддержки двух Уровней доступа </w:t>
      </w:r>
    </w:p>
    <w:p w:rsidR="00DB5606" w:rsidRPr="003658FA" w:rsidRDefault="00DB5606" w:rsidP="002B3BFD">
      <w:pPr>
        <w:spacing w:line="360" w:lineRule="auto"/>
        <w:ind w:firstLine="567"/>
        <w:rPr>
          <w:sz w:val="30"/>
          <w:szCs w:val="30"/>
        </w:rPr>
      </w:pPr>
      <w:r w:rsidRPr="003658FA">
        <w:rPr>
          <w:sz w:val="30"/>
          <w:szCs w:val="30"/>
        </w:rPr>
        <w:lastRenderedPageBreak/>
        <w:t xml:space="preserve">Сотрудникам 1-й линии поддержки предоставляются два Уровня доступа к компьютерам Пользователей согласно п. </w:t>
      </w:r>
      <w:r w:rsidR="005A749A">
        <w:rPr>
          <w:sz w:val="30"/>
          <w:szCs w:val="30"/>
        </w:rPr>
        <w:t>4</w:t>
      </w:r>
      <w:r w:rsidR="005A749A" w:rsidRPr="003658FA">
        <w:rPr>
          <w:sz w:val="30"/>
          <w:szCs w:val="30"/>
        </w:rPr>
        <w:t>.</w:t>
      </w:r>
      <w:r w:rsidR="005A749A">
        <w:rPr>
          <w:sz w:val="30"/>
          <w:szCs w:val="30"/>
        </w:rPr>
        <w:t>2</w:t>
      </w:r>
      <w:r w:rsidR="005A749A" w:rsidRPr="003658FA">
        <w:rPr>
          <w:sz w:val="30"/>
          <w:szCs w:val="30"/>
        </w:rPr>
        <w:t xml:space="preserve">.1 </w:t>
      </w:r>
      <w:r w:rsidRPr="003658FA">
        <w:rPr>
          <w:sz w:val="30"/>
          <w:szCs w:val="30"/>
        </w:rPr>
        <w:t>настоящего Регламента.</w:t>
      </w:r>
    </w:p>
    <w:p w:rsidR="00DB5606" w:rsidRPr="003658FA" w:rsidRDefault="00DB5606" w:rsidP="002B3BFD">
      <w:pPr>
        <w:pStyle w:val="15"/>
        <w:numPr>
          <w:ilvl w:val="1"/>
          <w:numId w:val="10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bCs/>
          <w:sz w:val="30"/>
          <w:szCs w:val="30"/>
        </w:rPr>
      </w:pPr>
      <w:r w:rsidRPr="002B3BFD">
        <w:rPr>
          <w:b/>
          <w:sz w:val="30"/>
          <w:szCs w:val="30"/>
        </w:rPr>
        <w:t>Предоставление</w:t>
      </w:r>
      <w:r w:rsidRPr="003658FA">
        <w:rPr>
          <w:b/>
          <w:bCs/>
          <w:sz w:val="30"/>
          <w:szCs w:val="30"/>
        </w:rPr>
        <w:t xml:space="preserve"> сотрудникам 1-й линии поддержки двух Учетных записей</w:t>
      </w:r>
    </w:p>
    <w:p w:rsidR="00DB5606" w:rsidRDefault="00DB5606" w:rsidP="002B3BFD">
      <w:pPr>
        <w:spacing w:line="360" w:lineRule="auto"/>
        <w:ind w:firstLine="567"/>
        <w:rPr>
          <w:sz w:val="30"/>
          <w:szCs w:val="30"/>
        </w:rPr>
      </w:pPr>
      <w:r w:rsidRPr="003658FA">
        <w:rPr>
          <w:sz w:val="30"/>
          <w:szCs w:val="30"/>
        </w:rPr>
        <w:t xml:space="preserve">Для сотрудников 1-й линии поддержки создаются </w:t>
      </w:r>
      <w:r w:rsidR="005A749A">
        <w:rPr>
          <w:sz w:val="30"/>
          <w:szCs w:val="30"/>
        </w:rPr>
        <w:t>две Учетные записи согласно п. 4</w:t>
      </w:r>
      <w:r w:rsidRPr="003658FA">
        <w:rPr>
          <w:sz w:val="30"/>
          <w:szCs w:val="30"/>
        </w:rPr>
        <w:t>.</w:t>
      </w:r>
      <w:r w:rsidR="005A749A">
        <w:rPr>
          <w:sz w:val="30"/>
          <w:szCs w:val="30"/>
        </w:rPr>
        <w:t>2</w:t>
      </w:r>
      <w:r w:rsidRPr="003658FA">
        <w:rPr>
          <w:sz w:val="30"/>
          <w:szCs w:val="30"/>
        </w:rPr>
        <w:t>.1 настоящего Регламента.</w:t>
      </w:r>
    </w:p>
    <w:p w:rsidR="002B3BFD" w:rsidRPr="003658FA" w:rsidRDefault="002B3BFD" w:rsidP="002B3BFD">
      <w:pPr>
        <w:spacing w:line="360" w:lineRule="auto"/>
        <w:ind w:firstLine="567"/>
        <w:rPr>
          <w:sz w:val="30"/>
          <w:szCs w:val="30"/>
        </w:rPr>
      </w:pPr>
    </w:p>
    <w:p w:rsidR="00DB5606" w:rsidRDefault="00DB5606" w:rsidP="002B3BFD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27" w:name="bookmark24"/>
      <w:bookmarkStart w:id="28" w:name="_Toc497084726"/>
      <w:bookmarkStart w:id="29" w:name="_Toc498697865"/>
      <w:bookmarkStart w:id="30" w:name="_Toc499673716"/>
      <w:r w:rsidRPr="002B3BFD">
        <w:rPr>
          <w:rFonts w:eastAsia="Calibri"/>
          <w:sz w:val="30"/>
          <w:szCs w:val="30"/>
        </w:rPr>
        <w:t>С</w:t>
      </w:r>
      <w:r w:rsidR="002B3BFD" w:rsidRPr="002B3BFD">
        <w:rPr>
          <w:rFonts w:eastAsia="Calibri"/>
          <w:sz w:val="30"/>
          <w:szCs w:val="30"/>
        </w:rPr>
        <w:t>овершенствование процесса</w:t>
      </w:r>
      <w:bookmarkEnd w:id="27"/>
      <w:bookmarkEnd w:id="28"/>
      <w:bookmarkEnd w:id="29"/>
      <w:bookmarkEnd w:id="30"/>
    </w:p>
    <w:p w:rsidR="002B3BFD" w:rsidRPr="00AA1A96" w:rsidRDefault="002B3BFD" w:rsidP="002B3BFD">
      <w:pPr>
        <w:rPr>
          <w:sz w:val="30"/>
          <w:szCs w:val="30"/>
        </w:rPr>
      </w:pPr>
    </w:p>
    <w:p w:rsidR="00DB5606" w:rsidRPr="00137FC0" w:rsidRDefault="002B3BFD" w:rsidP="002B3BFD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7.1 </w:t>
      </w:r>
      <w:r w:rsidR="00DB5606" w:rsidRPr="00137FC0">
        <w:rPr>
          <w:sz w:val="30"/>
          <w:szCs w:val="30"/>
        </w:rPr>
        <w:t>Совершенствование Процесса – постоянная задача выявления, анализа и внедрения улучшений Процесса для его оптимизации.</w:t>
      </w:r>
    </w:p>
    <w:p w:rsidR="00DB5606" w:rsidRPr="00137FC0" w:rsidRDefault="002B3BFD" w:rsidP="002B3BFD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7.2 </w:t>
      </w:r>
      <w:r w:rsidR="00DB5606" w:rsidRPr="00137FC0">
        <w:rPr>
          <w:sz w:val="30"/>
          <w:szCs w:val="30"/>
        </w:rPr>
        <w:t xml:space="preserve">Формирование предложений по совершенствованию Процесса должно осуществляться всеми его участниками. Предложения предоставляются Менеджеру </w:t>
      </w:r>
      <w:r>
        <w:rPr>
          <w:sz w:val="30"/>
          <w:szCs w:val="30"/>
        </w:rPr>
        <w:t>1-й линии поддержки</w:t>
      </w:r>
      <w:r w:rsidR="00DB5606" w:rsidRPr="00137FC0">
        <w:rPr>
          <w:sz w:val="30"/>
          <w:szCs w:val="30"/>
        </w:rPr>
        <w:t>, который проводит анализ поступивших предложений на предмет их целесообразности.</w:t>
      </w:r>
    </w:p>
    <w:p w:rsidR="00DB5606" w:rsidRPr="00137FC0" w:rsidRDefault="002B3BFD" w:rsidP="002B3BFD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7.3</w:t>
      </w:r>
      <w:proofErr w:type="gramStart"/>
      <w:r>
        <w:rPr>
          <w:sz w:val="30"/>
          <w:szCs w:val="30"/>
        </w:rPr>
        <w:t xml:space="preserve"> </w:t>
      </w:r>
      <w:r w:rsidR="00DB5606" w:rsidRPr="00137FC0">
        <w:rPr>
          <w:sz w:val="30"/>
          <w:szCs w:val="30"/>
        </w:rPr>
        <w:t>П</w:t>
      </w:r>
      <w:proofErr w:type="gramEnd"/>
      <w:r w:rsidR="00DB5606" w:rsidRPr="00137FC0">
        <w:rPr>
          <w:sz w:val="30"/>
          <w:szCs w:val="30"/>
        </w:rPr>
        <w:t xml:space="preserve">о результатам анализа Менеджер </w:t>
      </w:r>
      <w:r>
        <w:rPr>
          <w:sz w:val="30"/>
          <w:szCs w:val="30"/>
        </w:rPr>
        <w:t>1-й линии поддержки</w:t>
      </w:r>
      <w:r w:rsidR="00DB5606" w:rsidRPr="00137FC0">
        <w:rPr>
          <w:sz w:val="30"/>
          <w:szCs w:val="30"/>
        </w:rPr>
        <w:t xml:space="preserve"> формирует перечень предложений, который используется как исходные сведения для формирования Плана улучшения Системы управления услугами. </w:t>
      </w:r>
      <w:r w:rsidR="00DB5606" w:rsidRPr="00137FC0">
        <w:rPr>
          <w:sz w:val="30"/>
          <w:szCs w:val="30"/>
        </w:rPr>
        <w:br w:type="page"/>
      </w:r>
    </w:p>
    <w:p w:rsidR="00F82F02" w:rsidRPr="00137FC0" w:rsidRDefault="00F82F02" w:rsidP="002256B1">
      <w:pPr>
        <w:pStyle w:val="1"/>
        <w:spacing w:before="0" w:after="0" w:line="360" w:lineRule="auto"/>
        <w:ind w:firstLine="567"/>
        <w:rPr>
          <w:sz w:val="30"/>
          <w:szCs w:val="30"/>
        </w:rPr>
      </w:pPr>
      <w:bookmarkStart w:id="31" w:name="_Toc499673717"/>
      <w:r w:rsidRPr="00137FC0">
        <w:rPr>
          <w:bCs/>
          <w:sz w:val="30"/>
          <w:szCs w:val="30"/>
        </w:rPr>
        <w:lastRenderedPageBreak/>
        <w:t>Приложение </w:t>
      </w:r>
      <w:bookmarkEnd w:id="25"/>
      <w:r>
        <w:rPr>
          <w:bCs/>
          <w:sz w:val="30"/>
          <w:szCs w:val="30"/>
        </w:rPr>
        <w:t>А</w:t>
      </w:r>
      <w:r w:rsidRPr="00137FC0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>С</w:t>
      </w:r>
      <w:r w:rsidR="005A29A5">
        <w:rPr>
          <w:bCs/>
          <w:sz w:val="30"/>
          <w:szCs w:val="30"/>
        </w:rPr>
        <w:t>хема П</w:t>
      </w:r>
      <w:r w:rsidRPr="00137FC0">
        <w:rPr>
          <w:bCs/>
          <w:sz w:val="30"/>
          <w:szCs w:val="30"/>
        </w:rPr>
        <w:t xml:space="preserve">роцесса </w:t>
      </w:r>
      <w:bookmarkEnd w:id="26"/>
      <w:r w:rsidR="002B3BFD" w:rsidRPr="003658FA">
        <w:rPr>
          <w:bCs/>
          <w:sz w:val="30"/>
          <w:szCs w:val="30"/>
        </w:rPr>
        <w:t>получения прав с административными полномочиями сотрудниками 1-й линии поддержки на компьютерах пользователей</w:t>
      </w:r>
      <w:bookmarkEnd w:id="31"/>
    </w:p>
    <w:p w:rsidR="00F82F02" w:rsidRPr="00137FC0" w:rsidRDefault="00F82F02" w:rsidP="00F82F02">
      <w:pPr>
        <w:rPr>
          <w:b/>
          <w:sz w:val="30"/>
          <w:szCs w:val="30"/>
        </w:rPr>
      </w:pPr>
    </w:p>
    <w:p w:rsidR="00F82F02" w:rsidRDefault="002B3BFD" w:rsidP="00F82F02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>
        <w:object w:dxaOrig="10230" w:dyaOrig="11056">
          <v:shape id="_x0000_i1025" type="#_x0000_t75" style="width:485.4pt;height:523.8pt" o:ole="">
            <v:imagedata r:id="rId9" o:title=""/>
          </v:shape>
          <o:OLEObject Type="Embed" ProgID="Visio.Drawing.15" ShapeID="_x0000_i1025" DrawAspect="Content" ObjectID="_1575187231" r:id="rId10"/>
        </w:object>
      </w:r>
    </w:p>
    <w:p w:rsidR="00F82F02" w:rsidRDefault="00F82F02">
      <w:pPr>
        <w:jc w:val="left"/>
        <w:rPr>
          <w:rFonts w:ascii="GOST type B" w:hAnsi="GOST type B"/>
          <w:b/>
          <w:bCs/>
          <w:caps/>
          <w:sz w:val="28"/>
          <w:szCs w:val="28"/>
        </w:rPr>
      </w:pPr>
      <w:r>
        <w:rPr>
          <w:rFonts w:ascii="GOST type B" w:hAnsi="GOST type B"/>
          <w:b/>
          <w:bCs/>
          <w:caps/>
          <w:sz w:val="28"/>
          <w:szCs w:val="28"/>
        </w:rPr>
        <w:br w:type="page"/>
      </w:r>
    </w:p>
    <w:p w:rsidR="00F82F02" w:rsidRPr="00137FC0" w:rsidRDefault="00F82F02" w:rsidP="00EF7B44">
      <w:pPr>
        <w:pStyle w:val="1"/>
        <w:spacing w:before="0" w:after="0" w:line="360" w:lineRule="auto"/>
        <w:ind w:right="140" w:firstLine="567"/>
        <w:rPr>
          <w:bCs/>
          <w:sz w:val="30"/>
          <w:szCs w:val="30"/>
        </w:rPr>
      </w:pPr>
      <w:bookmarkStart w:id="32" w:name="_Toc497084728"/>
      <w:bookmarkStart w:id="33" w:name="_Toc498863294"/>
      <w:bookmarkStart w:id="34" w:name="_Toc499673718"/>
      <w:r w:rsidRPr="00137FC0">
        <w:rPr>
          <w:bCs/>
          <w:sz w:val="30"/>
          <w:szCs w:val="30"/>
        </w:rPr>
        <w:lastRenderedPageBreak/>
        <w:t>Приложение </w:t>
      </w:r>
      <w:bookmarkEnd w:id="32"/>
      <w:r>
        <w:rPr>
          <w:bCs/>
          <w:sz w:val="30"/>
          <w:szCs w:val="30"/>
        </w:rPr>
        <w:t>Б</w:t>
      </w:r>
      <w:r w:rsidRPr="00137FC0">
        <w:rPr>
          <w:bCs/>
          <w:sz w:val="30"/>
          <w:szCs w:val="30"/>
        </w:rPr>
        <w:t xml:space="preserve">: </w:t>
      </w:r>
      <w:bookmarkStart w:id="35" w:name="bookmark33"/>
      <w:bookmarkStart w:id="36" w:name="bookmark34"/>
      <w:r>
        <w:rPr>
          <w:bCs/>
          <w:sz w:val="30"/>
          <w:szCs w:val="30"/>
        </w:rPr>
        <w:t>Т</w:t>
      </w:r>
      <w:r w:rsidRPr="00137FC0">
        <w:rPr>
          <w:bCs/>
          <w:sz w:val="30"/>
          <w:szCs w:val="30"/>
        </w:rPr>
        <w:t>иповые</w:t>
      </w:r>
      <w:r>
        <w:rPr>
          <w:bCs/>
          <w:sz w:val="30"/>
          <w:szCs w:val="30"/>
        </w:rPr>
        <w:t xml:space="preserve"> ролевые инструкции участников П</w:t>
      </w:r>
      <w:r w:rsidRPr="00137FC0">
        <w:rPr>
          <w:bCs/>
          <w:sz w:val="30"/>
          <w:szCs w:val="30"/>
        </w:rPr>
        <w:t>роцесса</w:t>
      </w:r>
      <w:r w:rsidR="00B01762">
        <w:rPr>
          <w:bCs/>
          <w:sz w:val="30"/>
          <w:szCs w:val="30"/>
        </w:rPr>
        <w:t xml:space="preserve"> </w:t>
      </w:r>
      <w:bookmarkEnd w:id="33"/>
      <w:bookmarkEnd w:id="35"/>
      <w:bookmarkEnd w:id="36"/>
      <w:r w:rsidR="00AA1A96" w:rsidRPr="003658FA">
        <w:rPr>
          <w:bCs/>
          <w:sz w:val="30"/>
          <w:szCs w:val="30"/>
        </w:rPr>
        <w:t>получения прав с административными полномочиями сотрудниками 1-й линии поддержки на компьютерах пользователей</w:t>
      </w:r>
      <w:bookmarkEnd w:id="34"/>
    </w:p>
    <w:p w:rsidR="00F82F02" w:rsidRPr="00137FC0" w:rsidRDefault="00F82F02" w:rsidP="00F82F02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Представленные ниже ролевые инструкции являются типовыми для Участников Процесса в </w:t>
      </w:r>
      <w:r>
        <w:rPr>
          <w:sz w:val="30"/>
          <w:szCs w:val="30"/>
        </w:rPr>
        <w:t xml:space="preserve">НБ РБ. </w:t>
      </w:r>
      <w:r w:rsidRPr="00137FC0">
        <w:rPr>
          <w:sz w:val="30"/>
          <w:szCs w:val="30"/>
        </w:rPr>
        <w:t xml:space="preserve">Эти инструкции могут быть конкретизированы и дополнены с учетом особенностей работ различных подразделений и специфики работы сотрудников в рамках внутренних документов </w:t>
      </w:r>
      <w:r>
        <w:rPr>
          <w:sz w:val="30"/>
          <w:szCs w:val="30"/>
        </w:rPr>
        <w:t>НБ РБ</w:t>
      </w:r>
      <w:r w:rsidRPr="00137FC0">
        <w:rPr>
          <w:sz w:val="30"/>
          <w:szCs w:val="30"/>
        </w:rPr>
        <w:t xml:space="preserve"> (распоряжений, приказов и др.).</w:t>
      </w:r>
    </w:p>
    <w:p w:rsidR="00F82F02" w:rsidRPr="00137FC0" w:rsidRDefault="00F82F02" w:rsidP="00F82F02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Описание ролей и зон ответственности участников Процесса включает следующие разделы: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наименование роли;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определение роли;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область ответственности;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перечень обязанностей (перечень стадий Процесса, в которых принимает участие данная роль);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показатели эффективности работы (перечень характеристик, определяющих качество и результативность выполнения работ данной ролью).</w:t>
      </w:r>
    </w:p>
    <w:p w:rsidR="00F82F02" w:rsidRPr="00137FC0" w:rsidRDefault="00F82F02" w:rsidP="00F82F02">
      <w:pPr>
        <w:spacing w:line="360" w:lineRule="auto"/>
        <w:ind w:left="360"/>
        <w:rPr>
          <w:sz w:val="30"/>
          <w:szCs w:val="30"/>
        </w:rPr>
      </w:pPr>
    </w:p>
    <w:p w:rsidR="00AA1A96" w:rsidRPr="00B87FD6" w:rsidRDefault="00F82F02" w:rsidP="00AA1A96">
      <w:pPr>
        <w:spacing w:line="360" w:lineRule="auto"/>
        <w:ind w:left="57" w:firstLine="567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br w:type="page"/>
      </w:r>
      <w:r w:rsidR="00AA1A96" w:rsidRPr="003658FA">
        <w:rPr>
          <w:b/>
          <w:bCs/>
          <w:sz w:val="30"/>
          <w:szCs w:val="30"/>
        </w:rPr>
        <w:lastRenderedPageBreak/>
        <w:t>АДМИНИСТРАТОР ИНФОРМАЦИОННОЙ БЕЗОПАСНОСТИ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AA1A96" w:rsidRPr="00137FC0" w:rsidRDefault="00AA1A96" w:rsidP="00AA1A96">
      <w:pPr>
        <w:spacing w:line="360" w:lineRule="auto"/>
        <w:ind w:left="57"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5A749A">
        <w:rPr>
          <w:sz w:val="30"/>
          <w:szCs w:val="30"/>
        </w:rPr>
        <w:t>разделе 2 на</w:t>
      </w:r>
      <w:r w:rsidRPr="00137FC0">
        <w:rPr>
          <w:sz w:val="30"/>
          <w:szCs w:val="30"/>
        </w:rPr>
        <w:t>стоящего Регламента.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bookmarkStart w:id="37" w:name="bookmark50"/>
      <w:r w:rsidRPr="00137FC0">
        <w:rPr>
          <w:i/>
          <w:sz w:val="30"/>
          <w:szCs w:val="30"/>
        </w:rPr>
        <w:t>Область ответственности:</w:t>
      </w:r>
      <w:bookmarkEnd w:id="37"/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санкционирование получения прав с административными полномочиями на компьютерах Пользователей работникам с должностными обязанностями сотрудниками 1-й линии поддержки.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выполнение работ по предоставлению административных прав сотрудникам 1-й линии п</w:t>
      </w:r>
      <w:r>
        <w:rPr>
          <w:rFonts w:eastAsia="Calibri"/>
          <w:bCs/>
          <w:color w:val="000000"/>
          <w:sz w:val="30"/>
          <w:szCs w:val="30"/>
        </w:rPr>
        <w:t>оддержки и фиксация результатов.</w:t>
      </w:r>
    </w:p>
    <w:p w:rsidR="00AA1A96" w:rsidRPr="0051663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>
        <w:rPr>
          <w:i/>
          <w:sz w:val="30"/>
          <w:szCs w:val="30"/>
        </w:rPr>
        <w:t>А</w:t>
      </w:r>
      <w:r w:rsidRPr="00516630">
        <w:rPr>
          <w:i/>
          <w:sz w:val="30"/>
          <w:szCs w:val="30"/>
        </w:rPr>
        <w:t>дминистратор информационной безопасности</w:t>
      </w:r>
      <w:r>
        <w:rPr>
          <w:i/>
          <w:sz w:val="30"/>
          <w:szCs w:val="30"/>
        </w:rPr>
        <w:t xml:space="preserve"> </w:t>
      </w:r>
      <w:r w:rsidRPr="00516630">
        <w:rPr>
          <w:i/>
          <w:sz w:val="30"/>
          <w:szCs w:val="30"/>
        </w:rPr>
        <w:t>обязан: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bookmarkStart w:id="38" w:name="bookmark51"/>
      <w:r w:rsidRPr="00137FC0">
        <w:rPr>
          <w:i/>
          <w:sz w:val="30"/>
          <w:szCs w:val="30"/>
        </w:rPr>
        <w:t>Знать:</w:t>
      </w:r>
      <w:bookmarkEnd w:id="38"/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bookmarkStart w:id="39" w:name="bookmark52"/>
      <w:r w:rsidRPr="00AA1A96">
        <w:rPr>
          <w:rFonts w:eastAsia="Calibri"/>
          <w:bCs/>
          <w:color w:val="000000"/>
          <w:sz w:val="30"/>
          <w:szCs w:val="30"/>
        </w:rPr>
        <w:t>настоящий Регламент Процесса;</w:t>
      </w:r>
    </w:p>
    <w:p w:rsidR="00AA1A96" w:rsidRPr="0051663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нормативную и методическую документацию НБ РБ, необходимую ему</w:t>
      </w:r>
      <w:r w:rsidRPr="00516630">
        <w:rPr>
          <w:sz w:val="30"/>
          <w:szCs w:val="30"/>
          <w:lang w:eastAsia="ru-RU" w:bidi="ru-RU"/>
        </w:rPr>
        <w:t xml:space="preserve"> для исполнения своих обязанностей.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Уметь пользоваться:</w:t>
      </w:r>
      <w:bookmarkEnd w:id="39"/>
    </w:p>
    <w:p w:rsidR="00AA1A96" w:rsidRPr="00137FC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средствами</w:t>
      </w:r>
      <w:r w:rsidRPr="00137FC0">
        <w:rPr>
          <w:sz w:val="30"/>
          <w:szCs w:val="30"/>
        </w:rPr>
        <w:t xml:space="preserve"> связи и персональным компьютером с клиентским рабочим местом АС </w:t>
      </w:r>
      <w:r>
        <w:rPr>
          <w:sz w:val="30"/>
          <w:szCs w:val="30"/>
        </w:rPr>
        <w:t>КСУИРИИ</w:t>
      </w:r>
      <w:r w:rsidRPr="00137FC0">
        <w:rPr>
          <w:sz w:val="30"/>
          <w:szCs w:val="30"/>
        </w:rPr>
        <w:t>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AA1A96" w:rsidRPr="0051663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санкционирование</w:t>
      </w:r>
      <w:r w:rsidRPr="00516630">
        <w:rPr>
          <w:sz w:val="30"/>
          <w:szCs w:val="30"/>
          <w:lang w:eastAsia="ru-RU" w:bidi="ru-RU"/>
        </w:rPr>
        <w:t xml:space="preserve"> получения прав с административными полномочиями на компьютерах Пользователей работникам с должностными обязанностями сотрудниками 1-й линии поддержки на основании заявки Менеджера 1-й линии поддержки.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исполняемого Процесса;</w:t>
      </w:r>
    </w:p>
    <w:p w:rsidR="00AA1A96" w:rsidRPr="0051663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принимать</w:t>
      </w:r>
      <w:r w:rsidRPr="00516630">
        <w:rPr>
          <w:sz w:val="30"/>
          <w:szCs w:val="30"/>
          <w:lang w:eastAsia="ru-RU" w:bidi="ru-RU"/>
        </w:rPr>
        <w:t xml:space="preserve"> участие в формировании предложений по совершенствованию Процесса;</w:t>
      </w:r>
    </w:p>
    <w:p w:rsidR="00AA1A96" w:rsidRPr="00AA1A96" w:rsidRDefault="00AA1A96" w:rsidP="00FF540E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проходить</w:t>
      </w:r>
      <w:r w:rsidRPr="00AA1A96">
        <w:rPr>
          <w:sz w:val="30"/>
          <w:szCs w:val="30"/>
          <w:lang w:eastAsia="ru-RU" w:bidi="ru-RU"/>
        </w:rPr>
        <w:t xml:space="preserve"> обучение в соответствии с программой развития персонала.</w:t>
      </w:r>
      <w:r w:rsidRPr="00AA1A96">
        <w:rPr>
          <w:bCs/>
          <w:sz w:val="30"/>
          <w:szCs w:val="30"/>
        </w:rPr>
        <w:br w:type="page"/>
      </w:r>
    </w:p>
    <w:p w:rsidR="00AA1A96" w:rsidRPr="00516630" w:rsidRDefault="00AA1A96" w:rsidP="00AA1A96">
      <w:pPr>
        <w:spacing w:line="360" w:lineRule="auto"/>
        <w:ind w:left="57" w:firstLine="567"/>
        <w:rPr>
          <w:b/>
          <w:bCs/>
          <w:sz w:val="30"/>
          <w:szCs w:val="30"/>
        </w:rPr>
      </w:pPr>
      <w:r w:rsidRPr="00516630">
        <w:rPr>
          <w:b/>
          <w:bCs/>
          <w:sz w:val="30"/>
          <w:szCs w:val="30"/>
        </w:rPr>
        <w:lastRenderedPageBreak/>
        <w:t>СОТРУДНИК 1-Й ЛИНИИ ПОДДЕРЖКИ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AA1A96" w:rsidRPr="00137FC0" w:rsidRDefault="00AA1A96" w:rsidP="00AA1A96">
      <w:pPr>
        <w:spacing w:line="360" w:lineRule="auto"/>
        <w:ind w:left="57"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5A749A">
        <w:rPr>
          <w:sz w:val="30"/>
          <w:szCs w:val="30"/>
        </w:rPr>
        <w:t>разделе 2 на</w:t>
      </w:r>
      <w:r w:rsidRPr="00137FC0">
        <w:rPr>
          <w:sz w:val="30"/>
          <w:szCs w:val="30"/>
        </w:rPr>
        <w:t>стоящего Регламента.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Область ответственности:</w:t>
      </w:r>
    </w:p>
    <w:p w:rsidR="00AA1A96" w:rsidRPr="0051663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получение</w:t>
      </w:r>
      <w:r w:rsidRPr="00516630">
        <w:rPr>
          <w:sz w:val="30"/>
          <w:szCs w:val="30"/>
          <w:lang w:eastAsia="ru-RU" w:bidi="ru-RU"/>
        </w:rPr>
        <w:t xml:space="preserve"> прав с административными полномочиями на компьютерах Пользователей.</w:t>
      </w:r>
    </w:p>
    <w:p w:rsidR="00AA1A96" w:rsidRPr="0051663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Сотрудник 1-й линии поддержки </w:t>
      </w:r>
      <w:r w:rsidRPr="00516630">
        <w:rPr>
          <w:i/>
          <w:sz w:val="30"/>
          <w:szCs w:val="30"/>
        </w:rPr>
        <w:t>обязан: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Знать: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настоящий Регламент Процесса;</w:t>
      </w:r>
    </w:p>
    <w:p w:rsidR="00AA1A96" w:rsidRPr="0051663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нормативную и методическую документацию НБ РБ, необходимую ему</w:t>
      </w:r>
      <w:r w:rsidRPr="00516630">
        <w:rPr>
          <w:sz w:val="30"/>
          <w:szCs w:val="30"/>
          <w:lang w:eastAsia="ru-RU" w:bidi="ru-RU"/>
        </w:rPr>
        <w:t xml:space="preserve"> для исполнения своих обязанностей.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Уметь пользоваться:</w:t>
      </w:r>
    </w:p>
    <w:p w:rsidR="00AA1A96" w:rsidRPr="00137FC0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средствами</w:t>
      </w:r>
      <w:r w:rsidRPr="00137FC0">
        <w:rPr>
          <w:sz w:val="30"/>
          <w:szCs w:val="30"/>
        </w:rPr>
        <w:t xml:space="preserve"> связи и персональным компьютером с клиентским рабочим местом АС </w:t>
      </w:r>
      <w:r>
        <w:rPr>
          <w:sz w:val="30"/>
          <w:szCs w:val="30"/>
        </w:rPr>
        <w:t>КСУИРИИ</w:t>
      </w:r>
      <w:r w:rsidRPr="00137FC0">
        <w:rPr>
          <w:sz w:val="30"/>
          <w:szCs w:val="30"/>
        </w:rPr>
        <w:t>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при необходимости связываться напрямую с Менеджером 1-й линии поддержки для уточнения срока выполнения работ по предоставлению ему прав с административными полномочиями на компьютерах Пользователей;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получить учетные данные;</w:t>
      </w:r>
    </w:p>
    <w:p w:rsidR="00AA1A96" w:rsidRPr="00965F5E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направлять отзыв Менеджеру 1-й линии поддержки о выполнении работ</w:t>
      </w:r>
      <w:r w:rsidRPr="00965F5E">
        <w:rPr>
          <w:sz w:val="30"/>
          <w:szCs w:val="30"/>
          <w:lang w:eastAsia="ru-RU" w:bidi="ru-RU"/>
        </w:rPr>
        <w:t xml:space="preserve"> по предоставлению ему административного доступа.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исполняемого Процесса;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принимать участие в формировании предложений по совершенствованию Процесса;</w:t>
      </w:r>
    </w:p>
    <w:p w:rsid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проходить</w:t>
      </w:r>
      <w:r w:rsidRPr="00965F5E">
        <w:rPr>
          <w:sz w:val="30"/>
          <w:szCs w:val="30"/>
          <w:lang w:eastAsia="ru-RU" w:bidi="ru-RU"/>
        </w:rPr>
        <w:t xml:space="preserve"> обучение в соответствии с программой развития персонала.</w:t>
      </w:r>
    </w:p>
    <w:p w:rsidR="00AA1A96" w:rsidRPr="00516630" w:rsidRDefault="00AA1A96" w:rsidP="00AA1A96">
      <w:pPr>
        <w:spacing w:line="360" w:lineRule="auto"/>
        <w:ind w:left="57" w:firstLine="567"/>
        <w:rPr>
          <w:b/>
          <w:bCs/>
          <w:sz w:val="30"/>
          <w:szCs w:val="30"/>
        </w:rPr>
      </w:pPr>
      <w:r>
        <w:rPr>
          <w:sz w:val="30"/>
          <w:szCs w:val="30"/>
          <w:lang w:eastAsia="ru-RU" w:bidi="ru-RU"/>
        </w:rPr>
        <w:br w:type="page"/>
      </w:r>
      <w:r>
        <w:rPr>
          <w:b/>
          <w:bCs/>
          <w:sz w:val="30"/>
          <w:szCs w:val="30"/>
        </w:rPr>
        <w:lastRenderedPageBreak/>
        <w:t>МЕНЕДЖЕР</w:t>
      </w:r>
      <w:r w:rsidRPr="00516630">
        <w:rPr>
          <w:b/>
          <w:bCs/>
          <w:sz w:val="30"/>
          <w:szCs w:val="30"/>
        </w:rPr>
        <w:t xml:space="preserve"> 1-Й ЛИНИИ ПОДДЕРЖКИ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AA1A96" w:rsidRPr="00137FC0" w:rsidRDefault="00AA1A96" w:rsidP="00AA1A96">
      <w:pPr>
        <w:spacing w:line="360" w:lineRule="auto"/>
        <w:ind w:left="57"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5A749A">
        <w:rPr>
          <w:sz w:val="30"/>
          <w:szCs w:val="30"/>
        </w:rPr>
        <w:t>разделе 2 на</w:t>
      </w:r>
      <w:r w:rsidRPr="00137FC0">
        <w:rPr>
          <w:sz w:val="30"/>
          <w:szCs w:val="30"/>
        </w:rPr>
        <w:t>стоящего Регламента.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Область ответственности: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управление эффективностью и результативностью Процесса;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координация взаимодействия всех Участников Процесса;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 xml:space="preserve">мониторинг эффективности работы Процесса и выработку рекомендаций по его улучшению; </w:t>
      </w:r>
    </w:p>
    <w:p w:rsidR="00AA1A96" w:rsidRPr="009139E8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представление</w:t>
      </w:r>
      <w:r w:rsidRPr="009139E8">
        <w:rPr>
          <w:sz w:val="30"/>
          <w:szCs w:val="30"/>
          <w:lang w:eastAsia="ru-RU" w:bidi="ru-RU"/>
        </w:rPr>
        <w:t xml:space="preserve"> управленческой информации о качестве работы Процесса.</w:t>
      </w:r>
    </w:p>
    <w:p w:rsidR="00AA1A96" w:rsidRPr="009139E8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9139E8">
        <w:rPr>
          <w:i/>
          <w:sz w:val="30"/>
          <w:szCs w:val="30"/>
        </w:rPr>
        <w:t>Менеджер 1-й линии поддержки обязан:</w:t>
      </w:r>
    </w:p>
    <w:p w:rsidR="00AA1A96" w:rsidRPr="009139E8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9139E8">
        <w:rPr>
          <w:i/>
          <w:sz w:val="30"/>
          <w:szCs w:val="30"/>
        </w:rPr>
        <w:t>Знать: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настоящий Регламент Процесса;</w:t>
      </w:r>
    </w:p>
    <w:p w:rsidR="00AA1A96" w:rsidRPr="009139E8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нормативную и методическую документацию НБ РБ, необходимую ему для</w:t>
      </w:r>
      <w:r w:rsidRPr="009139E8">
        <w:rPr>
          <w:sz w:val="30"/>
          <w:szCs w:val="30"/>
          <w:lang w:eastAsia="ru-RU" w:bidi="ru-RU"/>
        </w:rPr>
        <w:t xml:space="preserve"> исполнения своих обязанностей.</w:t>
      </w:r>
    </w:p>
    <w:p w:rsidR="00AA1A96" w:rsidRPr="009139E8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9139E8">
        <w:rPr>
          <w:i/>
          <w:sz w:val="30"/>
          <w:szCs w:val="30"/>
        </w:rPr>
        <w:t>Уметь пользоваться:</w:t>
      </w:r>
    </w:p>
    <w:p w:rsidR="00AA1A96" w:rsidRPr="009139E8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средствами</w:t>
      </w:r>
      <w:r w:rsidRPr="009139E8">
        <w:rPr>
          <w:sz w:val="30"/>
          <w:szCs w:val="30"/>
        </w:rPr>
        <w:t xml:space="preserve"> связи и персональным компьютером с клиентским рабочим местом АС КСУИРИИ.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организация и контроль изменений и совершенствования Процесса;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организация и контроль поддержки актуальности информации по Процессу;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proofErr w:type="gramStart"/>
      <w:r w:rsidRPr="00AA1A96">
        <w:rPr>
          <w:rFonts w:eastAsia="Calibri"/>
          <w:bCs/>
          <w:color w:val="000000"/>
          <w:sz w:val="30"/>
          <w:szCs w:val="30"/>
        </w:rPr>
        <w:t>контроль за</w:t>
      </w:r>
      <w:proofErr w:type="gramEnd"/>
      <w:r w:rsidRPr="00AA1A96">
        <w:rPr>
          <w:rFonts w:eastAsia="Calibri"/>
          <w:bCs/>
          <w:color w:val="000000"/>
          <w:sz w:val="30"/>
          <w:szCs w:val="30"/>
        </w:rPr>
        <w:t xml:space="preserve"> ходом работ по Процессу;</w:t>
      </w:r>
    </w:p>
    <w:p w:rsidR="00AA1A96" w:rsidRPr="009139E8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  <w:lang w:eastAsia="ru-RU" w:bidi="ru-RU"/>
        </w:rPr>
      </w:pPr>
      <w:r w:rsidRPr="00AA1A96">
        <w:rPr>
          <w:rFonts w:eastAsia="Calibri"/>
          <w:bCs/>
          <w:color w:val="000000"/>
          <w:sz w:val="30"/>
          <w:szCs w:val="30"/>
        </w:rPr>
        <w:t>контроль случаев нарушения Процесса и принятие мер по исключению их повторения</w:t>
      </w:r>
      <w:r w:rsidRPr="009139E8">
        <w:rPr>
          <w:sz w:val="30"/>
          <w:szCs w:val="30"/>
          <w:lang w:eastAsia="ru-RU" w:bidi="ru-RU"/>
        </w:rPr>
        <w:t>.</w:t>
      </w:r>
    </w:p>
    <w:p w:rsidR="00AA1A96" w:rsidRPr="00137FC0" w:rsidRDefault="00AA1A96" w:rsidP="00AA1A96">
      <w:pPr>
        <w:spacing w:line="360" w:lineRule="auto"/>
        <w:ind w:left="57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исполняемого Процесса;</w:t>
      </w:r>
    </w:p>
    <w:p w:rsidR="00AA1A96" w:rsidRP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 xml:space="preserve">принимать участие в формировании предложений по </w:t>
      </w:r>
      <w:r w:rsidRPr="00AA1A96">
        <w:rPr>
          <w:rFonts w:eastAsia="Calibri"/>
          <w:bCs/>
          <w:color w:val="000000"/>
          <w:sz w:val="30"/>
          <w:szCs w:val="30"/>
        </w:rPr>
        <w:lastRenderedPageBreak/>
        <w:t>совершенствованию Процесса;</w:t>
      </w:r>
    </w:p>
    <w:p w:rsidR="00AA1A96" w:rsidRDefault="00AA1A96" w:rsidP="00AA1A96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bCs/>
          <w:sz w:val="30"/>
          <w:szCs w:val="30"/>
        </w:rPr>
      </w:pPr>
      <w:r w:rsidRPr="00AA1A96">
        <w:rPr>
          <w:rFonts w:eastAsia="Calibri"/>
          <w:bCs/>
          <w:color w:val="000000"/>
          <w:sz w:val="30"/>
          <w:szCs w:val="30"/>
        </w:rPr>
        <w:t>проходить обучение</w:t>
      </w:r>
      <w:r w:rsidRPr="00965F5E">
        <w:rPr>
          <w:sz w:val="30"/>
          <w:szCs w:val="30"/>
          <w:lang w:eastAsia="ru-RU" w:bidi="ru-RU"/>
        </w:rPr>
        <w:t xml:space="preserve"> в соответствии с программой развития персонала.</w:t>
      </w:r>
    </w:p>
    <w:p w:rsidR="00AA1A96" w:rsidRDefault="00AA1A96">
      <w:pPr>
        <w:jc w:val="left"/>
        <w:rPr>
          <w:rFonts w:ascii="GOST type B" w:hAnsi="GOST type B"/>
          <w:b/>
          <w:bCs/>
          <w:caps/>
          <w:sz w:val="28"/>
          <w:szCs w:val="28"/>
        </w:rPr>
      </w:pPr>
      <w:r>
        <w:rPr>
          <w:rFonts w:ascii="GOST type B" w:hAnsi="GOST type B"/>
          <w:b/>
          <w:bCs/>
          <w:caps/>
          <w:sz w:val="28"/>
          <w:szCs w:val="28"/>
        </w:rPr>
        <w:br w:type="page"/>
      </w:r>
    </w:p>
    <w:p w:rsidR="00992F52" w:rsidRPr="00087CE5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087CE5">
        <w:rPr>
          <w:rFonts w:ascii="GOST type B" w:hAnsi="GOST type B"/>
          <w:b/>
          <w:bCs/>
          <w:caps/>
          <w:sz w:val="28"/>
          <w:szCs w:val="28"/>
        </w:rPr>
        <w:lastRenderedPageBreak/>
        <w:t>Ведомость согласований</w:t>
      </w:r>
    </w:p>
    <w:p w:rsidR="00992F52" w:rsidRPr="00B90BF5" w:rsidRDefault="00992F52" w:rsidP="00747C4A">
      <w:pPr>
        <w:jc w:val="center"/>
        <w:rPr>
          <w:rFonts w:ascii="GOST type B" w:hAnsi="GOST type B"/>
          <w:b/>
          <w:bCs/>
        </w:rPr>
      </w:pPr>
    </w:p>
    <w:p w:rsidR="00AA1A96" w:rsidRPr="00AA1A96" w:rsidRDefault="00F82F02" w:rsidP="00AA1A96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 xml:space="preserve">РЕГЛАМЕНТ </w:t>
      </w:r>
      <w:r w:rsidR="00AA1A96" w:rsidRPr="00AA1A96">
        <w:rPr>
          <w:rFonts w:ascii="GOST type B" w:hAnsi="GOST type B"/>
        </w:rPr>
        <w:t xml:space="preserve">ПОЛУЧЕНИЯ ПРАВ С АДМИНИСТРАТИВНЫМИ ПОЛНОМОЧИЯМИ </w:t>
      </w:r>
    </w:p>
    <w:p w:rsidR="00992F52" w:rsidRPr="00B90BF5" w:rsidRDefault="00AA1A96" w:rsidP="00AA1A96">
      <w:pPr>
        <w:pStyle w:val="a9"/>
        <w:rPr>
          <w:rFonts w:ascii="GOST type B" w:hAnsi="GOST type B"/>
        </w:rPr>
      </w:pPr>
      <w:r w:rsidRPr="00AA1A96">
        <w:rPr>
          <w:rFonts w:ascii="GOST type B" w:hAnsi="GOST type B"/>
        </w:rPr>
        <w:t>СОТРУДНИКАМИ 1-Й ЛИНИИ ПОДДЕРЖКИ НА КОМПЬЮТЕРАХ ПОЛЬЗОВАТЕЛЕЙ</w:t>
      </w:r>
    </w:p>
    <w:p w:rsidR="00992F52" w:rsidRPr="00B90BF5" w:rsidRDefault="00992F52" w:rsidP="00747C4A">
      <w:pPr>
        <w:pStyle w:val="a9"/>
        <w:rPr>
          <w:rFonts w:ascii="GOST type B" w:hAnsi="GOST type B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835"/>
        <w:gridCol w:w="1329"/>
        <w:gridCol w:w="1860"/>
      </w:tblGrid>
      <w:tr w:rsidR="00992F52" w:rsidRPr="00B90BF5" w:rsidTr="00F45990">
        <w:trPr>
          <w:trHeight w:val="430"/>
        </w:trPr>
        <w:tc>
          <w:tcPr>
            <w:tcW w:w="3828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Согласующая организация,</w:t>
            </w:r>
          </w:p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должность</w:t>
            </w:r>
          </w:p>
        </w:tc>
        <w:tc>
          <w:tcPr>
            <w:tcW w:w="2835" w:type="dxa"/>
            <w:vAlign w:val="center"/>
          </w:tcPr>
          <w:p w:rsidR="00992F52" w:rsidRPr="00B90BF5" w:rsidRDefault="00992F52" w:rsidP="00747C4A">
            <w:pPr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Ф.И.О.</w:t>
            </w:r>
          </w:p>
        </w:tc>
        <w:tc>
          <w:tcPr>
            <w:tcW w:w="1329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Дата</w:t>
            </w:r>
          </w:p>
        </w:tc>
        <w:tc>
          <w:tcPr>
            <w:tcW w:w="1860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Подпись</w:t>
            </w: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</w:tbl>
    <w:p w:rsidR="00992F52" w:rsidRPr="006E42ED" w:rsidRDefault="00992F52" w:rsidP="00747C4A">
      <w:pPr>
        <w:jc w:val="center"/>
        <w:rPr>
          <w:b/>
          <w:bCs/>
          <w:sz w:val="28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4537"/>
        <w:gridCol w:w="2693"/>
        <w:gridCol w:w="2835"/>
      </w:tblGrid>
      <w:tr w:rsidR="00992F52" w:rsidRPr="0093009B" w:rsidTr="002D223D">
        <w:trPr>
          <w:trHeight w:val="290"/>
        </w:trPr>
        <w:tc>
          <w:tcPr>
            <w:tcW w:w="4537" w:type="dxa"/>
            <w:vAlign w:val="bottom"/>
          </w:tcPr>
          <w:p w:rsidR="00992F52" w:rsidRPr="0093009B" w:rsidRDefault="00992F52" w:rsidP="00747C4A">
            <w:pPr>
              <w:pStyle w:val="ac"/>
              <w:widowControl/>
              <w:rPr>
                <w:rFonts w:ascii="GOST type B" w:hAnsi="GOST type B"/>
                <w:b/>
                <w:snapToGrid/>
                <w:sz w:val="28"/>
                <w:szCs w:val="28"/>
                <w:lang w:eastAsia="en-US"/>
              </w:rPr>
            </w:pPr>
            <w:r>
              <w:rPr>
                <w:rFonts w:ascii="GOST type B" w:hAnsi="GOST type B"/>
                <w:snapToGrid/>
                <w:sz w:val="28"/>
                <w:szCs w:val="28"/>
                <w:lang w:eastAsia="en-US"/>
              </w:rPr>
              <w:t>Начальник УРАТС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92F52" w:rsidRPr="0093009B" w:rsidRDefault="00992F52" w:rsidP="00747C4A">
            <w:pPr>
              <w:rPr>
                <w:rFonts w:ascii="GOST type B" w:hAnsi="GOST type B"/>
                <w:b/>
              </w:rPr>
            </w:pPr>
          </w:p>
        </w:tc>
        <w:tc>
          <w:tcPr>
            <w:tcW w:w="2835" w:type="dxa"/>
          </w:tcPr>
          <w:p w:rsidR="00992F52" w:rsidRPr="0093009B" w:rsidRDefault="00992F52" w:rsidP="00747C4A">
            <w:pPr>
              <w:spacing w:before="120"/>
              <w:rPr>
                <w:rFonts w:ascii="GOST type B" w:hAnsi="GOST type B"/>
                <w:b/>
                <w:szCs w:val="28"/>
              </w:rPr>
            </w:pPr>
            <w:proofErr w:type="spellStart"/>
            <w:r>
              <w:rPr>
                <w:rFonts w:ascii="GOST type B" w:hAnsi="GOST type B"/>
                <w:sz w:val="28"/>
                <w:szCs w:val="28"/>
              </w:rPr>
              <w:t>В.А.Кучинская</w:t>
            </w:r>
            <w:proofErr w:type="spellEnd"/>
          </w:p>
        </w:tc>
      </w:tr>
    </w:tbl>
    <w:p w:rsidR="005D46F9" w:rsidRPr="00BD7D08" w:rsidRDefault="005D46F9" w:rsidP="00747C4A">
      <w:pPr>
        <w:widowControl w:val="0"/>
        <w:spacing w:before="120"/>
        <w:ind w:firstLine="567"/>
        <w:rPr>
          <w:b/>
          <w:bCs/>
          <w:sz w:val="30"/>
          <w:szCs w:val="30"/>
          <w:lang w:val="en-US"/>
        </w:rPr>
      </w:pPr>
    </w:p>
    <w:p w:rsidR="005D46F9" w:rsidRPr="00BD7D08" w:rsidRDefault="005D46F9" w:rsidP="00747C4A">
      <w:pPr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6A1FEF">
        <w:rPr>
          <w:rFonts w:ascii="GOST type B" w:hAnsi="GOST type B"/>
          <w:b/>
          <w:bCs/>
          <w:caps/>
          <w:sz w:val="28"/>
          <w:szCs w:val="28"/>
        </w:rPr>
        <w:lastRenderedPageBreak/>
        <w:t xml:space="preserve">ЛИСТ РЕГИСТРАЦИЙ ИЗМЕНЕНИЙ </w:t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</w:rPr>
      </w:pPr>
    </w:p>
    <w:p w:rsidR="00AA1A96" w:rsidRPr="00AA1A96" w:rsidRDefault="00AA1A96" w:rsidP="00AA1A96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 xml:space="preserve">РЕГЛАМЕНТ </w:t>
      </w:r>
      <w:r w:rsidRPr="00AA1A96">
        <w:rPr>
          <w:rFonts w:ascii="GOST type B" w:hAnsi="GOST type B"/>
        </w:rPr>
        <w:t xml:space="preserve">ПОЛУЧЕНИЯ ПРАВ С АДМИНИСТРАТИВНЫМИ ПОЛНОМОЧИЯМИ </w:t>
      </w:r>
    </w:p>
    <w:p w:rsidR="00992F52" w:rsidRPr="006A1FEF" w:rsidRDefault="00AA1A96" w:rsidP="00AA1A96">
      <w:pPr>
        <w:pStyle w:val="a9"/>
        <w:rPr>
          <w:rFonts w:ascii="GOST type B" w:hAnsi="GOST type B"/>
        </w:rPr>
      </w:pPr>
      <w:r w:rsidRPr="00AA1A96">
        <w:rPr>
          <w:rFonts w:ascii="GOST type B" w:hAnsi="GOST type B"/>
        </w:rPr>
        <w:t>СОТРУДНИКАМИ 1-Й ЛИНИИ ПОДДЕРЖКИ НА КОМПЬЮТЕРАХ ПОЛЬЗОВАТЕЛЕЙ</w:t>
      </w:r>
      <w:r w:rsidR="00992F52" w:rsidRPr="006A1FEF">
        <w:rPr>
          <w:rFonts w:ascii="GOST type B" w:hAnsi="GOST type B"/>
        </w:rPr>
        <w:br/>
      </w:r>
    </w:p>
    <w:tbl>
      <w:tblPr>
        <w:tblStyle w:val="af7"/>
        <w:tblW w:w="9886" w:type="dxa"/>
        <w:tblLayout w:type="fixed"/>
        <w:tblLook w:val="04A0"/>
      </w:tblPr>
      <w:tblGrid>
        <w:gridCol w:w="817"/>
        <w:gridCol w:w="1059"/>
        <w:gridCol w:w="1118"/>
        <w:gridCol w:w="1029"/>
        <w:gridCol w:w="1217"/>
        <w:gridCol w:w="1276"/>
        <w:gridCol w:w="1276"/>
        <w:gridCol w:w="1134"/>
        <w:gridCol w:w="960"/>
      </w:tblGrid>
      <w:tr w:rsidR="00992F52" w:rsidRPr="006A1FEF" w:rsidTr="00992F52">
        <w:tc>
          <w:tcPr>
            <w:tcW w:w="9886" w:type="dxa"/>
            <w:gridSpan w:val="9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Таблица регистраций изменений</w:t>
            </w:r>
          </w:p>
        </w:tc>
      </w:tr>
      <w:tr w:rsidR="00992F52" w:rsidRPr="006A1FEF" w:rsidTr="00992F52">
        <w:tc>
          <w:tcPr>
            <w:tcW w:w="817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Изм</w:t>
            </w:r>
            <w:proofErr w:type="spellEnd"/>
            <w:r w:rsidRPr="006A1FEF">
              <w:rPr>
                <w:rFonts w:ascii="GOST type B" w:hAnsi="GOST type B"/>
                <w:szCs w:val="28"/>
              </w:rPr>
              <w:t>.</w:t>
            </w:r>
          </w:p>
        </w:tc>
        <w:tc>
          <w:tcPr>
            <w:tcW w:w="4423" w:type="dxa"/>
            <w:gridSpan w:val="4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Всего листов</w:t>
            </w:r>
            <w:r w:rsidRPr="006A1FEF">
              <w:rPr>
                <w:rFonts w:ascii="GOST type B" w:hAnsi="GOST type B"/>
                <w:szCs w:val="28"/>
              </w:rPr>
              <w:br/>
              <w:t>(</w:t>
            </w: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стра</w:t>
            </w:r>
            <w:r>
              <w:rPr>
                <w:rFonts w:ascii="GOST type B" w:hAnsi="GOST type B"/>
                <w:szCs w:val="28"/>
              </w:rPr>
              <w:t>-ниц</w:t>
            </w:r>
            <w:proofErr w:type="spellEnd"/>
            <w:proofErr w:type="gramEnd"/>
            <w:r>
              <w:rPr>
                <w:rFonts w:ascii="GOST type B" w:hAnsi="GOST type B"/>
                <w:szCs w:val="28"/>
              </w:rPr>
              <w:t xml:space="preserve">) </w:t>
            </w:r>
            <w:r w:rsidRPr="006A1FEF">
              <w:rPr>
                <w:rFonts w:ascii="GOST type B" w:hAnsi="GOST type B"/>
                <w:szCs w:val="28"/>
              </w:rPr>
              <w:t>в док.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 док.</w:t>
            </w:r>
          </w:p>
        </w:tc>
        <w:tc>
          <w:tcPr>
            <w:tcW w:w="1134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Под</w:t>
            </w:r>
            <w:r>
              <w:rPr>
                <w:rFonts w:ascii="GOST type B" w:hAnsi="GOST type B"/>
                <w:szCs w:val="28"/>
              </w:rPr>
              <w:t>-</w:t>
            </w:r>
            <w:r w:rsidRPr="006A1FEF">
              <w:rPr>
                <w:rFonts w:ascii="GOST type B" w:hAnsi="GOST type B"/>
                <w:szCs w:val="28"/>
              </w:rPr>
              <w:t>пись</w:t>
            </w:r>
            <w:proofErr w:type="spellEnd"/>
            <w:proofErr w:type="gramEnd"/>
          </w:p>
        </w:tc>
        <w:tc>
          <w:tcPr>
            <w:tcW w:w="956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Дата</w:t>
            </w:r>
          </w:p>
        </w:tc>
      </w:tr>
      <w:tr w:rsidR="00992F52" w:rsidRPr="006A1FEF" w:rsidTr="00992F52">
        <w:tc>
          <w:tcPr>
            <w:tcW w:w="817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Изме-ненных</w:t>
            </w:r>
            <w:proofErr w:type="spellEnd"/>
            <w:proofErr w:type="gramEnd"/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Заме-ненных</w:t>
            </w:r>
            <w:proofErr w:type="spellEnd"/>
            <w:proofErr w:type="gramEnd"/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Новых</w:t>
            </w: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Аннули-рован-ных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992F52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F45990" w:rsidRPr="006A1FEF" w:rsidTr="00992F52">
        <w:tc>
          <w:tcPr>
            <w:tcW w:w="8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F45990" w:rsidRPr="006A1FEF" w:rsidRDefault="00F45990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</w:tbl>
    <w:p w:rsidR="005D46F9" w:rsidRPr="00BD7D08" w:rsidRDefault="005D46F9" w:rsidP="00747C4A">
      <w:pPr>
        <w:rPr>
          <w:sz w:val="30"/>
          <w:szCs w:val="30"/>
        </w:rPr>
      </w:pPr>
    </w:p>
    <w:p w:rsidR="00DE6DF0" w:rsidRPr="00BD7D08" w:rsidRDefault="00DE6DF0" w:rsidP="00747C4A">
      <w:pPr>
        <w:rPr>
          <w:sz w:val="30"/>
          <w:szCs w:val="30"/>
        </w:rPr>
        <w:sectPr w:rsidR="00DE6DF0" w:rsidRPr="00BD7D08" w:rsidSect="00000E6E">
          <w:headerReference w:type="default" r:id="rId11"/>
          <w:pgSz w:w="11906" w:h="16838" w:code="9"/>
          <w:pgMar w:top="1134" w:right="567" w:bottom="1134" w:left="1418" w:header="454" w:footer="567" w:gutter="0"/>
          <w:pgNumType w:start="1"/>
          <w:cols w:space="720"/>
          <w:docGrid w:linePitch="326"/>
        </w:sectPr>
      </w:pPr>
    </w:p>
    <w:p w:rsidR="009F6222" w:rsidRPr="00BD7D08" w:rsidRDefault="009F6222" w:rsidP="00747C4A">
      <w:pPr>
        <w:rPr>
          <w:sz w:val="30"/>
          <w:szCs w:val="30"/>
        </w:rPr>
      </w:pPr>
    </w:p>
    <w:sectPr w:rsidR="009F6222" w:rsidRPr="00BD7D08" w:rsidSect="0096377A">
      <w:headerReference w:type="default" r:id="rId12"/>
      <w:footerReference w:type="default" r:id="rId13"/>
      <w:pgSz w:w="16838" w:h="11906" w:orient="landscape" w:code="9"/>
      <w:pgMar w:top="1418" w:right="737" w:bottom="851" w:left="851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57E" w:rsidRDefault="0052257E">
      <w:r>
        <w:separator/>
      </w:r>
    </w:p>
  </w:endnote>
  <w:endnote w:type="continuationSeparator" w:id="0">
    <w:p w:rsidR="0052257E" w:rsidRDefault="00522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ngvo 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606" w:rsidRDefault="00DB560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57E" w:rsidRDefault="0052257E">
      <w:r>
        <w:separator/>
      </w:r>
    </w:p>
  </w:footnote>
  <w:footnote w:type="continuationSeparator" w:id="0">
    <w:p w:rsidR="0052257E" w:rsidRDefault="00522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606" w:rsidRDefault="0010530C">
    <w:pPr>
      <w:pStyle w:val="a3"/>
    </w:pPr>
    <w:r>
      <w:rPr>
        <w:noProof/>
        <w:lang w:eastAsia="ru-RU"/>
      </w:rPr>
      <w:pict>
        <v:group id="Группа 1" o:spid="_x0000_s2074" style="position:absolute;left:0;text-align:left;margin-left:-185.4pt;margin-top:125.45pt;width:816.1pt;height:557.3pt;rotation:-90;z-index:251659264" coordorigin="138,391" coordsize="16322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">
          <v:group id="Group 3" o:spid="_x0000_s2098" style="position:absolute;left:3249;top:-1674;width:10376;height:16046;rotation:90" coordorigin="1119,412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Do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8hH+v6QfIDdXAAAA//8DAFBLAQItABQABgAIAAAAIQDb4fbL7gAAAIUBAAATAAAAAAAAAAAA&#10;AAAAAAAAAABbQ29udGVudF9UeXBlc10ueG1sUEsBAi0AFAAGAAgAAAAhAFr0LFu/AAAAFQEAAAsA&#10;AAAAAAAAAAAAAAAAHwEAAF9yZWxzLy5yZWxzUEsBAi0AFAAGAAgAAAAhAIf6gOjEAAAA2wAAAA8A&#10;AAAAAAAAAAAAAAAABwIAAGRycy9kb3ducmV2LnhtbFBLBQYAAAAAAwADALcAAAD4AgAAAAA=&#10;">
            <v:rect id="Rectangle 4" o:spid="_x0000_s2119" style="position:absolute;left:1119;top:41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R6U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" filled="f" strokeweight="1.5pt"/>
            <v:line id="Line 5" o:spid="_x0000_s2118" style="position:absolute;visibility:visible" from="1686,15615" to="1687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<v:line id="Line 6" o:spid="_x0000_s2117" style="position:absolute;visibility:visible" from="1124,15608" to="11483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<v:line id="Line 7" o:spid="_x0000_s2116" style="position:absolute;visibility:visible" from="2253,15615" to="2254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<v:line id="Line 8" o:spid="_x0000_s2115" style="position:absolute;visibility:visible" from="3671,15615" to="367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<v:line id="Line 9" o:spid="_x0000_s2114" style="position:absolute;visibility:visible" from="4521,15623" to="452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<v:line id="Line 10" o:spid="_x0000_s2113" style="position:absolute;visibility:visible" from="5088,15615" to="508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<v:line id="Line 11" o:spid="_x0000_s2112" style="position:absolute;visibility:visible" from="10927,15615" to="1092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ywwAAANs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LZGJ5f4g+Qyz8AAAD//wMAUEsBAi0AFAAGAAgAAAAhANvh9svuAAAAhQEAABMAAAAAAAAAAAAA&#10;AAAAAAAAAFtDb250ZW50X1R5cGVzXS54bWxQSwECLQAUAAYACAAAACEAWvQsW78AAAAVAQAACwAA&#10;AAAAAAAAAAAAAAAfAQAAX3JlbHMvLnJlbHNQSwECLQAUAAYACAAAACEAiWMkcsMAAADbAAAADwAA&#10;AAAAAAAAAAAAAAAHAgAAZHJzL2Rvd25yZXYueG1sUEsFBgAAAAADAAMAtwAAAPcCAAAAAA==&#10;" strokeweight="1.5pt"/>
            <v:line id="Line 12" o:spid="_x0000_s2111" style="position:absolute;visibility:visible" from="1124,15891" to="5078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<v:line id="Line 13" o:spid="_x0000_s2110" style="position:absolute;visibility:visible" from="1124,16174" to="507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<v:line id="Line 14" o:spid="_x0000_s2109" style="position:absolute;visibility:visible" from="10934,15893" to="1149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<v:rect id="Rectangle 15" o:spid="_x0000_s2108" style="position:absolute;left:1147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<v:textbox style="mso-next-textbox:#Rectangle 15" inset="1pt,1pt,1pt,1pt">
                <w:txbxContent>
                  <w:p w:rsidR="00DB5606" w:rsidRPr="002343A6" w:rsidRDefault="00DB5606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Изм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07" style="position:absolute;left:1710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<v:textbox style="mso-next-textbox:#Rectangle 16" inset="1pt,1pt,1pt,1pt">
                <w:txbxContent>
                  <w:p w:rsidR="00DB5606" w:rsidRPr="002343A6" w:rsidRDefault="00DB5606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7" o:spid="_x0000_s2106" style="position:absolute;left:2295;top:16185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<v:textbox style="mso-next-textbox:#Rectangle 17" inset="1pt,1pt,1pt,1pt">
                <w:txbxContent>
                  <w:p w:rsidR="00DB5606" w:rsidRPr="008E7CBC" w:rsidRDefault="00DB5606" w:rsidP="00DE6DF0">
                    <w:pPr>
                      <w:pStyle w:val="af8"/>
                      <w:jc w:val="center"/>
                      <w:rPr>
                        <w:sz w:val="18"/>
                        <w:lang w:val="ru-RU"/>
                      </w:rPr>
                    </w:pPr>
                    <w:r w:rsidRPr="002343A6">
                      <w:rPr>
                        <w:sz w:val="18"/>
                      </w:rPr>
                      <w:t>№</w:t>
                    </w: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  <w:r w:rsidRPr="002343A6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2343A6">
                      <w:rPr>
                        <w:sz w:val="18"/>
                      </w:rPr>
                      <w:t>докум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8" o:spid="_x0000_s2105" style="position:absolute;left:3704;top:16185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<v:textbox style="mso-next-textbox:#Rectangle 18" inset="1pt,1pt,1pt,1pt">
                <w:txbxContent>
                  <w:p w:rsidR="00DB5606" w:rsidRPr="002343A6" w:rsidRDefault="00DB5606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9" o:spid="_x0000_s2104" style="position:absolute;left:4545;top:1618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<v:textbox style="mso-next-textbox:#Rectangle 19" inset="1pt,1pt,1pt,1pt">
                <w:txbxContent>
                  <w:p w:rsidR="00DB5606" w:rsidRPr="002343A6" w:rsidRDefault="00DB5606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0" o:spid="_x0000_s2103" style="position:absolute;left:10950;top:15637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<v:textbox style="mso-next-textbox:#Rectangle 20" inset="1pt,1pt,1pt,1pt">
                <w:txbxContent>
                  <w:p w:rsidR="00DB5606" w:rsidRPr="00FD79B8" w:rsidRDefault="00DB5606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  <w:r w:rsidRPr="00FD79B8">
                      <w:rPr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1" o:spid="_x0000_s2102" style="position:absolute;left:10950;top:16005;width:51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<v:textbox style="mso-next-textbox:#Rectangle 21" inset="1pt,1pt,1pt,1pt">
                <w:txbxContent>
                  <w:p w:rsidR="00DB5606" w:rsidRDefault="0010530C" w:rsidP="00DE6DF0">
                    <w:pPr>
                      <w:pStyle w:val="af8"/>
                      <w:jc w:val="center"/>
                      <w:rPr>
                        <w:i w:val="0"/>
                        <w:iCs/>
                        <w:sz w:val="24"/>
                        <w:lang w:val="ru-RU"/>
                      </w:rPr>
                    </w:pP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begin"/>
                    </w:r>
                    <w:r w:rsidR="00DB5606" w:rsidRPr="00C17B67">
                      <w:rPr>
                        <w:i w:val="0"/>
                        <w:iCs/>
                        <w:sz w:val="24"/>
                        <w:lang w:val="ru-RU"/>
                      </w:rPr>
                      <w:instrText>PAGE   \* MERGEFORMAT</w:instrTex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separate"/>
                    </w:r>
                    <w:r w:rsidR="00492B2A">
                      <w:rPr>
                        <w:i w:val="0"/>
                        <w:iCs/>
                        <w:noProof/>
                        <w:sz w:val="24"/>
                        <w:lang w:val="ru-RU"/>
                      </w:rPr>
                      <w:t>1</w: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2" o:spid="_x0000_s2101" style="position:absolute;left:5137;top:15833;width:5746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<v:textbox style="mso-next-textbox:#Rectangle 22" inset="1pt,1pt,1pt,1pt">
                <w:txbxContent>
                  <w:p w:rsidR="00DB5606" w:rsidRPr="002C5BC2" w:rsidRDefault="00DB5606" w:rsidP="00000E6E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  <w:lang w:val="en-US"/>
                      </w:rPr>
                    </w:pPr>
                    <w:r w:rsidRPr="00000E6E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№0500/2017</w:t>
                    </w:r>
                    <w:r w:rsidR="002C5BC2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  <w:lang w:val="en-US"/>
                      </w:rPr>
                      <w:t>.</w:t>
                    </w:r>
                    <w:r w:rsidR="002C5BC2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2.5</w:t>
                    </w:r>
                  </w:p>
                </w:txbxContent>
              </v:textbox>
            </v:rect>
            <v:rect id="Rectangle 23" o:spid="_x0000_s2100" style="position:absolute;left:2310;top:15630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<v:textbox style="mso-next-textbox:#Rectangle 23" inset="1pt,1pt,1pt,1pt">
                <w:txbxContent>
                  <w:p w:rsidR="00DB5606" w:rsidRPr="00FD79B8" w:rsidRDefault="00DB5606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24" o:spid="_x0000_s2099" style="position:absolute;left:2280;top:15885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" filled="f" stroked="f" strokeweight=".25pt">
              <v:textbox style="layout-flow:vertical;mso-next-textbox:#Rectangle 24" inset="1pt,1pt,1pt,1pt">
                <w:txbxContent>
                  <w:p w:rsidR="00DB5606" w:rsidRPr="00FD79B8" w:rsidRDefault="00DB5606" w:rsidP="00DE6DF0">
                    <w:pPr>
                      <w:pStyle w:val="af8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5" o:spid="_x0000_s2075" style="position:absolute;left:138;top:391;width:8449;height:775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<v:group id="Группа 19" o:spid="_x0000_s2082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">
              <v:group id="Группа 5" o:spid="_x0000_s2095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Прямоугольник 2" o:spid="_x0000_s209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" filled="f" strokeweight="1.5pt"/>
                <v:rect id="Прямоугольник 3" o:spid="_x0000_s209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" filled="f" strokeweight="1.5pt"/>
              </v:group>
              <v:group id="Группа 6" o:spid="_x0000_s2092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Прямоугольник 7" o:spid="_x0000_s209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" filled="f" strokeweight="1.5pt"/>
                <v:rect id="Прямоугольник 8" o:spid="_x0000_s209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" filled="f" strokeweight="1.5pt"/>
              </v:group>
              <v:group id="Группа 9" o:spid="_x0000_s2089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Прямоугольник 10" o:spid="_x0000_s209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" filled="f" strokeweight="1.5pt"/>
                <v:rect id="Прямоугольник 11" o:spid="_x0000_s209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" filled="f" strokeweight="1.5pt"/>
              </v:group>
              <v:group id="Группа 12" o:spid="_x0000_s2086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Прямоугольник 13" o:spid="_x0000_s2088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" filled="f" strokeweight="1.5pt"/>
                <v:rect id="Прямоугольник 14" o:spid="_x0000_s2087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" filled="f" strokeweight="1.5pt"/>
              </v:group>
              <v:group id="Группа 15" o:spid="_x0000_s2083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<v:rect id="Прямоугольник 16" o:spid="_x0000_s2085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" filled="f" strokeweight="1.5pt"/>
                <v:rect id="Прямоугольник 17" o:spid="_x0000_s2084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" filled="f" strokeweight="1.5pt"/>
              </v:group>
            </v:group>
            <v:group id="Group 42" o:spid="_x0000_s2076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2081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" filled="f" stroked="f">
                <v:textbox style="layout-flow:vertical;mso-layout-flow-alt:bottom-to-top;mso-next-textbox:#Text Box 43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proofErr w:type="spellStart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44" o:spid="_x0000_s2080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" filled="f" stroked="f">
                <v:textbox style="layout-flow:vertical;mso-layout-flow-alt:bottom-to-top;mso-next-textbox:#Text Box 44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  <v:shape id="Text Box 45" o:spid="_x0000_s2079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" filled="f" stroked="f">
                <v:textbox style="layout-flow:vertical;mso-layout-flow-alt:bottom-to-top;mso-next-textbox:#Text Box 45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46" o:spid="_x0000_s2078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" filled="f" stroked="f">
                <v:textbox style="layout-flow:vertical;mso-layout-flow-alt:bottom-to-top;mso-next-textbox:#Text Box 46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47" o:spid="_x0000_s2077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" filled="f" stroked="f">
                <v:textbox style="layout-flow:vertical;mso-layout-flow-alt:bottom-to-top;mso-next-textbox:#Text Box 47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</v:group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606" w:rsidRDefault="0010530C">
    <w:pPr>
      <w:pStyle w:val="a3"/>
    </w:pPr>
    <w:r>
      <w:rPr>
        <w:noProof/>
        <w:lang w:eastAsia="ru-RU"/>
      </w:rPr>
      <w:pict>
        <v:group id="Group 107" o:spid="_x0000_s2049" style="position:absolute;left:0;text-align:left;margin-left:-23.4pt;margin-top:-1.95pt;width:803.85pt;height:569.45pt;z-index:251660288" coordorigin="383,414" coordsize="16077,1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">
          <v:group id="_x0000_s2051" style="position:absolute;left:-3454;top:7191;width:8449;height:775;rotation:-90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Ut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">
            <v:group id="Группа 19" o:spid="_x0000_s2058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2/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Ch+fb/EAAAA2wAAAA8A&#10;AAAAAAAAAAAAAAAABwIAAGRycy9kb3ducmV2LnhtbFBLBQYAAAAAAwADALcAAAD4AgAAAAA=&#10;">
              <v:group id="Группа 5" o:spid="_x0000_s2071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Прямоугольник 2" o:spid="_x0000_s2073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" filled="f" strokeweight="1.5pt"/>
                <v:rect id="Прямоугольник 3" o:spid="_x0000_s2072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" filled="f" strokeweight="1.5pt"/>
              </v:group>
              <v:group id="Группа 6" o:spid="_x0000_s2068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Прямоугольник 7" o:spid="_x0000_s2070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" filled="f" strokeweight="1.5pt"/>
                <v:rect id="Прямоугольник 8" o:spid="_x0000_s2069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" filled="f" strokeweight="1.5pt"/>
              </v:group>
              <v:group id="Группа 9" o:spid="_x0000_s2065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Прямоугольник 10" o:spid="_x0000_s2067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" filled="f" strokeweight="1.5pt"/>
                <v:rect id="Прямоугольник 11" o:spid="_x0000_s2066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" filled="f" strokeweight="1.5pt"/>
              </v:group>
              <v:group id="Группа 12" o:spid="_x0000_s2062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Прямоугольник 13" o:spid="_x0000_s2064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" filled="f" strokeweight="1.5pt"/>
                <v:rect id="Прямоугольник 14" o:spid="_x0000_s2063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" filled="f" strokeweight="1.5pt"/>
              </v:group>
              <v:group id="Группа 15" o:spid="_x0000_s2059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16" o:spid="_x0000_s2061" style="position:absolute;width:1828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" filled="f" strokeweight="1.5pt"/>
                <v:rect id="Прямоугольник 17" o:spid="_x0000_s2060" style="position:absolute;left:1828;width:2783;height:126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" filled="f" strokeweight="1.5pt"/>
              </v:group>
            </v:group>
            <v:group id="Group 19" o:spid="_x0000_s2052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2057" type="#_x0000_t202" style="position:absolute;left:138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proofErr w:type="spellStart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21" o:spid="_x0000_s2056" type="#_x0000_t202" style="position:absolute;left:182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  <v:shape id="Text Box 22" o:spid="_x0000_s2055" type="#_x0000_t202" style="position:absolute;left:353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23" o:spid="_x0000_s2054" type="#_x0000_t202" style="position:absolute;left:4909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" filled="f" stroked="f" strokeweight="1.5pt">
                <v:textbox style="layout-flow:vertical;mso-layout-flow-alt:bottom-to-top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4" o:spid="_x0000_s2053" type="#_x0000_t202" style="position:absolute;left:6670;top:391;width:1843;height: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" filled="f" stroked="f" strokeweight="1.5pt">
                <v:textbox style="layout-flow:vertical;mso-layout-flow-alt:bottom-to-top">
                  <w:txbxContent>
                    <w:p w:rsidR="00DB5606" w:rsidRPr="008E7CBC" w:rsidRDefault="00DB5606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 дата</w:t>
                      </w:r>
                    </w:p>
                  </w:txbxContent>
                </v:textbox>
              </v:shape>
            </v:group>
          </v:group>
          <v:rect id="Rectangle 131" o:spid="_x0000_s2050" style="position:absolute;left:3247;top:-1675;width:11123;height:15302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" filled="f" strokeweight="1.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5E0823C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3FC78B8"/>
    <w:multiLevelType w:val="hybridMultilevel"/>
    <w:tmpl w:val="FBDCD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04FBC"/>
    <w:multiLevelType w:val="hybridMultilevel"/>
    <w:tmpl w:val="4A785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458C4"/>
    <w:multiLevelType w:val="hybridMultilevel"/>
    <w:tmpl w:val="43A68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5078"/>
    <w:multiLevelType w:val="hybridMultilevel"/>
    <w:tmpl w:val="956E1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07D68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847E2"/>
    <w:multiLevelType w:val="hybridMultilevel"/>
    <w:tmpl w:val="B97C7C5C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3747BAF"/>
    <w:multiLevelType w:val="hybridMultilevel"/>
    <w:tmpl w:val="59D82C3C"/>
    <w:lvl w:ilvl="0" w:tplc="50E82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A4BCF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C4F69"/>
    <w:multiLevelType w:val="hybridMultilevel"/>
    <w:tmpl w:val="5FA6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F3F6F"/>
    <w:multiLevelType w:val="multilevel"/>
    <w:tmpl w:val="A7026D12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1">
    <w:nsid w:val="1DE05D15"/>
    <w:multiLevelType w:val="hybridMultilevel"/>
    <w:tmpl w:val="644EA2F4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F0B10C6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01B87"/>
    <w:multiLevelType w:val="hybridMultilevel"/>
    <w:tmpl w:val="6F92B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C1D07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04D88"/>
    <w:multiLevelType w:val="hybridMultilevel"/>
    <w:tmpl w:val="567076F8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497CFE"/>
    <w:multiLevelType w:val="hybridMultilevel"/>
    <w:tmpl w:val="DAA22248"/>
    <w:lvl w:ilvl="0" w:tplc="1C846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94C48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E1E62"/>
    <w:multiLevelType w:val="hybridMultilevel"/>
    <w:tmpl w:val="A7B0A8D4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36F1A"/>
    <w:multiLevelType w:val="hybridMultilevel"/>
    <w:tmpl w:val="25FEDDAA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993BC1"/>
    <w:multiLevelType w:val="multilevel"/>
    <w:tmpl w:val="794CCC44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45046ABA"/>
    <w:multiLevelType w:val="hybridMultilevel"/>
    <w:tmpl w:val="E4D689D0"/>
    <w:lvl w:ilvl="0" w:tplc="50E82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CA6E65"/>
    <w:multiLevelType w:val="hybridMultilevel"/>
    <w:tmpl w:val="D3E0D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E84CF8"/>
    <w:multiLevelType w:val="hybridMultilevel"/>
    <w:tmpl w:val="7570E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878AEF6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8701B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DB3B1B"/>
    <w:multiLevelType w:val="multilevel"/>
    <w:tmpl w:val="6D8AA34E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6">
    <w:nsid w:val="5AEE2A9E"/>
    <w:multiLevelType w:val="multilevel"/>
    <w:tmpl w:val="E168CD28"/>
    <w:lvl w:ilvl="0">
      <w:start w:val="1"/>
      <w:numFmt w:val="decimal"/>
      <w:pStyle w:val="St1"/>
      <w:lvlText w:val="%1."/>
      <w:lvlJc w:val="left"/>
      <w:pPr>
        <w:ind w:left="360" w:hanging="360"/>
      </w:pPr>
    </w:lvl>
    <w:lvl w:ilvl="1">
      <w:start w:val="1"/>
      <w:numFmt w:val="decimal"/>
      <w:pStyle w:val="St2"/>
      <w:lvlText w:val="%1.%2."/>
      <w:lvlJc w:val="left"/>
      <w:pPr>
        <w:ind w:left="792" w:hanging="432"/>
      </w:pPr>
    </w:lvl>
    <w:lvl w:ilvl="2">
      <w:start w:val="1"/>
      <w:numFmt w:val="decimal"/>
      <w:pStyle w:val="S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4F3BE8"/>
    <w:multiLevelType w:val="multilevel"/>
    <w:tmpl w:val="8EB8BF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09F7580"/>
    <w:multiLevelType w:val="multilevel"/>
    <w:tmpl w:val="A300B526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9">
    <w:nsid w:val="627A2315"/>
    <w:multiLevelType w:val="hybridMultilevel"/>
    <w:tmpl w:val="0A9A075E"/>
    <w:lvl w:ilvl="0" w:tplc="0FB6FB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1C7305"/>
    <w:multiLevelType w:val="hybridMultilevel"/>
    <w:tmpl w:val="BDBE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81AC9"/>
    <w:multiLevelType w:val="hybridMultilevel"/>
    <w:tmpl w:val="A4166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534B2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6C4EC7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854E5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E0E76"/>
    <w:multiLevelType w:val="hybridMultilevel"/>
    <w:tmpl w:val="D7EE756E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B5FB1"/>
    <w:multiLevelType w:val="singleLevel"/>
    <w:tmpl w:val="D0CEF836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60B44FF"/>
    <w:multiLevelType w:val="hybridMultilevel"/>
    <w:tmpl w:val="49ACB4C4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BFE1F65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4D7137"/>
    <w:multiLevelType w:val="hybridMultilevel"/>
    <w:tmpl w:val="3580B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36"/>
  </w:num>
  <w:num w:numId="4">
    <w:abstractNumId w:val="20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30"/>
  </w:num>
  <w:num w:numId="8">
    <w:abstractNumId w:val="29"/>
  </w:num>
  <w:num w:numId="9">
    <w:abstractNumId w:val="35"/>
  </w:num>
  <w:num w:numId="10">
    <w:abstractNumId w:val="10"/>
  </w:num>
  <w:num w:numId="11">
    <w:abstractNumId w:val="18"/>
  </w:num>
  <w:num w:numId="12">
    <w:abstractNumId w:val="6"/>
  </w:num>
  <w:num w:numId="13">
    <w:abstractNumId w:val="22"/>
  </w:num>
  <w:num w:numId="14">
    <w:abstractNumId w:val="15"/>
  </w:num>
  <w:num w:numId="15">
    <w:abstractNumId w:val="25"/>
  </w:num>
  <w:num w:numId="16">
    <w:abstractNumId w:val="19"/>
  </w:num>
  <w:num w:numId="17">
    <w:abstractNumId w:val="37"/>
  </w:num>
  <w:num w:numId="18">
    <w:abstractNumId w:val="16"/>
  </w:num>
  <w:num w:numId="19">
    <w:abstractNumId w:val="28"/>
  </w:num>
  <w:num w:numId="20">
    <w:abstractNumId w:val="21"/>
  </w:num>
  <w:num w:numId="21">
    <w:abstractNumId w:val="39"/>
  </w:num>
  <w:num w:numId="22">
    <w:abstractNumId w:val="8"/>
  </w:num>
  <w:num w:numId="23">
    <w:abstractNumId w:val="12"/>
  </w:num>
  <w:num w:numId="24">
    <w:abstractNumId w:val="32"/>
  </w:num>
  <w:num w:numId="25">
    <w:abstractNumId w:val="24"/>
  </w:num>
  <w:num w:numId="26">
    <w:abstractNumId w:val="34"/>
  </w:num>
  <w:num w:numId="27">
    <w:abstractNumId w:val="17"/>
  </w:num>
  <w:num w:numId="28">
    <w:abstractNumId w:val="14"/>
  </w:num>
  <w:num w:numId="29">
    <w:abstractNumId w:val="33"/>
  </w:num>
  <w:num w:numId="30">
    <w:abstractNumId w:val="38"/>
  </w:num>
  <w:num w:numId="31">
    <w:abstractNumId w:val="5"/>
  </w:num>
  <w:num w:numId="32">
    <w:abstractNumId w:val="1"/>
  </w:num>
  <w:num w:numId="33">
    <w:abstractNumId w:val="31"/>
  </w:num>
  <w:num w:numId="34">
    <w:abstractNumId w:val="9"/>
  </w:num>
  <w:num w:numId="35">
    <w:abstractNumId w:val="4"/>
  </w:num>
  <w:num w:numId="36">
    <w:abstractNumId w:val="11"/>
  </w:num>
  <w:num w:numId="37">
    <w:abstractNumId w:val="3"/>
  </w:num>
  <w:num w:numId="38">
    <w:abstractNumId w:val="2"/>
  </w:num>
  <w:num w:numId="39">
    <w:abstractNumId w:val="7"/>
  </w:num>
  <w:num w:numId="40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357"/>
  <w:drawingGridHorizontalSpacing w:val="12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2FE3"/>
    <w:rsid w:val="00000E6E"/>
    <w:rsid w:val="0000239F"/>
    <w:rsid w:val="00005FE8"/>
    <w:rsid w:val="00042C1C"/>
    <w:rsid w:val="00045DCF"/>
    <w:rsid w:val="0005658A"/>
    <w:rsid w:val="00061987"/>
    <w:rsid w:val="000725F5"/>
    <w:rsid w:val="00087CE5"/>
    <w:rsid w:val="00091946"/>
    <w:rsid w:val="00095D14"/>
    <w:rsid w:val="000C65E2"/>
    <w:rsid w:val="000D465C"/>
    <w:rsid w:val="000D76FA"/>
    <w:rsid w:val="00100DF3"/>
    <w:rsid w:val="0010530C"/>
    <w:rsid w:val="00116BD4"/>
    <w:rsid w:val="00124712"/>
    <w:rsid w:val="00127691"/>
    <w:rsid w:val="00154F44"/>
    <w:rsid w:val="001640DB"/>
    <w:rsid w:val="00177389"/>
    <w:rsid w:val="001825F8"/>
    <w:rsid w:val="00183C03"/>
    <w:rsid w:val="00184433"/>
    <w:rsid w:val="00184E42"/>
    <w:rsid w:val="00192009"/>
    <w:rsid w:val="00192B51"/>
    <w:rsid w:val="00195314"/>
    <w:rsid w:val="00195D00"/>
    <w:rsid w:val="001A0420"/>
    <w:rsid w:val="001A049B"/>
    <w:rsid w:val="001B2E50"/>
    <w:rsid w:val="001C196E"/>
    <w:rsid w:val="001C462C"/>
    <w:rsid w:val="001D2979"/>
    <w:rsid w:val="001E68A8"/>
    <w:rsid w:val="002007FF"/>
    <w:rsid w:val="00203DA4"/>
    <w:rsid w:val="00205BAF"/>
    <w:rsid w:val="00205F39"/>
    <w:rsid w:val="00212011"/>
    <w:rsid w:val="0021526A"/>
    <w:rsid w:val="002256B1"/>
    <w:rsid w:val="00225A03"/>
    <w:rsid w:val="002453C1"/>
    <w:rsid w:val="00252D12"/>
    <w:rsid w:val="00257755"/>
    <w:rsid w:val="00267880"/>
    <w:rsid w:val="0027328A"/>
    <w:rsid w:val="00275D95"/>
    <w:rsid w:val="00277A4E"/>
    <w:rsid w:val="00281FD3"/>
    <w:rsid w:val="0028404E"/>
    <w:rsid w:val="002857F0"/>
    <w:rsid w:val="002B3BFD"/>
    <w:rsid w:val="002B3E31"/>
    <w:rsid w:val="002C3E16"/>
    <w:rsid w:val="002C5BC2"/>
    <w:rsid w:val="002D0F2B"/>
    <w:rsid w:val="002D223D"/>
    <w:rsid w:val="002D25D6"/>
    <w:rsid w:val="002D4755"/>
    <w:rsid w:val="002E0A7B"/>
    <w:rsid w:val="002E33B0"/>
    <w:rsid w:val="002E72F9"/>
    <w:rsid w:val="00310BB7"/>
    <w:rsid w:val="00314742"/>
    <w:rsid w:val="003404B9"/>
    <w:rsid w:val="003406B9"/>
    <w:rsid w:val="003415A3"/>
    <w:rsid w:val="00364898"/>
    <w:rsid w:val="003674DB"/>
    <w:rsid w:val="003835EB"/>
    <w:rsid w:val="003947B0"/>
    <w:rsid w:val="003A6327"/>
    <w:rsid w:val="003C2C4F"/>
    <w:rsid w:val="00405542"/>
    <w:rsid w:val="0042287F"/>
    <w:rsid w:val="00424B8C"/>
    <w:rsid w:val="00425FB6"/>
    <w:rsid w:val="004277C9"/>
    <w:rsid w:val="004357C2"/>
    <w:rsid w:val="0044739F"/>
    <w:rsid w:val="00456B64"/>
    <w:rsid w:val="004612BF"/>
    <w:rsid w:val="00485CB7"/>
    <w:rsid w:val="00490AFF"/>
    <w:rsid w:val="00492B2A"/>
    <w:rsid w:val="00493412"/>
    <w:rsid w:val="004A4ACE"/>
    <w:rsid w:val="004A5CA2"/>
    <w:rsid w:val="004B2228"/>
    <w:rsid w:val="004B47E0"/>
    <w:rsid w:val="004C1A64"/>
    <w:rsid w:val="004C23AB"/>
    <w:rsid w:val="004C2F55"/>
    <w:rsid w:val="004C3028"/>
    <w:rsid w:val="004C3409"/>
    <w:rsid w:val="004C3A5A"/>
    <w:rsid w:val="004D2CA4"/>
    <w:rsid w:val="004D6686"/>
    <w:rsid w:val="004E08BD"/>
    <w:rsid w:val="004F39E9"/>
    <w:rsid w:val="00501002"/>
    <w:rsid w:val="00503B02"/>
    <w:rsid w:val="0052257E"/>
    <w:rsid w:val="00522EB5"/>
    <w:rsid w:val="00523730"/>
    <w:rsid w:val="005262D2"/>
    <w:rsid w:val="00535B12"/>
    <w:rsid w:val="0054294D"/>
    <w:rsid w:val="00545BCD"/>
    <w:rsid w:val="00553134"/>
    <w:rsid w:val="005879E3"/>
    <w:rsid w:val="0059777D"/>
    <w:rsid w:val="005A29A5"/>
    <w:rsid w:val="005A749A"/>
    <w:rsid w:val="005D46F9"/>
    <w:rsid w:val="005E0F81"/>
    <w:rsid w:val="005E159A"/>
    <w:rsid w:val="005F7744"/>
    <w:rsid w:val="0060704B"/>
    <w:rsid w:val="00607DCC"/>
    <w:rsid w:val="00610675"/>
    <w:rsid w:val="0061193A"/>
    <w:rsid w:val="006123CB"/>
    <w:rsid w:val="00612698"/>
    <w:rsid w:val="00615BA4"/>
    <w:rsid w:val="006253DC"/>
    <w:rsid w:val="00643D4A"/>
    <w:rsid w:val="0064628A"/>
    <w:rsid w:val="00651C74"/>
    <w:rsid w:val="006525E0"/>
    <w:rsid w:val="006704CC"/>
    <w:rsid w:val="0068666D"/>
    <w:rsid w:val="0069377A"/>
    <w:rsid w:val="00696457"/>
    <w:rsid w:val="006974E0"/>
    <w:rsid w:val="006A1FEF"/>
    <w:rsid w:val="006A51AF"/>
    <w:rsid w:val="006B06E7"/>
    <w:rsid w:val="006C4A65"/>
    <w:rsid w:val="006D1FBC"/>
    <w:rsid w:val="006E0E53"/>
    <w:rsid w:val="006E42ED"/>
    <w:rsid w:val="006E4444"/>
    <w:rsid w:val="006E5D42"/>
    <w:rsid w:val="00701574"/>
    <w:rsid w:val="00701E0F"/>
    <w:rsid w:val="00710F8D"/>
    <w:rsid w:val="00713C72"/>
    <w:rsid w:val="0071689C"/>
    <w:rsid w:val="0072207E"/>
    <w:rsid w:val="0072299F"/>
    <w:rsid w:val="007246EF"/>
    <w:rsid w:val="00730A15"/>
    <w:rsid w:val="00733AC3"/>
    <w:rsid w:val="00735560"/>
    <w:rsid w:val="00736494"/>
    <w:rsid w:val="00737E54"/>
    <w:rsid w:val="0074060E"/>
    <w:rsid w:val="00747C4A"/>
    <w:rsid w:val="007522FB"/>
    <w:rsid w:val="00753B42"/>
    <w:rsid w:val="00754F0B"/>
    <w:rsid w:val="00764C8D"/>
    <w:rsid w:val="00767542"/>
    <w:rsid w:val="007700B8"/>
    <w:rsid w:val="00781694"/>
    <w:rsid w:val="00797728"/>
    <w:rsid w:val="007B19C6"/>
    <w:rsid w:val="007B67B3"/>
    <w:rsid w:val="007C4D02"/>
    <w:rsid w:val="007D417F"/>
    <w:rsid w:val="007E06CA"/>
    <w:rsid w:val="007F3EF7"/>
    <w:rsid w:val="0080239E"/>
    <w:rsid w:val="00805CB8"/>
    <w:rsid w:val="008079C5"/>
    <w:rsid w:val="008110BD"/>
    <w:rsid w:val="008138A7"/>
    <w:rsid w:val="00840327"/>
    <w:rsid w:val="008435FC"/>
    <w:rsid w:val="00850DC9"/>
    <w:rsid w:val="00857443"/>
    <w:rsid w:val="00857E59"/>
    <w:rsid w:val="00865187"/>
    <w:rsid w:val="00865352"/>
    <w:rsid w:val="00876EF2"/>
    <w:rsid w:val="00886D19"/>
    <w:rsid w:val="008C65BD"/>
    <w:rsid w:val="008D486E"/>
    <w:rsid w:val="008D6910"/>
    <w:rsid w:val="008E0ACD"/>
    <w:rsid w:val="008E6825"/>
    <w:rsid w:val="00902980"/>
    <w:rsid w:val="009104A0"/>
    <w:rsid w:val="0091418C"/>
    <w:rsid w:val="00925CA2"/>
    <w:rsid w:val="009277E1"/>
    <w:rsid w:val="0093009B"/>
    <w:rsid w:val="00930872"/>
    <w:rsid w:val="0093256C"/>
    <w:rsid w:val="00937757"/>
    <w:rsid w:val="00947BF7"/>
    <w:rsid w:val="0096377A"/>
    <w:rsid w:val="009642E4"/>
    <w:rsid w:val="0098464E"/>
    <w:rsid w:val="00986168"/>
    <w:rsid w:val="00986EE4"/>
    <w:rsid w:val="0099007F"/>
    <w:rsid w:val="00992F52"/>
    <w:rsid w:val="009965F5"/>
    <w:rsid w:val="009A76B6"/>
    <w:rsid w:val="009C0417"/>
    <w:rsid w:val="009D0E55"/>
    <w:rsid w:val="009E3860"/>
    <w:rsid w:val="009E39A2"/>
    <w:rsid w:val="009F6222"/>
    <w:rsid w:val="00A01357"/>
    <w:rsid w:val="00A13AD4"/>
    <w:rsid w:val="00A15695"/>
    <w:rsid w:val="00A203A6"/>
    <w:rsid w:val="00A21894"/>
    <w:rsid w:val="00A304E3"/>
    <w:rsid w:val="00A32409"/>
    <w:rsid w:val="00A415F8"/>
    <w:rsid w:val="00A4694C"/>
    <w:rsid w:val="00A75756"/>
    <w:rsid w:val="00A83BA4"/>
    <w:rsid w:val="00A8792A"/>
    <w:rsid w:val="00AA1A96"/>
    <w:rsid w:val="00AC2177"/>
    <w:rsid w:val="00AC4552"/>
    <w:rsid w:val="00AE08C4"/>
    <w:rsid w:val="00AE38E3"/>
    <w:rsid w:val="00AE3FF5"/>
    <w:rsid w:val="00AE48AF"/>
    <w:rsid w:val="00AF72C5"/>
    <w:rsid w:val="00B01762"/>
    <w:rsid w:val="00B1284F"/>
    <w:rsid w:val="00B158EE"/>
    <w:rsid w:val="00B15E7C"/>
    <w:rsid w:val="00B176E9"/>
    <w:rsid w:val="00B25E74"/>
    <w:rsid w:val="00B5752F"/>
    <w:rsid w:val="00B6029E"/>
    <w:rsid w:val="00B65926"/>
    <w:rsid w:val="00B845A3"/>
    <w:rsid w:val="00B8673E"/>
    <w:rsid w:val="00B90BF5"/>
    <w:rsid w:val="00B97DF8"/>
    <w:rsid w:val="00BB17EE"/>
    <w:rsid w:val="00BC1882"/>
    <w:rsid w:val="00BC2B20"/>
    <w:rsid w:val="00BD7D08"/>
    <w:rsid w:val="00BE5642"/>
    <w:rsid w:val="00BF7D8E"/>
    <w:rsid w:val="00C14E43"/>
    <w:rsid w:val="00C17B67"/>
    <w:rsid w:val="00C2656B"/>
    <w:rsid w:val="00C359D8"/>
    <w:rsid w:val="00C46865"/>
    <w:rsid w:val="00C61543"/>
    <w:rsid w:val="00C61D47"/>
    <w:rsid w:val="00C95D26"/>
    <w:rsid w:val="00C96FEE"/>
    <w:rsid w:val="00CA06ED"/>
    <w:rsid w:val="00CA1BD9"/>
    <w:rsid w:val="00CA440F"/>
    <w:rsid w:val="00CB2F96"/>
    <w:rsid w:val="00CB6436"/>
    <w:rsid w:val="00CD2FE3"/>
    <w:rsid w:val="00CD5DA8"/>
    <w:rsid w:val="00CD7799"/>
    <w:rsid w:val="00CE2331"/>
    <w:rsid w:val="00D12C7C"/>
    <w:rsid w:val="00D16327"/>
    <w:rsid w:val="00D23E3B"/>
    <w:rsid w:val="00D267A4"/>
    <w:rsid w:val="00D3529E"/>
    <w:rsid w:val="00D36345"/>
    <w:rsid w:val="00D403F5"/>
    <w:rsid w:val="00D562D8"/>
    <w:rsid w:val="00D60115"/>
    <w:rsid w:val="00D61842"/>
    <w:rsid w:val="00D667D1"/>
    <w:rsid w:val="00D67217"/>
    <w:rsid w:val="00D71707"/>
    <w:rsid w:val="00D90E7A"/>
    <w:rsid w:val="00D9229D"/>
    <w:rsid w:val="00DB5606"/>
    <w:rsid w:val="00DC2453"/>
    <w:rsid w:val="00DD5A6D"/>
    <w:rsid w:val="00DD5A8A"/>
    <w:rsid w:val="00DE01B3"/>
    <w:rsid w:val="00DE6DF0"/>
    <w:rsid w:val="00DF0C9D"/>
    <w:rsid w:val="00E1042A"/>
    <w:rsid w:val="00E14210"/>
    <w:rsid w:val="00E16862"/>
    <w:rsid w:val="00E24A3C"/>
    <w:rsid w:val="00E37776"/>
    <w:rsid w:val="00E71987"/>
    <w:rsid w:val="00E751EE"/>
    <w:rsid w:val="00E776B6"/>
    <w:rsid w:val="00E847BF"/>
    <w:rsid w:val="00E91550"/>
    <w:rsid w:val="00E93AB3"/>
    <w:rsid w:val="00E94AD2"/>
    <w:rsid w:val="00EA092D"/>
    <w:rsid w:val="00EB5BF4"/>
    <w:rsid w:val="00ED5179"/>
    <w:rsid w:val="00EE37CC"/>
    <w:rsid w:val="00EE3815"/>
    <w:rsid w:val="00EF7B44"/>
    <w:rsid w:val="00F03C04"/>
    <w:rsid w:val="00F221FB"/>
    <w:rsid w:val="00F2385C"/>
    <w:rsid w:val="00F269E2"/>
    <w:rsid w:val="00F27510"/>
    <w:rsid w:val="00F45990"/>
    <w:rsid w:val="00F548E4"/>
    <w:rsid w:val="00F6112D"/>
    <w:rsid w:val="00F612E2"/>
    <w:rsid w:val="00F61FB0"/>
    <w:rsid w:val="00F6292E"/>
    <w:rsid w:val="00F6337D"/>
    <w:rsid w:val="00F66DBE"/>
    <w:rsid w:val="00F7713B"/>
    <w:rsid w:val="00F804DD"/>
    <w:rsid w:val="00F80D23"/>
    <w:rsid w:val="00F82F02"/>
    <w:rsid w:val="00FA56E4"/>
    <w:rsid w:val="00FA6536"/>
    <w:rsid w:val="00FA7FFD"/>
    <w:rsid w:val="00FD4739"/>
    <w:rsid w:val="00FF27E3"/>
    <w:rsid w:val="00FF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5F8"/>
    <w:pPr>
      <w:jc w:val="both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A415F8"/>
    <w:pPr>
      <w:keepNext/>
      <w:widowControl w:val="0"/>
      <w:spacing w:before="120" w:after="120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"/>
    <w:qFormat/>
    <w:rsid w:val="00A415F8"/>
    <w:pPr>
      <w:keepNext/>
      <w:tabs>
        <w:tab w:val="left" w:pos="1134"/>
        <w:tab w:val="right" w:leader="dot" w:pos="9639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415F8"/>
    <w:pPr>
      <w:keepNext/>
      <w:tabs>
        <w:tab w:val="left" w:pos="1134"/>
      </w:tabs>
      <w:spacing w:before="120" w:after="120"/>
      <w:outlineLvl w:val="2"/>
    </w:pPr>
  </w:style>
  <w:style w:type="paragraph" w:styleId="4">
    <w:name w:val="heading 4"/>
    <w:basedOn w:val="a"/>
    <w:next w:val="a"/>
    <w:qFormat/>
    <w:rsid w:val="00A415F8"/>
    <w:pPr>
      <w:keepNext/>
      <w:numPr>
        <w:ilvl w:val="3"/>
        <w:numId w:val="4"/>
      </w:numPr>
      <w:tabs>
        <w:tab w:val="left" w:pos="1418"/>
      </w:tabs>
      <w:spacing w:after="120"/>
      <w:outlineLvl w:val="3"/>
    </w:pPr>
  </w:style>
  <w:style w:type="paragraph" w:styleId="5">
    <w:name w:val="heading 5"/>
    <w:basedOn w:val="a"/>
    <w:next w:val="a"/>
    <w:qFormat/>
    <w:rsid w:val="00A415F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415F8"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7">
    <w:name w:val="heading 7"/>
    <w:basedOn w:val="a"/>
    <w:next w:val="a"/>
    <w:qFormat/>
    <w:rsid w:val="00A415F8"/>
    <w:pPr>
      <w:numPr>
        <w:ilvl w:val="6"/>
        <w:numId w:val="1"/>
      </w:numPr>
      <w:spacing w:before="240" w:after="60"/>
      <w:outlineLvl w:val="6"/>
    </w:pPr>
    <w:rPr>
      <w:rFonts w:ascii="Arial CYR" w:hAnsi="Arial CYR"/>
      <w:color w:val="000000"/>
    </w:rPr>
  </w:style>
  <w:style w:type="paragraph" w:styleId="8">
    <w:name w:val="heading 8"/>
    <w:basedOn w:val="a"/>
    <w:next w:val="a"/>
    <w:qFormat/>
    <w:rsid w:val="00A415F8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color w:val="000000"/>
    </w:rPr>
  </w:style>
  <w:style w:type="paragraph" w:styleId="9">
    <w:name w:val="heading 9"/>
    <w:basedOn w:val="a"/>
    <w:next w:val="a"/>
    <w:qFormat/>
    <w:rsid w:val="00A415F8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15F8"/>
    <w:pPr>
      <w:tabs>
        <w:tab w:val="center" w:pos="4153"/>
        <w:tab w:val="right" w:pos="8306"/>
      </w:tabs>
      <w:jc w:val="center"/>
    </w:pPr>
    <w:rPr>
      <w:rFonts w:ascii="Arial" w:hAnsi="Arial"/>
      <w:b/>
      <w:i/>
      <w:caps/>
      <w:sz w:val="28"/>
    </w:rPr>
  </w:style>
  <w:style w:type="paragraph" w:styleId="a5">
    <w:name w:val="footer"/>
    <w:basedOn w:val="a"/>
    <w:link w:val="a6"/>
    <w:uiPriority w:val="99"/>
    <w:rsid w:val="00A415F8"/>
    <w:pPr>
      <w:tabs>
        <w:tab w:val="center" w:pos="4153"/>
        <w:tab w:val="right" w:pos="8306"/>
      </w:tabs>
    </w:pPr>
    <w:rPr>
      <w:rFonts w:ascii="Arial" w:hAnsi="Arial"/>
      <w:i/>
      <w:sz w:val="22"/>
    </w:rPr>
  </w:style>
  <w:style w:type="paragraph" w:customStyle="1" w:styleId="11">
    <w:name w:val="Верхний колонтитул 1"/>
    <w:basedOn w:val="a"/>
    <w:next w:val="a"/>
    <w:rsid w:val="00A415F8"/>
    <w:pPr>
      <w:jc w:val="right"/>
    </w:pPr>
    <w:rPr>
      <w:rFonts w:ascii="Arial" w:hAnsi="Arial"/>
      <w:b/>
      <w:i/>
      <w:color w:val="000000"/>
    </w:rPr>
  </w:style>
  <w:style w:type="character" w:styleId="a7">
    <w:name w:val="page number"/>
    <w:rsid w:val="00A415F8"/>
    <w:rPr>
      <w:rFonts w:ascii="Arial" w:hAnsi="Arial"/>
      <w:b/>
      <w:dstrike w:val="0"/>
      <w:color w:val="FFFFFF"/>
      <w:sz w:val="28"/>
      <w:vertAlign w:val="baseline"/>
    </w:rPr>
  </w:style>
  <w:style w:type="paragraph" w:styleId="80">
    <w:name w:val="toc 8"/>
    <w:basedOn w:val="a"/>
    <w:next w:val="a"/>
    <w:autoRedefine/>
    <w:uiPriority w:val="39"/>
    <w:semiHidden/>
    <w:rsid w:val="00A415F8"/>
    <w:pPr>
      <w:ind w:left="1680"/>
    </w:pPr>
  </w:style>
  <w:style w:type="paragraph" w:customStyle="1" w:styleId="12">
    <w:name w:val="Заголовок1"/>
    <w:basedOn w:val="a"/>
    <w:rsid w:val="00A415F8"/>
    <w:pPr>
      <w:ind w:firstLine="567"/>
    </w:pPr>
    <w:rPr>
      <w:b/>
    </w:rPr>
  </w:style>
  <w:style w:type="paragraph" w:styleId="13">
    <w:name w:val="toc 1"/>
    <w:basedOn w:val="a"/>
    <w:next w:val="a"/>
    <w:uiPriority w:val="39"/>
    <w:rsid w:val="00A415F8"/>
  </w:style>
  <w:style w:type="paragraph" w:styleId="22">
    <w:name w:val="toc 2"/>
    <w:basedOn w:val="a"/>
    <w:next w:val="a"/>
    <w:uiPriority w:val="39"/>
    <w:rsid w:val="00A415F8"/>
    <w:pPr>
      <w:tabs>
        <w:tab w:val="left" w:pos="425"/>
        <w:tab w:val="right" w:leader="dot" w:pos="9639"/>
      </w:tabs>
      <w:spacing w:before="80"/>
    </w:pPr>
  </w:style>
  <w:style w:type="paragraph" w:styleId="31">
    <w:name w:val="toc 3"/>
    <w:basedOn w:val="a"/>
    <w:next w:val="a"/>
    <w:uiPriority w:val="39"/>
    <w:rsid w:val="00A415F8"/>
    <w:pPr>
      <w:tabs>
        <w:tab w:val="left" w:pos="567"/>
        <w:tab w:val="right" w:leader="dot" w:pos="9639"/>
      </w:tabs>
      <w:spacing w:before="80"/>
    </w:pPr>
  </w:style>
  <w:style w:type="paragraph" w:styleId="40">
    <w:name w:val="toc 4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50">
    <w:name w:val="toc 5"/>
    <w:basedOn w:val="a"/>
    <w:next w:val="a"/>
    <w:semiHidden/>
    <w:rsid w:val="00A415F8"/>
    <w:pPr>
      <w:tabs>
        <w:tab w:val="left" w:pos="851"/>
        <w:tab w:val="right" w:leader="dot" w:pos="9627"/>
      </w:tabs>
      <w:spacing w:before="80"/>
    </w:pPr>
    <w:rPr>
      <w:noProof/>
    </w:rPr>
  </w:style>
  <w:style w:type="paragraph" w:styleId="60">
    <w:name w:val="toc 6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70">
    <w:name w:val="toc 7"/>
    <w:basedOn w:val="a"/>
    <w:next w:val="a"/>
    <w:semiHidden/>
    <w:rsid w:val="00A415F8"/>
  </w:style>
  <w:style w:type="paragraph" w:styleId="90">
    <w:name w:val="toc 9"/>
    <w:basedOn w:val="a"/>
    <w:next w:val="a"/>
    <w:autoRedefine/>
    <w:semiHidden/>
    <w:rsid w:val="00A415F8"/>
    <w:pPr>
      <w:ind w:left="1920"/>
    </w:pPr>
  </w:style>
  <w:style w:type="paragraph" w:customStyle="1" w:styleId="a8">
    <w:name w:val="Приложение"/>
    <w:basedOn w:val="a9"/>
    <w:next w:val="5"/>
    <w:rsid w:val="00A415F8"/>
    <w:pPr>
      <w:spacing w:line="480" w:lineRule="auto"/>
    </w:pPr>
    <w:rPr>
      <w:color w:val="000000"/>
      <w:sz w:val="24"/>
    </w:rPr>
  </w:style>
  <w:style w:type="paragraph" w:styleId="a9">
    <w:name w:val="Title"/>
    <w:basedOn w:val="a"/>
    <w:link w:val="aa"/>
    <w:autoRedefine/>
    <w:uiPriority w:val="10"/>
    <w:qFormat/>
    <w:rsid w:val="00D403F5"/>
    <w:pPr>
      <w:jc w:val="center"/>
    </w:pPr>
    <w:rPr>
      <w:b/>
      <w:spacing w:val="-4"/>
      <w:kern w:val="28"/>
      <w:sz w:val="32"/>
      <w:szCs w:val="32"/>
    </w:rPr>
  </w:style>
  <w:style w:type="paragraph" w:styleId="ab">
    <w:name w:val="Body Text Indent"/>
    <w:basedOn w:val="a"/>
    <w:rsid w:val="00A415F8"/>
    <w:pPr>
      <w:widowControl w:val="0"/>
      <w:spacing w:line="240" w:lineRule="atLeast"/>
      <w:ind w:right="7" w:firstLine="549"/>
    </w:pPr>
    <w:rPr>
      <w:rFonts w:ascii="Lingvo Serif" w:hAnsi="Lingvo Serif"/>
      <w:snapToGrid w:val="0"/>
      <w:color w:val="000000"/>
      <w:lang w:eastAsia="ru-RU"/>
    </w:rPr>
  </w:style>
  <w:style w:type="paragraph" w:customStyle="1" w:styleId="ac">
    <w:name w:val="Термин"/>
    <w:basedOn w:val="14"/>
    <w:next w:val="a"/>
    <w:rsid w:val="00A415F8"/>
    <w:pPr>
      <w:spacing w:before="0" w:after="0"/>
    </w:pPr>
    <w:rPr>
      <w:color w:val="auto"/>
    </w:rPr>
  </w:style>
  <w:style w:type="paragraph" w:customStyle="1" w:styleId="14">
    <w:name w:val="Обычный1"/>
    <w:rsid w:val="00A415F8"/>
    <w:pPr>
      <w:widowControl w:val="0"/>
      <w:spacing w:before="100" w:after="100"/>
    </w:pPr>
    <w:rPr>
      <w:snapToGrid w:val="0"/>
      <w:color w:val="000000"/>
      <w:sz w:val="24"/>
    </w:rPr>
  </w:style>
  <w:style w:type="paragraph" w:customStyle="1" w:styleId="H3">
    <w:name w:val="H3"/>
    <w:basedOn w:val="14"/>
    <w:next w:val="14"/>
    <w:rsid w:val="00A415F8"/>
    <w:pPr>
      <w:keepNext/>
      <w:outlineLvl w:val="3"/>
    </w:pPr>
    <w:rPr>
      <w:b/>
      <w:color w:val="auto"/>
      <w:sz w:val="28"/>
    </w:rPr>
  </w:style>
  <w:style w:type="paragraph" w:styleId="2">
    <w:name w:val="List Bullet 2"/>
    <w:basedOn w:val="a"/>
    <w:autoRedefine/>
    <w:rsid w:val="00A415F8"/>
    <w:pPr>
      <w:widowControl w:val="0"/>
      <w:numPr>
        <w:numId w:val="3"/>
      </w:numPr>
    </w:pPr>
    <w:rPr>
      <w:lang w:eastAsia="ru-RU"/>
    </w:rPr>
  </w:style>
  <w:style w:type="paragraph" w:styleId="ad">
    <w:name w:val="Body Text"/>
    <w:basedOn w:val="a"/>
    <w:rsid w:val="00A415F8"/>
    <w:pPr>
      <w:spacing w:after="120"/>
      <w:jc w:val="left"/>
    </w:pPr>
    <w:rPr>
      <w:lang w:eastAsia="ru-RU"/>
    </w:rPr>
  </w:style>
  <w:style w:type="paragraph" w:styleId="23">
    <w:name w:val="Body Text Indent 2"/>
    <w:basedOn w:val="a"/>
    <w:rsid w:val="00A415F8"/>
    <w:pPr>
      <w:widowControl w:val="0"/>
      <w:spacing w:before="120"/>
      <w:ind w:firstLine="567"/>
    </w:pPr>
  </w:style>
  <w:style w:type="paragraph" w:styleId="ae">
    <w:name w:val="Plain Text"/>
    <w:basedOn w:val="a"/>
    <w:rsid w:val="00A415F8"/>
    <w:pPr>
      <w:jc w:val="left"/>
    </w:pPr>
    <w:rPr>
      <w:rFonts w:ascii="Courier New" w:hAnsi="Courier New"/>
      <w:sz w:val="20"/>
    </w:rPr>
  </w:style>
  <w:style w:type="paragraph" w:styleId="32">
    <w:name w:val="Body Text Indent 3"/>
    <w:basedOn w:val="a"/>
    <w:rsid w:val="00A415F8"/>
    <w:pPr>
      <w:widowControl w:val="0"/>
      <w:ind w:left="851" w:hanging="284"/>
    </w:pPr>
  </w:style>
  <w:style w:type="paragraph" w:styleId="af">
    <w:name w:val="List Continue"/>
    <w:basedOn w:val="a"/>
    <w:rsid w:val="00A415F8"/>
    <w:pPr>
      <w:spacing w:after="120"/>
      <w:ind w:left="283"/>
      <w:jc w:val="left"/>
    </w:pPr>
    <w:rPr>
      <w:sz w:val="20"/>
      <w:lang w:eastAsia="ru-RU"/>
    </w:rPr>
  </w:style>
  <w:style w:type="paragraph" w:styleId="24">
    <w:name w:val="List Continue 2"/>
    <w:basedOn w:val="a"/>
    <w:rsid w:val="00A415F8"/>
    <w:pPr>
      <w:spacing w:after="120"/>
      <w:ind w:left="566"/>
      <w:jc w:val="left"/>
    </w:pPr>
    <w:rPr>
      <w:lang w:eastAsia="ru-RU"/>
    </w:rPr>
  </w:style>
  <w:style w:type="paragraph" w:styleId="af0">
    <w:name w:val="Block Text"/>
    <w:basedOn w:val="a"/>
    <w:rsid w:val="00A415F8"/>
    <w:pPr>
      <w:widowControl w:val="0"/>
      <w:spacing w:line="240" w:lineRule="atLeast"/>
      <w:ind w:left="6" w:right="34" w:firstLine="567"/>
    </w:pPr>
    <w:rPr>
      <w:snapToGrid w:val="0"/>
      <w:lang w:eastAsia="ru-RU"/>
    </w:rPr>
  </w:style>
  <w:style w:type="paragraph" w:styleId="33">
    <w:name w:val="Body Text 3"/>
    <w:basedOn w:val="a"/>
    <w:rsid w:val="00A415F8"/>
    <w:pPr>
      <w:tabs>
        <w:tab w:val="left" w:pos="851"/>
      </w:tabs>
      <w:spacing w:before="120"/>
      <w:jc w:val="left"/>
    </w:pPr>
    <w:rPr>
      <w:rFonts w:ascii="Arial" w:hAnsi="Arial"/>
      <w:b/>
      <w:sz w:val="14"/>
    </w:rPr>
  </w:style>
  <w:style w:type="paragraph" w:customStyle="1" w:styleId="DefinitionTerm">
    <w:name w:val="Definition Term"/>
    <w:basedOn w:val="14"/>
    <w:next w:val="a"/>
    <w:rsid w:val="00A415F8"/>
    <w:pPr>
      <w:widowControl/>
      <w:spacing w:before="0" w:after="0"/>
    </w:pPr>
    <w:rPr>
      <w:color w:val="auto"/>
    </w:rPr>
  </w:style>
  <w:style w:type="paragraph" w:styleId="af1">
    <w:name w:val="List"/>
    <w:basedOn w:val="a"/>
    <w:rsid w:val="00A415F8"/>
    <w:pPr>
      <w:ind w:left="283" w:hanging="283"/>
      <w:jc w:val="left"/>
    </w:pPr>
    <w:rPr>
      <w:sz w:val="20"/>
      <w:lang w:eastAsia="ru-RU"/>
    </w:rPr>
  </w:style>
  <w:style w:type="paragraph" w:customStyle="1" w:styleId="H2">
    <w:name w:val="H2"/>
    <w:basedOn w:val="a"/>
    <w:rsid w:val="00A415F8"/>
    <w:pPr>
      <w:numPr>
        <w:ilvl w:val="2"/>
        <w:numId w:val="2"/>
      </w:numPr>
      <w:tabs>
        <w:tab w:val="clear" w:pos="720"/>
      </w:tabs>
      <w:ind w:left="0" w:firstLine="0"/>
    </w:pPr>
    <w:rPr>
      <w:sz w:val="22"/>
    </w:rPr>
  </w:style>
  <w:style w:type="paragraph" w:styleId="af2">
    <w:name w:val="Document Map"/>
    <w:basedOn w:val="a"/>
    <w:semiHidden/>
    <w:rsid w:val="00A415F8"/>
    <w:pPr>
      <w:shd w:val="clear" w:color="auto" w:fill="000080"/>
    </w:pPr>
    <w:rPr>
      <w:rFonts w:ascii="Tahoma" w:hAnsi="Tahoma" w:cs="Tahoma"/>
    </w:rPr>
  </w:style>
  <w:style w:type="character" w:customStyle="1" w:styleId="aa">
    <w:name w:val="Название Знак"/>
    <w:link w:val="a9"/>
    <w:uiPriority w:val="10"/>
    <w:rsid w:val="00D403F5"/>
    <w:rPr>
      <w:b/>
      <w:spacing w:val="-4"/>
      <w:kern w:val="28"/>
      <w:sz w:val="32"/>
      <w:szCs w:val="32"/>
    </w:rPr>
  </w:style>
  <w:style w:type="character" w:customStyle="1" w:styleId="af3">
    <w:name w:val="Абзац списка Знак"/>
    <w:link w:val="af4"/>
    <w:uiPriority w:val="34"/>
    <w:locked/>
    <w:rsid w:val="00886D19"/>
  </w:style>
  <w:style w:type="paragraph" w:styleId="af4">
    <w:name w:val="List Paragraph"/>
    <w:basedOn w:val="a"/>
    <w:link w:val="af3"/>
    <w:uiPriority w:val="34"/>
    <w:qFormat/>
    <w:rsid w:val="00886D19"/>
    <w:pPr>
      <w:spacing w:after="160" w:line="256" w:lineRule="auto"/>
      <w:ind w:left="720"/>
      <w:contextualSpacing/>
      <w:jc w:val="left"/>
    </w:pPr>
    <w:rPr>
      <w:sz w:val="20"/>
      <w:lang w:eastAsia="ru-RU"/>
    </w:rPr>
  </w:style>
  <w:style w:type="character" w:customStyle="1" w:styleId="af5">
    <w:name w:val="Обычный текст Знак"/>
    <w:link w:val="af6"/>
    <w:locked/>
    <w:rsid w:val="00886D19"/>
  </w:style>
  <w:style w:type="paragraph" w:customStyle="1" w:styleId="af6">
    <w:name w:val="Обычный текст"/>
    <w:basedOn w:val="af4"/>
    <w:link w:val="af5"/>
    <w:qFormat/>
    <w:rsid w:val="00886D19"/>
    <w:pPr>
      <w:ind w:left="0" w:firstLine="709"/>
      <w:jc w:val="both"/>
    </w:pPr>
  </w:style>
  <w:style w:type="character" w:customStyle="1" w:styleId="St10">
    <w:name w:val="St1 Знак"/>
    <w:link w:val="St1"/>
    <w:locked/>
    <w:rsid w:val="00886D19"/>
    <w:rPr>
      <w:b/>
      <w:caps/>
      <w:szCs w:val="28"/>
    </w:rPr>
  </w:style>
  <w:style w:type="paragraph" w:customStyle="1" w:styleId="St1">
    <w:name w:val="St1"/>
    <w:basedOn w:val="af4"/>
    <w:link w:val="St10"/>
    <w:qFormat/>
    <w:rsid w:val="00886D19"/>
    <w:pPr>
      <w:numPr>
        <w:numId w:val="5"/>
      </w:numPr>
      <w:spacing w:before="480" w:line="240" w:lineRule="auto"/>
      <w:ind w:left="0" w:firstLine="0"/>
    </w:pPr>
    <w:rPr>
      <w:b/>
      <w:caps/>
      <w:sz w:val="28"/>
      <w:szCs w:val="28"/>
    </w:rPr>
  </w:style>
  <w:style w:type="character" w:customStyle="1" w:styleId="St20">
    <w:name w:val="St2 Знак"/>
    <w:link w:val="St2"/>
    <w:locked/>
    <w:rsid w:val="00886D19"/>
    <w:rPr>
      <w:b/>
      <w:szCs w:val="28"/>
    </w:rPr>
  </w:style>
  <w:style w:type="paragraph" w:customStyle="1" w:styleId="St2">
    <w:name w:val="St2"/>
    <w:basedOn w:val="af4"/>
    <w:link w:val="St20"/>
    <w:qFormat/>
    <w:rsid w:val="00886D19"/>
    <w:pPr>
      <w:numPr>
        <w:ilvl w:val="1"/>
        <w:numId w:val="5"/>
      </w:numPr>
      <w:ind w:left="0" w:firstLine="0"/>
    </w:pPr>
    <w:rPr>
      <w:b/>
      <w:sz w:val="28"/>
      <w:szCs w:val="28"/>
    </w:rPr>
  </w:style>
  <w:style w:type="character" w:customStyle="1" w:styleId="St-text">
    <w:name w:val="St-text Знак"/>
    <w:link w:val="St-text0"/>
    <w:locked/>
    <w:rsid w:val="00886D19"/>
    <w:rPr>
      <w:sz w:val="28"/>
      <w:lang w:val="ru-RU" w:eastAsia="ru-RU" w:bidi="ar-SA"/>
    </w:rPr>
  </w:style>
  <w:style w:type="paragraph" w:customStyle="1" w:styleId="St-text0">
    <w:name w:val="St-text"/>
    <w:link w:val="St-text"/>
    <w:qFormat/>
    <w:rsid w:val="00886D19"/>
    <w:pPr>
      <w:spacing w:before="240" w:after="120"/>
      <w:ind w:firstLine="709"/>
      <w:jc w:val="both"/>
    </w:pPr>
  </w:style>
  <w:style w:type="character" w:customStyle="1" w:styleId="St30">
    <w:name w:val="St3 Знак"/>
    <w:link w:val="St3"/>
    <w:locked/>
    <w:rsid w:val="00886D19"/>
    <w:rPr>
      <w:sz w:val="20"/>
    </w:rPr>
  </w:style>
  <w:style w:type="paragraph" w:customStyle="1" w:styleId="St3">
    <w:name w:val="St3"/>
    <w:basedOn w:val="St2"/>
    <w:link w:val="St30"/>
    <w:qFormat/>
    <w:rsid w:val="00886D19"/>
    <w:pPr>
      <w:numPr>
        <w:ilvl w:val="2"/>
      </w:numPr>
      <w:ind w:left="0" w:firstLine="0"/>
    </w:pPr>
    <w:rPr>
      <w:b w:val="0"/>
      <w:sz w:val="20"/>
      <w:szCs w:val="20"/>
    </w:rPr>
  </w:style>
  <w:style w:type="table" w:styleId="af7">
    <w:name w:val="Table Grid"/>
    <w:basedOn w:val="a1"/>
    <w:uiPriority w:val="39"/>
    <w:rsid w:val="00456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Чертежный"/>
    <w:rsid w:val="00DE6DF0"/>
    <w:pPr>
      <w:jc w:val="both"/>
    </w:pPr>
    <w:rPr>
      <w:rFonts w:ascii="ISOCPEUR" w:hAnsi="ISOCPEUR"/>
      <w:i/>
      <w:lang w:val="uk-UA"/>
    </w:rPr>
  </w:style>
  <w:style w:type="character" w:customStyle="1" w:styleId="a4">
    <w:name w:val="Верхний колонтитул Знак"/>
    <w:link w:val="a3"/>
    <w:uiPriority w:val="99"/>
    <w:rsid w:val="005D46F9"/>
    <w:rPr>
      <w:rFonts w:ascii="Arial" w:hAnsi="Arial"/>
      <w:b/>
      <w:i/>
      <w:caps/>
      <w:lang w:eastAsia="en-US"/>
    </w:rPr>
  </w:style>
  <w:style w:type="character" w:customStyle="1" w:styleId="a6">
    <w:name w:val="Нижний колонтитул Знак"/>
    <w:link w:val="a5"/>
    <w:uiPriority w:val="99"/>
    <w:rsid w:val="005D46F9"/>
    <w:rPr>
      <w:rFonts w:ascii="Arial" w:hAnsi="Arial"/>
      <w:i/>
      <w:sz w:val="22"/>
      <w:lang w:eastAsia="en-US"/>
    </w:rPr>
  </w:style>
  <w:style w:type="paragraph" w:customStyle="1" w:styleId="af9">
    <w:name w:val="Версия документа"/>
    <w:basedOn w:val="a"/>
    <w:rsid w:val="005D46F9"/>
    <w:pPr>
      <w:spacing w:before="480"/>
      <w:contextualSpacing/>
      <w:jc w:val="center"/>
    </w:pPr>
    <w:rPr>
      <w:rFonts w:ascii="Calibri Light" w:hAnsi="Calibri Light"/>
      <w:spacing w:val="5"/>
      <w:kern w:val="28"/>
      <w:sz w:val="18"/>
      <w:szCs w:val="52"/>
    </w:rPr>
  </w:style>
  <w:style w:type="character" w:styleId="afa">
    <w:name w:val="Hyperlink"/>
    <w:uiPriority w:val="99"/>
    <w:unhideWhenUsed/>
    <w:rsid w:val="005D46F9"/>
    <w:rPr>
      <w:color w:val="0563C1"/>
      <w:u w:val="single"/>
    </w:rPr>
  </w:style>
  <w:style w:type="paragraph" w:styleId="afb">
    <w:name w:val="Balloon Text"/>
    <w:basedOn w:val="a"/>
    <w:link w:val="afc"/>
    <w:uiPriority w:val="99"/>
    <w:unhideWhenUsed/>
    <w:rsid w:val="005D46F9"/>
    <w:pPr>
      <w:jc w:val="left"/>
    </w:pPr>
    <w:rPr>
      <w:rFonts w:ascii="Tahoma" w:eastAsia="Calibri" w:hAnsi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rsid w:val="005D46F9"/>
    <w:rPr>
      <w:rFonts w:ascii="Tahoma" w:eastAsia="Calibri" w:hAnsi="Tahoma"/>
      <w:sz w:val="16"/>
      <w:szCs w:val="16"/>
      <w:lang w:eastAsia="en-US"/>
    </w:rPr>
  </w:style>
  <w:style w:type="character" w:customStyle="1" w:styleId="91">
    <w:name w:val="Основной текст (9)_"/>
    <w:link w:val="92"/>
    <w:rsid w:val="005D46F9"/>
    <w:rPr>
      <w:b/>
      <w:bCs/>
      <w:shd w:val="clear" w:color="auto" w:fill="FFFFFF"/>
    </w:rPr>
  </w:style>
  <w:style w:type="character" w:customStyle="1" w:styleId="25">
    <w:name w:val="Основной текст (2)_"/>
    <w:link w:val="26"/>
    <w:rsid w:val="005D46F9"/>
    <w:rPr>
      <w:shd w:val="clear" w:color="auto" w:fill="FFFFFF"/>
    </w:rPr>
  </w:style>
  <w:style w:type="paragraph" w:customStyle="1" w:styleId="92">
    <w:name w:val="Основной текст (9)"/>
    <w:basedOn w:val="a"/>
    <w:link w:val="91"/>
    <w:rsid w:val="005D46F9"/>
    <w:pPr>
      <w:widowControl w:val="0"/>
      <w:shd w:val="clear" w:color="auto" w:fill="FFFFFF"/>
      <w:spacing w:after="420" w:line="0" w:lineRule="atLeast"/>
      <w:ind w:hanging="280"/>
      <w:jc w:val="center"/>
    </w:pPr>
    <w:rPr>
      <w:b/>
      <w:bCs/>
      <w:sz w:val="28"/>
      <w:lang w:eastAsia="ru-RU"/>
    </w:rPr>
  </w:style>
  <w:style w:type="paragraph" w:customStyle="1" w:styleId="26">
    <w:name w:val="Основной текст (2)"/>
    <w:basedOn w:val="a"/>
    <w:link w:val="25"/>
    <w:rsid w:val="005D46F9"/>
    <w:pPr>
      <w:widowControl w:val="0"/>
      <w:shd w:val="clear" w:color="auto" w:fill="FFFFFF"/>
      <w:spacing w:before="240" w:after="3960" w:line="0" w:lineRule="atLeast"/>
      <w:ind w:hanging="360"/>
      <w:jc w:val="right"/>
    </w:pPr>
    <w:rPr>
      <w:sz w:val="28"/>
      <w:lang w:eastAsia="ru-RU"/>
    </w:rPr>
  </w:style>
  <w:style w:type="paragraph" w:customStyle="1" w:styleId="15">
    <w:name w:val="Стиль1"/>
    <w:basedOn w:val="1"/>
    <w:link w:val="16"/>
    <w:qFormat/>
    <w:rsid w:val="005D46F9"/>
    <w:pPr>
      <w:keepNext w:val="0"/>
      <w:autoSpaceDE w:val="0"/>
      <w:autoSpaceDN w:val="0"/>
      <w:adjustRightInd w:val="0"/>
      <w:spacing w:before="0" w:after="0" w:line="24" w:lineRule="atLeast"/>
    </w:pPr>
    <w:rPr>
      <w:b w:val="0"/>
      <w:sz w:val="26"/>
      <w:szCs w:val="26"/>
    </w:rPr>
  </w:style>
  <w:style w:type="character" w:customStyle="1" w:styleId="16">
    <w:name w:val="Стиль1 Знак"/>
    <w:link w:val="15"/>
    <w:rsid w:val="00BD7D08"/>
    <w:rPr>
      <w:sz w:val="26"/>
      <w:szCs w:val="26"/>
      <w:lang w:eastAsia="en-US"/>
    </w:rPr>
  </w:style>
  <w:style w:type="character" w:customStyle="1" w:styleId="21">
    <w:name w:val="Заголовок 2 Знак"/>
    <w:link w:val="20"/>
    <w:uiPriority w:val="9"/>
    <w:rsid w:val="00992F52"/>
    <w:rPr>
      <w:b/>
      <w:sz w:val="24"/>
      <w:lang w:eastAsia="en-US"/>
    </w:rPr>
  </w:style>
  <w:style w:type="character" w:customStyle="1" w:styleId="14pt">
    <w:name w:val="Основной текст + 14 pt Знак"/>
    <w:basedOn w:val="a0"/>
    <w:link w:val="14pt0"/>
    <w:locked/>
    <w:rsid w:val="00CB6436"/>
    <w:rPr>
      <w:rFonts w:ascii="Calibri" w:eastAsia="Calibri" w:hAnsi="Calibri"/>
      <w:sz w:val="24"/>
      <w:szCs w:val="22"/>
      <w:lang w:val="en-US" w:eastAsia="en-US"/>
    </w:rPr>
  </w:style>
  <w:style w:type="paragraph" w:customStyle="1" w:styleId="14pt0">
    <w:name w:val="Основной текст + 14 pt"/>
    <w:basedOn w:val="ad"/>
    <w:link w:val="14pt"/>
    <w:rsid w:val="00CB6436"/>
    <w:pPr>
      <w:spacing w:before="120" w:line="276" w:lineRule="auto"/>
      <w:ind w:firstLine="720"/>
      <w:jc w:val="both"/>
    </w:pPr>
    <w:rPr>
      <w:rFonts w:ascii="Calibri" w:eastAsia="Calibri" w:hAnsi="Calibri"/>
      <w:szCs w:val="22"/>
      <w:lang w:val="en-US" w:eastAsia="en-US"/>
    </w:rPr>
  </w:style>
  <w:style w:type="character" w:customStyle="1" w:styleId="10">
    <w:name w:val="Заголовок 1 Знак"/>
    <w:link w:val="1"/>
    <w:rsid w:val="00EE37CC"/>
    <w:rPr>
      <w:b/>
      <w:sz w:val="24"/>
      <w:lang w:eastAsia="en-US"/>
    </w:rPr>
  </w:style>
  <w:style w:type="character" w:customStyle="1" w:styleId="30">
    <w:name w:val="Заголовок 3 Знак"/>
    <w:link w:val="3"/>
    <w:rsid w:val="005E0F81"/>
    <w:rPr>
      <w:sz w:val="24"/>
      <w:lang w:eastAsia="en-US"/>
    </w:rPr>
  </w:style>
  <w:style w:type="character" w:styleId="afd">
    <w:name w:val="annotation reference"/>
    <w:basedOn w:val="a0"/>
    <w:semiHidden/>
    <w:unhideWhenUsed/>
    <w:rsid w:val="00493412"/>
    <w:rPr>
      <w:sz w:val="16"/>
      <w:szCs w:val="16"/>
    </w:rPr>
  </w:style>
  <w:style w:type="paragraph" w:styleId="afe">
    <w:name w:val="annotation text"/>
    <w:basedOn w:val="a"/>
    <w:link w:val="aff"/>
    <w:semiHidden/>
    <w:unhideWhenUsed/>
    <w:rsid w:val="00493412"/>
    <w:rPr>
      <w:sz w:val="20"/>
    </w:rPr>
  </w:style>
  <w:style w:type="character" w:customStyle="1" w:styleId="aff">
    <w:name w:val="Текст примечания Знак"/>
    <w:basedOn w:val="a0"/>
    <w:link w:val="afe"/>
    <w:semiHidden/>
    <w:rsid w:val="00493412"/>
    <w:rPr>
      <w:sz w:val="20"/>
      <w:lang w:eastAsia="en-US"/>
    </w:rPr>
  </w:style>
  <w:style w:type="paragraph" w:styleId="aff0">
    <w:name w:val="annotation subject"/>
    <w:basedOn w:val="afe"/>
    <w:next w:val="afe"/>
    <w:link w:val="aff1"/>
    <w:semiHidden/>
    <w:unhideWhenUsed/>
    <w:rsid w:val="00493412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93412"/>
    <w:rPr>
      <w:b/>
      <w:bCs/>
      <w:sz w:val="20"/>
      <w:lang w:eastAsia="en-US"/>
    </w:rPr>
  </w:style>
  <w:style w:type="character" w:customStyle="1" w:styleId="61">
    <w:name w:val="Основной текст (6)_"/>
    <w:basedOn w:val="a0"/>
    <w:link w:val="62"/>
    <w:uiPriority w:val="99"/>
    <w:rsid w:val="000D465C"/>
    <w:rPr>
      <w:rFonts w:ascii="Arial" w:hAnsi="Arial" w:cs="Arial"/>
      <w:sz w:val="17"/>
      <w:szCs w:val="17"/>
      <w:shd w:val="clear" w:color="auto" w:fill="FFFFFF"/>
    </w:rPr>
  </w:style>
  <w:style w:type="paragraph" w:customStyle="1" w:styleId="62">
    <w:name w:val="Основной текст (6)"/>
    <w:basedOn w:val="a"/>
    <w:link w:val="61"/>
    <w:uiPriority w:val="99"/>
    <w:rsid w:val="000D465C"/>
    <w:pPr>
      <w:widowControl w:val="0"/>
      <w:shd w:val="clear" w:color="auto" w:fill="FFFFFF"/>
      <w:spacing w:before="240" w:line="234" w:lineRule="exact"/>
      <w:ind w:hanging="580"/>
      <w:jc w:val="center"/>
    </w:pPr>
    <w:rPr>
      <w:rFonts w:ascii="Arial" w:hAnsi="Arial" w:cs="Arial"/>
      <w:sz w:val="17"/>
      <w:szCs w:val="1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hablon_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DC2D5-1752-40B6-8E03-95274F9A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Shablon_BS.dot</Template>
  <TotalTime>1</TotalTime>
  <Pages>23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BelSoft</Company>
  <LinksUpToDate>false</LinksUpToDate>
  <CharactersWithSpaces>17128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creator>Дробышевский Юрий</dc:creator>
  <cp:lastModifiedBy>Рябчун И.В.</cp:lastModifiedBy>
  <cp:revision>3</cp:revision>
  <cp:lastPrinted>2009-08-05T11:08:00Z</cp:lastPrinted>
  <dcterms:created xsi:type="dcterms:W3CDTF">2017-12-19T08:14:00Z</dcterms:created>
  <dcterms:modified xsi:type="dcterms:W3CDTF">2017-12-19T08:14:00Z</dcterms:modified>
</cp:coreProperties>
</file>