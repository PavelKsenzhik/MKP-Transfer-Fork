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D7B" w:rsidRDefault="009A1D7B" w:rsidP="009A427E">
      <w:pPr>
        <w:pStyle w:val="1"/>
        <w:keepNext w:val="0"/>
        <w:keepLines/>
        <w:widowControl/>
        <w:numPr>
          <w:ilvl w:val="0"/>
          <w:numId w:val="6"/>
        </w:numPr>
        <w:spacing w:before="0" w:after="0" w:line="360" w:lineRule="auto"/>
        <w:ind w:left="0" w:firstLine="567"/>
        <w:jc w:val="left"/>
        <w:rPr>
          <w:rFonts w:eastAsia="Calibri"/>
          <w:sz w:val="30"/>
          <w:szCs w:val="30"/>
        </w:rPr>
      </w:pPr>
      <w:bookmarkStart w:id="0" w:name="_Toc498788307"/>
      <w:bookmarkStart w:id="1" w:name="_Toc499477207"/>
      <w:bookmarkStart w:id="2" w:name="OLE_LINK90"/>
      <w:bookmarkStart w:id="3" w:name="OLE_LINK91"/>
      <w:bookmarkStart w:id="4" w:name="OLE_LINK92"/>
      <w:r w:rsidRPr="007F3C2F">
        <w:rPr>
          <w:rFonts w:eastAsia="Calibri"/>
          <w:caps/>
          <w:sz w:val="30"/>
          <w:szCs w:val="30"/>
        </w:rPr>
        <w:t>П</w:t>
      </w:r>
      <w:r w:rsidR="007F3C2F" w:rsidRPr="007F3C2F">
        <w:rPr>
          <w:rFonts w:eastAsia="Calibri"/>
          <w:sz w:val="30"/>
          <w:szCs w:val="30"/>
        </w:rPr>
        <w:t>росмотр очередей</w:t>
      </w:r>
      <w:bookmarkEnd w:id="0"/>
      <w:bookmarkEnd w:id="1"/>
    </w:p>
    <w:p w:rsidR="005B7CAF" w:rsidRPr="005B7CAF" w:rsidRDefault="005B7CAF" w:rsidP="005B7CAF">
      <w:pPr>
        <w:rPr>
          <w:sz w:val="30"/>
          <w:szCs w:val="30"/>
        </w:rPr>
      </w:pPr>
    </w:p>
    <w:bookmarkEnd w:id="2"/>
    <w:bookmarkEnd w:id="3"/>
    <w:bookmarkEnd w:id="4"/>
    <w:p w:rsidR="009A1D7B" w:rsidRPr="00176189" w:rsidRDefault="009A1D7B" w:rsidP="009A427E">
      <w:pPr>
        <w:pStyle w:val="15"/>
        <w:numPr>
          <w:ilvl w:val="1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176189">
        <w:rPr>
          <w:sz w:val="30"/>
          <w:szCs w:val="30"/>
        </w:rPr>
        <w:t>В системе АС КСУИРИИ каждой услуге верхнего уровня назначена очередь</w:t>
      </w:r>
      <w:r w:rsidR="009A427E">
        <w:rPr>
          <w:sz w:val="30"/>
          <w:szCs w:val="30"/>
        </w:rPr>
        <w:t xml:space="preserve"> обработки</w:t>
      </w:r>
      <w:r w:rsidRPr="00176189">
        <w:rPr>
          <w:sz w:val="30"/>
          <w:szCs w:val="30"/>
        </w:rPr>
        <w:t xml:space="preserve"> заявки по данной услуге. Агент может быть ответственным как за одну</w:t>
      </w:r>
      <w:r w:rsidR="007F3C2F">
        <w:rPr>
          <w:sz w:val="30"/>
          <w:szCs w:val="30"/>
        </w:rPr>
        <w:t>,</w:t>
      </w:r>
      <w:r w:rsidRPr="00176189">
        <w:rPr>
          <w:sz w:val="30"/>
          <w:szCs w:val="30"/>
        </w:rPr>
        <w:t xml:space="preserve"> так и за несколько очередей. Для просмотра заявок в закрепленных за агентом очередях необходимо выбрать действие в меню быстрых действий либо соответствующий подпункт меню «Заявки».</w:t>
      </w:r>
    </w:p>
    <w:p w:rsidR="009A1D7B" w:rsidRPr="00176189" w:rsidRDefault="009A1D7B" w:rsidP="009A427E">
      <w:pPr>
        <w:pStyle w:val="15"/>
        <w:tabs>
          <w:tab w:val="left" w:pos="993"/>
        </w:tabs>
        <w:spacing w:before="120" w:after="120" w:line="360" w:lineRule="auto"/>
        <w:jc w:val="center"/>
        <w:outlineLvl w:val="9"/>
        <w:rPr>
          <w:sz w:val="30"/>
          <w:szCs w:val="30"/>
        </w:rPr>
      </w:pPr>
      <w:r w:rsidRPr="00176189">
        <w:rPr>
          <w:noProof/>
          <w:sz w:val="30"/>
          <w:szCs w:val="30"/>
          <w:lang w:eastAsia="ru-RU"/>
        </w:rPr>
        <w:drawing>
          <wp:inline distT="0" distB="0" distL="0" distR="0">
            <wp:extent cx="3643952" cy="1144661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201" cy="115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7B" w:rsidRPr="00176189" w:rsidRDefault="009A1D7B" w:rsidP="009A427E">
      <w:pPr>
        <w:pStyle w:val="15"/>
        <w:numPr>
          <w:ilvl w:val="1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176189">
        <w:rPr>
          <w:sz w:val="30"/>
          <w:szCs w:val="30"/>
        </w:rPr>
        <w:t>В скобках отражено общее количество заявок и количество доступных заявок</w:t>
      </w:r>
      <w:r>
        <w:rPr>
          <w:sz w:val="30"/>
          <w:szCs w:val="30"/>
        </w:rPr>
        <w:t>.</w:t>
      </w:r>
    </w:p>
    <w:p w:rsidR="009A1D7B" w:rsidRPr="00176189" w:rsidRDefault="009A1D7B" w:rsidP="009A427E">
      <w:pPr>
        <w:pStyle w:val="15"/>
        <w:numPr>
          <w:ilvl w:val="1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176189">
        <w:rPr>
          <w:sz w:val="30"/>
          <w:szCs w:val="30"/>
        </w:rPr>
        <w:t>При нажатии на одну из очередей Агент переводится в режим просмотра заявок, находящихся в очереди.</w:t>
      </w:r>
    </w:p>
    <w:p w:rsidR="009A1D7B" w:rsidRPr="00176189" w:rsidRDefault="009A1D7B" w:rsidP="007F3C2F">
      <w:pPr>
        <w:pStyle w:val="15"/>
        <w:tabs>
          <w:tab w:val="left" w:pos="993"/>
        </w:tabs>
        <w:spacing w:before="120" w:after="120" w:line="360" w:lineRule="auto"/>
        <w:jc w:val="center"/>
        <w:outlineLvl w:val="9"/>
        <w:rPr>
          <w:sz w:val="30"/>
          <w:szCs w:val="30"/>
        </w:rPr>
      </w:pPr>
      <w:r w:rsidRPr="00176189">
        <w:rPr>
          <w:noProof/>
          <w:sz w:val="30"/>
          <w:szCs w:val="30"/>
          <w:lang w:eastAsia="ru-RU"/>
        </w:rPr>
        <w:drawing>
          <wp:inline distT="0" distB="0" distL="0" distR="0">
            <wp:extent cx="6204903" cy="103723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3443" cy="104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7B" w:rsidRPr="00176189" w:rsidRDefault="009A1D7B" w:rsidP="009A427E">
      <w:pPr>
        <w:pStyle w:val="15"/>
        <w:numPr>
          <w:ilvl w:val="1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176189">
        <w:rPr>
          <w:sz w:val="30"/>
          <w:szCs w:val="30"/>
        </w:rPr>
        <w:t>Список заявок содержит следующие колонки:</w:t>
      </w:r>
    </w:p>
    <w:p w:rsidR="009A1D7B" w:rsidRPr="007F3C2F" w:rsidRDefault="009A1D7B" w:rsidP="009A427E">
      <w:pPr>
        <w:pStyle w:val="15"/>
        <w:numPr>
          <w:ilvl w:val="0"/>
          <w:numId w:val="7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624E33">
        <w:rPr>
          <w:b/>
          <w:sz w:val="30"/>
          <w:szCs w:val="30"/>
        </w:rPr>
        <w:t xml:space="preserve">№ </w:t>
      </w:r>
      <w:r w:rsidR="007F3C2F" w:rsidRPr="00624E33">
        <w:rPr>
          <w:b/>
          <w:sz w:val="30"/>
          <w:szCs w:val="30"/>
        </w:rPr>
        <w:t>заявки (TICKET#)</w:t>
      </w:r>
      <w:r w:rsidR="007F3C2F">
        <w:rPr>
          <w:sz w:val="30"/>
          <w:szCs w:val="30"/>
        </w:rPr>
        <w:t>;</w:t>
      </w:r>
    </w:p>
    <w:p w:rsidR="009A1D7B" w:rsidRPr="007F3C2F" w:rsidRDefault="009A1D7B" w:rsidP="009A427E">
      <w:pPr>
        <w:pStyle w:val="15"/>
        <w:numPr>
          <w:ilvl w:val="0"/>
          <w:numId w:val="7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624E33">
        <w:rPr>
          <w:b/>
          <w:sz w:val="30"/>
          <w:szCs w:val="30"/>
        </w:rPr>
        <w:t>Имя клиента</w:t>
      </w:r>
      <w:r w:rsidR="00624E33">
        <w:rPr>
          <w:sz w:val="30"/>
          <w:szCs w:val="30"/>
        </w:rPr>
        <w:t xml:space="preserve">: </w:t>
      </w:r>
      <w:r w:rsidRPr="007F3C2F">
        <w:rPr>
          <w:sz w:val="30"/>
          <w:szCs w:val="30"/>
        </w:rPr>
        <w:t>ФИО обратившегося</w:t>
      </w:r>
      <w:r w:rsidR="007F3C2F">
        <w:rPr>
          <w:sz w:val="30"/>
          <w:szCs w:val="30"/>
        </w:rPr>
        <w:t>;</w:t>
      </w:r>
    </w:p>
    <w:p w:rsidR="009A1D7B" w:rsidRPr="007F3C2F" w:rsidRDefault="00624E33" w:rsidP="009A427E">
      <w:pPr>
        <w:pStyle w:val="15"/>
        <w:numPr>
          <w:ilvl w:val="0"/>
          <w:numId w:val="7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624E33">
        <w:rPr>
          <w:b/>
          <w:sz w:val="30"/>
          <w:szCs w:val="30"/>
        </w:rPr>
        <w:t>ВОЗРАСТ</w:t>
      </w:r>
      <w:r>
        <w:rPr>
          <w:sz w:val="30"/>
          <w:szCs w:val="30"/>
        </w:rPr>
        <w:t xml:space="preserve">: </w:t>
      </w:r>
      <w:r w:rsidR="009A1D7B" w:rsidRPr="007F3C2F">
        <w:rPr>
          <w:sz w:val="30"/>
          <w:szCs w:val="30"/>
        </w:rPr>
        <w:t>количество времени</w:t>
      </w:r>
      <w:r w:rsidR="007D6EA1">
        <w:rPr>
          <w:sz w:val="30"/>
          <w:szCs w:val="30"/>
        </w:rPr>
        <w:t>, прошедшее</w:t>
      </w:r>
      <w:r w:rsidR="007F3C2F">
        <w:rPr>
          <w:sz w:val="30"/>
          <w:szCs w:val="30"/>
        </w:rPr>
        <w:t xml:space="preserve"> с момента регистрации заявки;</w:t>
      </w:r>
    </w:p>
    <w:p w:rsidR="009A1D7B" w:rsidRPr="007F3C2F" w:rsidRDefault="00624E33" w:rsidP="009A427E">
      <w:pPr>
        <w:pStyle w:val="15"/>
        <w:numPr>
          <w:ilvl w:val="0"/>
          <w:numId w:val="7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624E33">
        <w:rPr>
          <w:b/>
          <w:sz w:val="30"/>
          <w:szCs w:val="30"/>
        </w:rPr>
        <w:t>СОСТОЯНИЕ</w:t>
      </w:r>
      <w:r>
        <w:rPr>
          <w:sz w:val="30"/>
          <w:szCs w:val="30"/>
        </w:rPr>
        <w:t xml:space="preserve">: </w:t>
      </w:r>
      <w:r w:rsidR="009A1D7B" w:rsidRPr="007F3C2F">
        <w:rPr>
          <w:sz w:val="30"/>
          <w:szCs w:val="30"/>
        </w:rPr>
        <w:t>показывает текущий статус заявки (новая, открытая, закрытая и т.д.)</w:t>
      </w:r>
      <w:r w:rsidR="007F3C2F">
        <w:rPr>
          <w:sz w:val="30"/>
          <w:szCs w:val="30"/>
        </w:rPr>
        <w:t>;</w:t>
      </w:r>
    </w:p>
    <w:p w:rsidR="009A1D7B" w:rsidRDefault="009A1D7B" w:rsidP="009A427E">
      <w:pPr>
        <w:pStyle w:val="15"/>
        <w:numPr>
          <w:ilvl w:val="1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176189">
        <w:rPr>
          <w:sz w:val="30"/>
          <w:szCs w:val="30"/>
        </w:rPr>
        <w:t>Для работы с конкретной заявкой, её н</w:t>
      </w:r>
      <w:r w:rsidR="007D6EA1">
        <w:rPr>
          <w:sz w:val="30"/>
          <w:szCs w:val="30"/>
        </w:rPr>
        <w:t>еобходимо</w:t>
      </w:r>
      <w:r w:rsidRPr="00176189">
        <w:rPr>
          <w:sz w:val="30"/>
          <w:szCs w:val="30"/>
        </w:rPr>
        <w:t xml:space="preserve"> выбрать в списке</w:t>
      </w:r>
      <w:r w:rsidR="007F3C2F">
        <w:rPr>
          <w:sz w:val="30"/>
          <w:szCs w:val="30"/>
        </w:rPr>
        <w:t xml:space="preserve"> заявок</w:t>
      </w:r>
      <w:r w:rsidRPr="00176189">
        <w:rPr>
          <w:sz w:val="30"/>
          <w:szCs w:val="30"/>
        </w:rPr>
        <w:t>.</w:t>
      </w:r>
    </w:p>
    <w:p w:rsidR="005B7CAF" w:rsidRDefault="005B7CAF" w:rsidP="005B7CAF">
      <w:pPr>
        <w:pStyle w:val="15"/>
        <w:tabs>
          <w:tab w:val="left" w:pos="993"/>
        </w:tabs>
        <w:spacing w:line="360" w:lineRule="auto"/>
        <w:ind w:left="567"/>
        <w:outlineLvl w:val="9"/>
        <w:rPr>
          <w:sz w:val="30"/>
          <w:szCs w:val="30"/>
        </w:rPr>
      </w:pPr>
    </w:p>
    <w:p w:rsidR="009A1D7B" w:rsidRDefault="009A1D7B" w:rsidP="009A427E">
      <w:pPr>
        <w:pStyle w:val="1"/>
        <w:keepNext w:val="0"/>
        <w:keepLines/>
        <w:widowControl/>
        <w:numPr>
          <w:ilvl w:val="0"/>
          <w:numId w:val="6"/>
        </w:numPr>
        <w:spacing w:before="0" w:after="0" w:line="360" w:lineRule="auto"/>
        <w:ind w:left="0" w:firstLine="567"/>
        <w:jc w:val="left"/>
        <w:rPr>
          <w:rFonts w:eastAsia="Calibri"/>
          <w:sz w:val="30"/>
          <w:szCs w:val="30"/>
        </w:rPr>
      </w:pPr>
      <w:bookmarkStart w:id="5" w:name="_Toc498788308"/>
      <w:bookmarkStart w:id="6" w:name="_Toc499477208"/>
      <w:r w:rsidRPr="005B7CAF">
        <w:rPr>
          <w:rFonts w:eastAsia="Calibri"/>
          <w:caps/>
          <w:sz w:val="30"/>
          <w:szCs w:val="30"/>
        </w:rPr>
        <w:t>Р</w:t>
      </w:r>
      <w:r w:rsidR="005B7CAF">
        <w:rPr>
          <w:rFonts w:eastAsia="Calibri"/>
          <w:sz w:val="30"/>
          <w:szCs w:val="30"/>
        </w:rPr>
        <w:t>абота с З</w:t>
      </w:r>
      <w:r w:rsidR="005B7CAF" w:rsidRPr="005B7CAF">
        <w:rPr>
          <w:rFonts w:eastAsia="Calibri"/>
          <w:sz w:val="30"/>
          <w:szCs w:val="30"/>
        </w:rPr>
        <w:t>аявкой</w:t>
      </w:r>
      <w:bookmarkEnd w:id="5"/>
      <w:bookmarkEnd w:id="6"/>
    </w:p>
    <w:p w:rsidR="005B7CAF" w:rsidRPr="005B7CAF" w:rsidRDefault="005B7CAF" w:rsidP="005B7CAF">
      <w:pPr>
        <w:rPr>
          <w:sz w:val="30"/>
          <w:szCs w:val="30"/>
        </w:rPr>
      </w:pPr>
    </w:p>
    <w:p w:rsidR="009A1D7B" w:rsidRPr="00176189" w:rsidRDefault="009A1D7B" w:rsidP="007D6EA1">
      <w:pPr>
        <w:pStyle w:val="2"/>
        <w:ind w:left="0" w:firstLine="567"/>
      </w:pPr>
      <w:bookmarkStart w:id="7" w:name="_Toc499477209"/>
      <w:r w:rsidRPr="00176189">
        <w:t>Интерфейс работы агента с заявкой</w:t>
      </w:r>
      <w:bookmarkEnd w:id="7"/>
    </w:p>
    <w:p w:rsidR="00D85BCF" w:rsidRDefault="00D85BCF" w:rsidP="00D85BCF">
      <w:pPr>
        <w:pStyle w:val="2"/>
        <w:numPr>
          <w:ilvl w:val="0"/>
          <w:numId w:val="0"/>
        </w:numPr>
        <w:ind w:left="1367" w:hanging="375"/>
        <w:outlineLvl w:val="9"/>
        <w:rPr>
          <w:lang w:val="en-US"/>
        </w:rPr>
      </w:pPr>
      <w:bookmarkStart w:id="8" w:name="OLE_LINK97"/>
      <w:bookmarkStart w:id="9" w:name="OLE_LINK98"/>
      <w:bookmarkStart w:id="10" w:name="OLE_LINK99"/>
    </w:p>
    <w:p w:rsidR="009A1D7B" w:rsidRPr="00DD351F" w:rsidRDefault="009A1D7B" w:rsidP="00D85BCF">
      <w:pPr>
        <w:pStyle w:val="2"/>
        <w:numPr>
          <w:ilvl w:val="0"/>
          <w:numId w:val="0"/>
        </w:numPr>
        <w:ind w:left="1367" w:hanging="375"/>
        <w:outlineLvl w:val="9"/>
      </w:pPr>
      <w:r w:rsidRPr="00DD351F">
        <w:t>Меню работы с заявкой</w:t>
      </w:r>
    </w:p>
    <w:bookmarkEnd w:id="8"/>
    <w:bookmarkEnd w:id="9"/>
    <w:bookmarkEnd w:id="10"/>
    <w:p w:rsidR="009A1D7B" w:rsidRPr="00176189" w:rsidRDefault="009A1D7B" w:rsidP="009A427E">
      <w:pPr>
        <w:pStyle w:val="15"/>
        <w:tabs>
          <w:tab w:val="left" w:pos="993"/>
        </w:tabs>
        <w:spacing w:before="120" w:after="120" w:line="360" w:lineRule="auto"/>
        <w:jc w:val="center"/>
        <w:outlineLvl w:val="9"/>
        <w:rPr>
          <w:sz w:val="30"/>
          <w:szCs w:val="30"/>
        </w:rPr>
      </w:pPr>
      <w:r w:rsidRPr="00176189">
        <w:rPr>
          <w:noProof/>
          <w:sz w:val="30"/>
          <w:szCs w:val="30"/>
          <w:lang w:eastAsia="ru-RU"/>
        </w:rPr>
        <w:drawing>
          <wp:inline distT="0" distB="0" distL="0" distR="0">
            <wp:extent cx="6325013" cy="955344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1121" cy="96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7B" w:rsidRPr="00DD351F" w:rsidRDefault="009A1D7B" w:rsidP="007D6EA1">
      <w:pPr>
        <w:pStyle w:val="2"/>
        <w:numPr>
          <w:ilvl w:val="0"/>
          <w:numId w:val="0"/>
        </w:numPr>
        <w:ind w:left="567"/>
        <w:outlineLvl w:val="9"/>
      </w:pPr>
      <w:r w:rsidRPr="00DD351F">
        <w:t>Блок информации</w:t>
      </w:r>
    </w:p>
    <w:p w:rsidR="009A1D7B" w:rsidRPr="00176189" w:rsidRDefault="009A1D7B" w:rsidP="007D6EA1">
      <w:pPr>
        <w:pStyle w:val="15"/>
        <w:tabs>
          <w:tab w:val="left" w:pos="993"/>
        </w:tabs>
        <w:spacing w:line="360" w:lineRule="auto"/>
        <w:jc w:val="center"/>
        <w:outlineLvl w:val="9"/>
        <w:rPr>
          <w:sz w:val="30"/>
          <w:szCs w:val="30"/>
        </w:rPr>
      </w:pPr>
      <w:r w:rsidRPr="00176189">
        <w:rPr>
          <w:noProof/>
          <w:sz w:val="30"/>
          <w:szCs w:val="30"/>
          <w:lang w:eastAsia="ru-RU"/>
        </w:rPr>
        <w:drawing>
          <wp:inline distT="0" distB="0" distL="0" distR="0">
            <wp:extent cx="2333767" cy="33491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t="1862" b="3559"/>
                    <a:stretch/>
                  </pic:blipFill>
                  <pic:spPr bwMode="auto">
                    <a:xfrm>
                      <a:off x="0" y="0"/>
                      <a:ext cx="2334951" cy="3350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D7B" w:rsidRPr="00DD351F" w:rsidRDefault="009A1D7B" w:rsidP="009A427E">
      <w:pPr>
        <w:pStyle w:val="15"/>
        <w:tabs>
          <w:tab w:val="left" w:pos="993"/>
        </w:tabs>
        <w:spacing w:line="360" w:lineRule="auto"/>
        <w:ind w:firstLine="567"/>
        <w:outlineLvl w:val="9"/>
        <w:rPr>
          <w:b/>
          <w:sz w:val="30"/>
          <w:szCs w:val="30"/>
        </w:rPr>
      </w:pPr>
      <w:bookmarkStart w:id="11" w:name="OLE_LINK103"/>
      <w:bookmarkStart w:id="12" w:name="OLE_LINK104"/>
      <w:bookmarkStart w:id="13" w:name="OLE_LINK105"/>
      <w:r w:rsidRPr="00DD351F">
        <w:rPr>
          <w:b/>
          <w:sz w:val="30"/>
          <w:szCs w:val="30"/>
        </w:rPr>
        <w:t>Блок обзора сообщений по заявке</w:t>
      </w:r>
    </w:p>
    <w:bookmarkEnd w:id="11"/>
    <w:bookmarkEnd w:id="12"/>
    <w:bookmarkEnd w:id="13"/>
    <w:p w:rsidR="009A1D7B" w:rsidRPr="00176189" w:rsidRDefault="009A1D7B" w:rsidP="009A427E">
      <w:pPr>
        <w:pStyle w:val="15"/>
        <w:tabs>
          <w:tab w:val="left" w:pos="993"/>
        </w:tabs>
        <w:spacing w:before="120" w:after="120" w:line="360" w:lineRule="auto"/>
        <w:jc w:val="center"/>
        <w:outlineLvl w:val="9"/>
        <w:rPr>
          <w:sz w:val="30"/>
          <w:szCs w:val="30"/>
        </w:rPr>
      </w:pPr>
      <w:r w:rsidRPr="00176189">
        <w:rPr>
          <w:noProof/>
          <w:sz w:val="30"/>
          <w:szCs w:val="30"/>
          <w:lang w:eastAsia="ru-RU"/>
        </w:rPr>
        <w:drawing>
          <wp:inline distT="0" distB="0" distL="0" distR="0">
            <wp:extent cx="6283142" cy="750627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8160" cy="7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BCF" w:rsidRDefault="00D85BCF" w:rsidP="009A427E">
      <w:pPr>
        <w:pStyle w:val="15"/>
        <w:tabs>
          <w:tab w:val="left" w:pos="993"/>
        </w:tabs>
        <w:spacing w:line="360" w:lineRule="auto"/>
        <w:ind w:firstLine="567"/>
        <w:outlineLvl w:val="9"/>
        <w:rPr>
          <w:b/>
          <w:sz w:val="30"/>
          <w:szCs w:val="30"/>
          <w:lang w:val="en-US"/>
        </w:rPr>
      </w:pPr>
      <w:bookmarkStart w:id="14" w:name="OLE_LINK106"/>
      <w:bookmarkStart w:id="15" w:name="OLE_LINK107"/>
      <w:bookmarkStart w:id="16" w:name="OLE_LINK108"/>
      <w:bookmarkStart w:id="17" w:name="OLE_LINK124"/>
      <w:bookmarkStart w:id="18" w:name="OLE_LINK125"/>
    </w:p>
    <w:p w:rsidR="00D85BCF" w:rsidRDefault="00D85BCF" w:rsidP="009A427E">
      <w:pPr>
        <w:pStyle w:val="15"/>
        <w:tabs>
          <w:tab w:val="left" w:pos="993"/>
        </w:tabs>
        <w:spacing w:line="360" w:lineRule="auto"/>
        <w:ind w:firstLine="567"/>
        <w:outlineLvl w:val="9"/>
        <w:rPr>
          <w:b/>
          <w:sz w:val="30"/>
          <w:szCs w:val="30"/>
          <w:lang w:val="en-US"/>
        </w:rPr>
      </w:pPr>
    </w:p>
    <w:p w:rsidR="00D85BCF" w:rsidRDefault="00D85BCF" w:rsidP="009A427E">
      <w:pPr>
        <w:pStyle w:val="15"/>
        <w:tabs>
          <w:tab w:val="left" w:pos="993"/>
        </w:tabs>
        <w:spacing w:line="360" w:lineRule="auto"/>
        <w:ind w:firstLine="567"/>
        <w:outlineLvl w:val="9"/>
        <w:rPr>
          <w:b/>
          <w:sz w:val="30"/>
          <w:szCs w:val="30"/>
          <w:lang w:val="en-US"/>
        </w:rPr>
      </w:pPr>
    </w:p>
    <w:p w:rsidR="009A1D7B" w:rsidRPr="00FF59AB" w:rsidRDefault="009A1D7B" w:rsidP="009A427E">
      <w:pPr>
        <w:pStyle w:val="15"/>
        <w:tabs>
          <w:tab w:val="left" w:pos="993"/>
        </w:tabs>
        <w:spacing w:line="360" w:lineRule="auto"/>
        <w:ind w:firstLine="567"/>
        <w:outlineLvl w:val="9"/>
        <w:rPr>
          <w:b/>
          <w:sz w:val="30"/>
          <w:szCs w:val="30"/>
        </w:rPr>
      </w:pPr>
      <w:r w:rsidRPr="00FF59AB">
        <w:rPr>
          <w:b/>
          <w:sz w:val="30"/>
          <w:szCs w:val="30"/>
        </w:rPr>
        <w:lastRenderedPageBreak/>
        <w:t>Блок просмотра сообщения</w:t>
      </w:r>
    </w:p>
    <w:bookmarkEnd w:id="14"/>
    <w:bookmarkEnd w:id="15"/>
    <w:bookmarkEnd w:id="16"/>
    <w:bookmarkEnd w:id="17"/>
    <w:bookmarkEnd w:id="18"/>
    <w:p w:rsidR="009A1D7B" w:rsidRPr="00176189" w:rsidRDefault="009A1D7B" w:rsidP="009A1D7B">
      <w:pPr>
        <w:pStyle w:val="15"/>
        <w:tabs>
          <w:tab w:val="left" w:pos="993"/>
        </w:tabs>
        <w:spacing w:line="360" w:lineRule="auto"/>
        <w:outlineLvl w:val="9"/>
        <w:rPr>
          <w:sz w:val="30"/>
          <w:szCs w:val="30"/>
        </w:rPr>
      </w:pPr>
      <w:r w:rsidRPr="00176189">
        <w:rPr>
          <w:noProof/>
          <w:sz w:val="30"/>
          <w:szCs w:val="30"/>
          <w:lang w:eastAsia="ru-RU"/>
        </w:rPr>
        <w:drawing>
          <wp:inline distT="0" distB="0" distL="0" distR="0">
            <wp:extent cx="5938702" cy="1951052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t="1924" b="6415"/>
                    <a:stretch/>
                  </pic:blipFill>
                  <pic:spPr bwMode="auto">
                    <a:xfrm>
                      <a:off x="0" y="0"/>
                      <a:ext cx="5940425" cy="1951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D7B" w:rsidRPr="00D85BCF" w:rsidRDefault="009A1D7B" w:rsidP="007D6EA1">
      <w:pPr>
        <w:pStyle w:val="2"/>
        <w:ind w:left="0" w:firstLine="567"/>
        <w:rPr>
          <w:sz w:val="40"/>
          <w:szCs w:val="40"/>
        </w:rPr>
      </w:pPr>
      <w:bookmarkStart w:id="19" w:name="_Toc498788309"/>
      <w:bookmarkStart w:id="20" w:name="_Toc499477210"/>
      <w:r w:rsidRPr="00D85BCF">
        <w:rPr>
          <w:sz w:val="40"/>
          <w:szCs w:val="40"/>
        </w:rPr>
        <w:t xml:space="preserve">Начало </w:t>
      </w:r>
      <w:bookmarkStart w:id="21" w:name="OLE_LINK126"/>
      <w:bookmarkStart w:id="22" w:name="OLE_LINK127"/>
      <w:bookmarkStart w:id="23" w:name="OLE_LINK128"/>
      <w:r w:rsidRPr="00D85BCF">
        <w:rPr>
          <w:sz w:val="40"/>
          <w:szCs w:val="40"/>
        </w:rPr>
        <w:t>работы с заявкой</w:t>
      </w:r>
      <w:bookmarkEnd w:id="19"/>
      <w:bookmarkEnd w:id="20"/>
    </w:p>
    <w:bookmarkEnd w:id="21"/>
    <w:bookmarkEnd w:id="22"/>
    <w:bookmarkEnd w:id="23"/>
    <w:p w:rsidR="009A1D7B" w:rsidRPr="00176189" w:rsidRDefault="009A1D7B" w:rsidP="00B668B2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  <w:r w:rsidRPr="00176189">
        <w:rPr>
          <w:sz w:val="30"/>
          <w:szCs w:val="30"/>
        </w:rPr>
        <w:t>При поступлении новой заявки необходимо:</w:t>
      </w:r>
    </w:p>
    <w:p w:rsidR="003033C6" w:rsidRDefault="009A1D7B" w:rsidP="00B668B2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  <w:bookmarkStart w:id="24" w:name="OLE_LINK100"/>
      <w:bookmarkStart w:id="25" w:name="OLE_LINK101"/>
      <w:bookmarkStart w:id="26" w:name="OLE_LINK102"/>
      <w:bookmarkStart w:id="27" w:name="OLE_LINK131"/>
      <w:bookmarkStart w:id="28" w:name="OLE_LINK132"/>
      <w:bookmarkStart w:id="29" w:name="OLE_LINK133"/>
      <w:bookmarkStart w:id="30" w:name="OLE_LINK180"/>
      <w:bookmarkStart w:id="31" w:name="OLE_LINK181"/>
      <w:bookmarkStart w:id="32" w:name="OLE_LINK182"/>
      <w:r w:rsidRPr="00176189">
        <w:rPr>
          <w:b/>
          <w:sz w:val="30"/>
          <w:szCs w:val="30"/>
        </w:rPr>
        <w:t>Шаг 1.</w:t>
      </w:r>
      <w:r w:rsidRPr="00176189">
        <w:rPr>
          <w:sz w:val="30"/>
          <w:szCs w:val="30"/>
        </w:rPr>
        <w:t xml:space="preserve"> </w:t>
      </w:r>
      <w:bookmarkEnd w:id="24"/>
      <w:bookmarkEnd w:id="25"/>
      <w:bookmarkEnd w:id="26"/>
      <w:r w:rsidRPr="00176189">
        <w:rPr>
          <w:sz w:val="30"/>
          <w:szCs w:val="30"/>
        </w:rPr>
        <w:t>За</w:t>
      </w:r>
      <w:bookmarkEnd w:id="27"/>
      <w:bookmarkEnd w:id="28"/>
      <w:bookmarkEnd w:id="29"/>
      <w:r w:rsidRPr="00176189">
        <w:rPr>
          <w:sz w:val="30"/>
          <w:szCs w:val="30"/>
        </w:rPr>
        <w:t>крепить заявку за собой, нажав кнопку</w:t>
      </w:r>
      <w:proofErr w:type="gramStart"/>
      <w:r w:rsidRPr="00176189">
        <w:rPr>
          <w:sz w:val="30"/>
          <w:szCs w:val="30"/>
        </w:rPr>
        <w:t xml:space="preserve"> </w:t>
      </w:r>
      <w:r w:rsidRPr="00176189">
        <w:rPr>
          <w:b/>
          <w:sz w:val="30"/>
          <w:szCs w:val="30"/>
        </w:rPr>
        <w:t>Б</w:t>
      </w:r>
      <w:proofErr w:type="gramEnd"/>
      <w:r w:rsidRPr="00176189">
        <w:rPr>
          <w:b/>
          <w:sz w:val="30"/>
          <w:szCs w:val="30"/>
        </w:rPr>
        <w:t>локировать</w:t>
      </w:r>
      <w:r w:rsidR="003033C6">
        <w:rPr>
          <w:b/>
          <w:sz w:val="30"/>
          <w:szCs w:val="30"/>
        </w:rPr>
        <w:t xml:space="preserve"> </w:t>
      </w:r>
      <w:r w:rsidR="003033C6" w:rsidRPr="00FA49EC">
        <w:rPr>
          <w:sz w:val="30"/>
          <w:szCs w:val="30"/>
        </w:rPr>
        <w:t>в</w:t>
      </w:r>
      <w:r w:rsidRPr="00176189">
        <w:rPr>
          <w:sz w:val="30"/>
          <w:szCs w:val="30"/>
        </w:rPr>
        <w:t xml:space="preserve"> </w:t>
      </w:r>
      <w:bookmarkStart w:id="33" w:name="OLE_LINK116"/>
      <w:bookmarkStart w:id="34" w:name="OLE_LINK117"/>
      <w:bookmarkStart w:id="35" w:name="OLE_LINK118"/>
      <w:bookmarkStart w:id="36" w:name="OLE_LINK147"/>
      <w:bookmarkStart w:id="37" w:name="OLE_LINK148"/>
      <w:r w:rsidRPr="00176189">
        <w:rPr>
          <w:sz w:val="30"/>
          <w:szCs w:val="30"/>
        </w:rPr>
        <w:t>Меню работы с заявкой</w:t>
      </w:r>
      <w:bookmarkEnd w:id="33"/>
      <w:bookmarkEnd w:id="34"/>
      <w:bookmarkEnd w:id="35"/>
      <w:bookmarkEnd w:id="36"/>
      <w:bookmarkEnd w:id="37"/>
      <w:r>
        <w:rPr>
          <w:sz w:val="30"/>
          <w:szCs w:val="30"/>
        </w:rPr>
        <w:t>.</w:t>
      </w:r>
      <w:r w:rsidR="003033C6" w:rsidRPr="003033C6">
        <w:rPr>
          <w:sz w:val="30"/>
          <w:szCs w:val="30"/>
        </w:rPr>
        <w:t xml:space="preserve"> </w:t>
      </w:r>
    </w:p>
    <w:p w:rsidR="003033C6" w:rsidRDefault="003033C6" w:rsidP="00B668B2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  <w:r>
        <w:rPr>
          <w:noProof/>
          <w:sz w:val="30"/>
          <w:szCs w:val="30"/>
          <w:lang w:eastAsia="ru-RU"/>
        </w:rPr>
        <w:drawing>
          <wp:inline distT="0" distB="0" distL="0" distR="0">
            <wp:extent cx="4263390" cy="1460500"/>
            <wp:effectExtent l="19050" t="0" r="381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D7B" w:rsidRDefault="003033C6" w:rsidP="00B668B2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  <w:r>
        <w:rPr>
          <w:sz w:val="30"/>
          <w:szCs w:val="30"/>
        </w:rPr>
        <w:t xml:space="preserve">Данная кнопка позволяет автоматически назначить </w:t>
      </w:r>
      <w:r w:rsidRPr="003033C6">
        <w:rPr>
          <w:b/>
          <w:sz w:val="30"/>
          <w:szCs w:val="30"/>
        </w:rPr>
        <w:t>Владельца</w:t>
      </w:r>
      <w:r>
        <w:rPr>
          <w:sz w:val="30"/>
          <w:szCs w:val="30"/>
        </w:rPr>
        <w:t xml:space="preserve"> и </w:t>
      </w:r>
      <w:r w:rsidRPr="003033C6">
        <w:rPr>
          <w:b/>
          <w:sz w:val="30"/>
          <w:szCs w:val="30"/>
        </w:rPr>
        <w:t>Ответственного</w:t>
      </w:r>
      <w:r w:rsidR="00FA49EC">
        <w:rPr>
          <w:sz w:val="30"/>
          <w:szCs w:val="30"/>
        </w:rPr>
        <w:t xml:space="preserve"> по данной заявке (только </w:t>
      </w:r>
      <w:r w:rsidR="00FA49EC" w:rsidRPr="00FF59AB">
        <w:rPr>
          <w:b/>
          <w:sz w:val="30"/>
          <w:szCs w:val="30"/>
        </w:rPr>
        <w:t>Владелец</w:t>
      </w:r>
      <w:r w:rsidR="00FF59AB">
        <w:rPr>
          <w:sz w:val="30"/>
          <w:szCs w:val="30"/>
        </w:rPr>
        <w:t xml:space="preserve"> </w:t>
      </w:r>
      <w:r w:rsidR="00FA49EC">
        <w:rPr>
          <w:sz w:val="30"/>
          <w:szCs w:val="30"/>
        </w:rPr>
        <w:t>может производить</w:t>
      </w:r>
      <w:r w:rsidR="00FF59AB">
        <w:rPr>
          <w:sz w:val="30"/>
          <w:szCs w:val="30"/>
        </w:rPr>
        <w:t xml:space="preserve"> различные действия над заявкой</w:t>
      </w:r>
      <w:r w:rsidR="00FA49EC">
        <w:rPr>
          <w:sz w:val="30"/>
          <w:szCs w:val="30"/>
        </w:rPr>
        <w:t>)</w:t>
      </w:r>
      <w:r w:rsidR="00FF59AB">
        <w:rPr>
          <w:sz w:val="30"/>
          <w:szCs w:val="30"/>
        </w:rPr>
        <w:t>.</w:t>
      </w:r>
    </w:p>
    <w:p w:rsidR="00FA49EC" w:rsidRDefault="00267D18" w:rsidP="00B668B2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  <w:r w:rsidRPr="00267D18">
        <w:rPr>
          <w:b/>
          <w:sz w:val="30"/>
          <w:szCs w:val="30"/>
        </w:rPr>
        <w:t>Примечание 1:</w:t>
      </w:r>
      <w:r w:rsidRPr="00267D18">
        <w:rPr>
          <w:sz w:val="30"/>
          <w:szCs w:val="30"/>
        </w:rPr>
        <w:t xml:space="preserve"> </w:t>
      </w:r>
      <w:r w:rsidR="003033C6">
        <w:rPr>
          <w:sz w:val="30"/>
          <w:szCs w:val="30"/>
        </w:rPr>
        <w:t xml:space="preserve">Если данная кнопка не доступна в «Меню работы с заявкой», </w:t>
      </w:r>
      <w:proofErr w:type="gramStart"/>
      <w:r w:rsidR="003033C6">
        <w:rPr>
          <w:sz w:val="30"/>
          <w:szCs w:val="30"/>
        </w:rPr>
        <w:t>значит заявка уже заблокирована</w:t>
      </w:r>
      <w:proofErr w:type="gramEnd"/>
      <w:r w:rsidR="003033C6">
        <w:rPr>
          <w:sz w:val="30"/>
          <w:szCs w:val="30"/>
        </w:rPr>
        <w:t xml:space="preserve"> другим </w:t>
      </w:r>
      <w:r w:rsidR="00FA49EC">
        <w:rPr>
          <w:sz w:val="30"/>
          <w:szCs w:val="30"/>
        </w:rPr>
        <w:t>а</w:t>
      </w:r>
      <w:r w:rsidR="003033C6">
        <w:rPr>
          <w:sz w:val="30"/>
          <w:szCs w:val="30"/>
        </w:rPr>
        <w:t xml:space="preserve">гентом. Если необходимо принудительно назначить другого </w:t>
      </w:r>
      <w:r w:rsidR="003033C6" w:rsidRPr="003033C6">
        <w:rPr>
          <w:b/>
          <w:sz w:val="30"/>
          <w:szCs w:val="30"/>
        </w:rPr>
        <w:t>Владельца</w:t>
      </w:r>
      <w:r w:rsidR="003033C6">
        <w:rPr>
          <w:sz w:val="30"/>
          <w:szCs w:val="30"/>
        </w:rPr>
        <w:t xml:space="preserve"> и </w:t>
      </w:r>
      <w:r w:rsidR="003033C6" w:rsidRPr="003033C6">
        <w:rPr>
          <w:b/>
          <w:sz w:val="30"/>
          <w:szCs w:val="30"/>
        </w:rPr>
        <w:t>Ответственного</w:t>
      </w:r>
      <w:r w:rsidR="003033C6">
        <w:rPr>
          <w:sz w:val="30"/>
          <w:szCs w:val="30"/>
        </w:rPr>
        <w:t xml:space="preserve"> по данной заявке, необходимо в «Меню работы с заявкой» нажать кнопку </w:t>
      </w:r>
      <w:r w:rsidR="003033C6" w:rsidRPr="003033C6">
        <w:rPr>
          <w:b/>
          <w:sz w:val="30"/>
          <w:szCs w:val="30"/>
        </w:rPr>
        <w:t>Владелец</w:t>
      </w:r>
      <w:r w:rsidR="003033C6">
        <w:rPr>
          <w:b/>
          <w:sz w:val="30"/>
          <w:szCs w:val="30"/>
        </w:rPr>
        <w:t xml:space="preserve"> </w:t>
      </w:r>
      <w:r w:rsidR="003033C6" w:rsidRPr="00FA49EC">
        <w:rPr>
          <w:sz w:val="30"/>
          <w:szCs w:val="30"/>
        </w:rPr>
        <w:t>и из предложенного списка выбрать нужного агента</w:t>
      </w:r>
      <w:r w:rsidR="00FA49EC">
        <w:rPr>
          <w:sz w:val="30"/>
          <w:szCs w:val="30"/>
        </w:rPr>
        <w:t>-владельца</w:t>
      </w:r>
      <w:r w:rsidR="003033C6" w:rsidRPr="00FA49EC">
        <w:rPr>
          <w:sz w:val="30"/>
          <w:szCs w:val="30"/>
        </w:rPr>
        <w:t xml:space="preserve"> по данной заявке</w:t>
      </w:r>
      <w:bookmarkStart w:id="38" w:name="OLE_LINK109"/>
      <w:bookmarkStart w:id="39" w:name="OLE_LINK110"/>
      <w:bookmarkStart w:id="40" w:name="OLE_LINK111"/>
      <w:r w:rsidR="00FA49EC">
        <w:rPr>
          <w:sz w:val="30"/>
          <w:szCs w:val="30"/>
        </w:rPr>
        <w:t xml:space="preserve">, затем нажать кнопку </w:t>
      </w:r>
      <w:r w:rsidR="00FA49EC" w:rsidRPr="003033C6">
        <w:rPr>
          <w:b/>
          <w:sz w:val="30"/>
          <w:szCs w:val="30"/>
        </w:rPr>
        <w:t>Ответственн</w:t>
      </w:r>
      <w:r w:rsidR="00FA49EC">
        <w:rPr>
          <w:b/>
          <w:sz w:val="30"/>
          <w:szCs w:val="30"/>
        </w:rPr>
        <w:t xml:space="preserve">ый </w:t>
      </w:r>
      <w:r w:rsidR="00FA49EC" w:rsidRPr="00FA49EC">
        <w:rPr>
          <w:sz w:val="30"/>
          <w:szCs w:val="30"/>
        </w:rPr>
        <w:t>и из предложенног</w:t>
      </w:r>
      <w:r w:rsidR="00FA49EC">
        <w:rPr>
          <w:sz w:val="30"/>
          <w:szCs w:val="30"/>
        </w:rPr>
        <w:t xml:space="preserve">о списка выбрать нужного </w:t>
      </w:r>
      <w:proofErr w:type="spellStart"/>
      <w:proofErr w:type="gramStart"/>
      <w:r w:rsidR="00FA49EC">
        <w:rPr>
          <w:sz w:val="30"/>
          <w:szCs w:val="30"/>
        </w:rPr>
        <w:t>агента-ответственного</w:t>
      </w:r>
      <w:proofErr w:type="spellEnd"/>
      <w:proofErr w:type="gramEnd"/>
      <w:r w:rsidR="00FA49EC">
        <w:rPr>
          <w:sz w:val="30"/>
          <w:szCs w:val="30"/>
        </w:rPr>
        <w:t xml:space="preserve"> </w:t>
      </w:r>
      <w:r w:rsidR="00FA49EC" w:rsidRPr="00FA49EC">
        <w:rPr>
          <w:sz w:val="30"/>
          <w:szCs w:val="30"/>
        </w:rPr>
        <w:t>по данной заявке</w:t>
      </w:r>
      <w:r w:rsidR="00FA49EC">
        <w:rPr>
          <w:sz w:val="30"/>
          <w:szCs w:val="30"/>
        </w:rPr>
        <w:t>.</w:t>
      </w:r>
    </w:p>
    <w:p w:rsidR="00FA49EC" w:rsidRDefault="00FA49EC" w:rsidP="00B668B2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  <w:r>
        <w:rPr>
          <w:noProof/>
          <w:sz w:val="30"/>
          <w:szCs w:val="30"/>
          <w:lang w:eastAsia="ru-RU"/>
        </w:rPr>
        <w:lastRenderedPageBreak/>
        <w:drawing>
          <wp:inline distT="0" distB="0" distL="0" distR="0">
            <wp:extent cx="4239260" cy="1424940"/>
            <wp:effectExtent l="19050" t="0" r="8890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9EC" w:rsidRPr="00FA49EC" w:rsidRDefault="00FA49EC" w:rsidP="00B668B2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  <w:r w:rsidRPr="00FA49EC">
        <w:rPr>
          <w:b/>
          <w:sz w:val="30"/>
          <w:szCs w:val="30"/>
        </w:rPr>
        <w:t>Примечание</w:t>
      </w:r>
      <w:r w:rsidR="00267D18" w:rsidRPr="00267D18">
        <w:rPr>
          <w:b/>
          <w:sz w:val="30"/>
          <w:szCs w:val="30"/>
        </w:rPr>
        <w:t xml:space="preserve"> 2</w:t>
      </w:r>
      <w:r w:rsidRPr="00FA49EC">
        <w:rPr>
          <w:b/>
          <w:sz w:val="30"/>
          <w:szCs w:val="30"/>
        </w:rPr>
        <w:t>:</w:t>
      </w:r>
      <w:r w:rsidRPr="00FA49EC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При поступлении новый заявки в очередь, </w:t>
      </w:r>
      <w:r w:rsidR="00267D18">
        <w:rPr>
          <w:sz w:val="30"/>
          <w:szCs w:val="30"/>
        </w:rPr>
        <w:t>заявка блокируется за тем агенто</w:t>
      </w:r>
      <w:r>
        <w:rPr>
          <w:sz w:val="30"/>
          <w:szCs w:val="30"/>
        </w:rPr>
        <w:t>м</w:t>
      </w:r>
      <w:r w:rsidR="00267D18">
        <w:rPr>
          <w:sz w:val="30"/>
          <w:szCs w:val="30"/>
        </w:rPr>
        <w:t>,</w:t>
      </w:r>
      <w:r>
        <w:rPr>
          <w:sz w:val="30"/>
          <w:szCs w:val="30"/>
        </w:rPr>
        <w:t xml:space="preserve"> который первый ее просмотрел.</w:t>
      </w:r>
    </w:p>
    <w:p w:rsidR="009A1D7B" w:rsidRDefault="009A1D7B" w:rsidP="00B668B2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  <w:r w:rsidRPr="00176189">
        <w:rPr>
          <w:b/>
          <w:sz w:val="30"/>
          <w:szCs w:val="30"/>
        </w:rPr>
        <w:t>Шаг 2.</w:t>
      </w:r>
      <w:r w:rsidRPr="00176189">
        <w:rPr>
          <w:sz w:val="30"/>
          <w:szCs w:val="30"/>
        </w:rPr>
        <w:t xml:space="preserve"> </w:t>
      </w:r>
      <w:bookmarkEnd w:id="38"/>
      <w:bookmarkEnd w:id="39"/>
      <w:bookmarkEnd w:id="40"/>
      <w:r w:rsidRPr="00176189">
        <w:rPr>
          <w:sz w:val="30"/>
          <w:szCs w:val="30"/>
        </w:rPr>
        <w:t>Ознакомиться содержанием обращения в Блоке просмотра сообщения, выбрав сообщение в Блоке обзора сообщений.</w:t>
      </w:r>
    </w:p>
    <w:p w:rsidR="00FA49EC" w:rsidRPr="00176189" w:rsidRDefault="00FA49EC" w:rsidP="00B668B2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</w:p>
    <w:p w:rsidR="009A1D7B" w:rsidRPr="00176189" w:rsidRDefault="009A1D7B" w:rsidP="00B668B2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  <w:bookmarkStart w:id="41" w:name="OLE_LINK112"/>
      <w:bookmarkStart w:id="42" w:name="OLE_LINK113"/>
      <w:bookmarkStart w:id="43" w:name="OLE_LINK114"/>
      <w:bookmarkStart w:id="44" w:name="OLE_LINK115"/>
      <w:bookmarkEnd w:id="30"/>
      <w:bookmarkEnd w:id="31"/>
      <w:bookmarkEnd w:id="32"/>
      <w:r w:rsidRPr="00176189">
        <w:rPr>
          <w:b/>
          <w:sz w:val="30"/>
          <w:szCs w:val="30"/>
        </w:rPr>
        <w:t>Шаг 3.</w:t>
      </w:r>
      <w:r w:rsidRPr="00176189">
        <w:rPr>
          <w:sz w:val="30"/>
          <w:szCs w:val="30"/>
        </w:rPr>
        <w:t xml:space="preserve"> В</w:t>
      </w:r>
      <w:bookmarkEnd w:id="41"/>
      <w:bookmarkEnd w:id="42"/>
      <w:bookmarkEnd w:id="43"/>
      <w:bookmarkEnd w:id="44"/>
      <w:r w:rsidRPr="00176189">
        <w:rPr>
          <w:sz w:val="30"/>
          <w:szCs w:val="30"/>
        </w:rPr>
        <w:t xml:space="preserve">ыбрать пункт меню </w:t>
      </w:r>
      <w:r w:rsidRPr="00176189">
        <w:rPr>
          <w:b/>
          <w:sz w:val="30"/>
          <w:szCs w:val="30"/>
        </w:rPr>
        <w:t>Свободные поля</w:t>
      </w:r>
      <w:r w:rsidRPr="00176189">
        <w:rPr>
          <w:sz w:val="30"/>
          <w:szCs w:val="30"/>
        </w:rPr>
        <w:t>, проверить информацию о типе запроса, сервисе, соглашении об уровне сервиса.</w:t>
      </w:r>
      <w:r w:rsidR="00D85BCF">
        <w:rPr>
          <w:sz w:val="30"/>
          <w:szCs w:val="30"/>
        </w:rPr>
        <w:t xml:space="preserve"> Необходимо выбирать только те сервисы, которые относятся к Вашей услуге. </w:t>
      </w:r>
      <w:r w:rsidRPr="00176189">
        <w:rPr>
          <w:sz w:val="30"/>
          <w:szCs w:val="30"/>
        </w:rPr>
        <w:t xml:space="preserve"> Заполнить в случае отсутствия информации, нажать кнопку</w:t>
      </w:r>
      <w:proofErr w:type="gramStart"/>
      <w:r w:rsidRPr="00176189">
        <w:rPr>
          <w:sz w:val="30"/>
          <w:szCs w:val="30"/>
        </w:rPr>
        <w:t xml:space="preserve"> </w:t>
      </w:r>
      <w:r w:rsidRPr="00176189">
        <w:rPr>
          <w:b/>
          <w:sz w:val="30"/>
          <w:szCs w:val="30"/>
        </w:rPr>
        <w:t>О</w:t>
      </w:r>
      <w:proofErr w:type="gramEnd"/>
      <w:r w:rsidRPr="00176189">
        <w:rPr>
          <w:b/>
          <w:sz w:val="30"/>
          <w:szCs w:val="30"/>
        </w:rPr>
        <w:t>тправить</w:t>
      </w:r>
      <w:r w:rsidRPr="00176189">
        <w:rPr>
          <w:sz w:val="30"/>
          <w:szCs w:val="30"/>
        </w:rPr>
        <w:t>.</w:t>
      </w:r>
    </w:p>
    <w:p w:rsidR="009A1D7B" w:rsidRPr="0026112B" w:rsidRDefault="0026112B" w:rsidP="00B668B2">
      <w:pPr>
        <w:pStyle w:val="15"/>
        <w:tabs>
          <w:tab w:val="left" w:pos="993"/>
        </w:tabs>
        <w:spacing w:before="120" w:line="360" w:lineRule="auto"/>
        <w:outlineLvl w:val="9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ru-RU"/>
        </w:rPr>
        <w:drawing>
          <wp:inline distT="0" distB="0" distL="0" distR="0">
            <wp:extent cx="6296025" cy="3162300"/>
            <wp:effectExtent l="19050" t="0" r="9525" b="0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D7B" w:rsidRPr="00176189" w:rsidRDefault="009A1D7B" w:rsidP="00B668B2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  <w:bookmarkStart w:id="45" w:name="OLE_LINK119"/>
      <w:bookmarkStart w:id="46" w:name="OLE_LINK120"/>
      <w:r w:rsidRPr="00176189">
        <w:rPr>
          <w:b/>
          <w:sz w:val="30"/>
          <w:szCs w:val="30"/>
        </w:rPr>
        <w:t>Шаг 4.</w:t>
      </w:r>
      <w:r w:rsidRPr="00176189">
        <w:rPr>
          <w:sz w:val="30"/>
          <w:szCs w:val="30"/>
        </w:rPr>
        <w:t xml:space="preserve"> В случае необходимости объединить с уже поступившими заявками, нажав кнопку </w:t>
      </w:r>
      <w:r w:rsidRPr="00176189">
        <w:rPr>
          <w:b/>
          <w:sz w:val="30"/>
          <w:szCs w:val="30"/>
        </w:rPr>
        <w:t>Объединить</w:t>
      </w:r>
      <w:r w:rsidRPr="00176189">
        <w:rPr>
          <w:sz w:val="30"/>
          <w:szCs w:val="30"/>
        </w:rPr>
        <w:t xml:space="preserve"> Меню работы с заявкой</w:t>
      </w:r>
      <w:r>
        <w:rPr>
          <w:sz w:val="30"/>
          <w:szCs w:val="30"/>
        </w:rPr>
        <w:t>.</w:t>
      </w:r>
    </w:p>
    <w:p w:rsidR="009A1D7B" w:rsidRPr="00176189" w:rsidRDefault="009A1D7B" w:rsidP="00B668B2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  <w:bookmarkStart w:id="47" w:name="OLE_LINK121"/>
      <w:bookmarkStart w:id="48" w:name="OLE_LINK122"/>
      <w:bookmarkStart w:id="49" w:name="OLE_LINK123"/>
      <w:bookmarkEnd w:id="45"/>
      <w:bookmarkEnd w:id="46"/>
      <w:r w:rsidRPr="00176189">
        <w:rPr>
          <w:b/>
          <w:sz w:val="30"/>
          <w:szCs w:val="30"/>
        </w:rPr>
        <w:t>Шаг 5.</w:t>
      </w:r>
      <w:r w:rsidRPr="00176189">
        <w:rPr>
          <w:sz w:val="30"/>
          <w:szCs w:val="30"/>
        </w:rPr>
        <w:t xml:space="preserve"> В случае необходимости связать заявку с ранее поступившими заявками, нажав кнопку </w:t>
      </w:r>
      <w:r w:rsidRPr="00176189">
        <w:rPr>
          <w:b/>
          <w:sz w:val="30"/>
          <w:szCs w:val="30"/>
        </w:rPr>
        <w:t>Связать</w:t>
      </w:r>
      <w:r w:rsidRPr="00176189">
        <w:rPr>
          <w:sz w:val="30"/>
          <w:szCs w:val="30"/>
        </w:rPr>
        <w:t xml:space="preserve"> Меню работы с заявкой</w:t>
      </w:r>
      <w:r>
        <w:rPr>
          <w:sz w:val="30"/>
          <w:szCs w:val="30"/>
        </w:rPr>
        <w:t>.</w:t>
      </w:r>
    </w:p>
    <w:bookmarkEnd w:id="47"/>
    <w:bookmarkEnd w:id="48"/>
    <w:bookmarkEnd w:id="49"/>
    <w:p w:rsidR="009A1D7B" w:rsidRPr="00176189" w:rsidRDefault="009A1D7B" w:rsidP="00B668B2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  <w:r w:rsidRPr="00956F74">
        <w:rPr>
          <w:b/>
          <w:sz w:val="30"/>
          <w:szCs w:val="30"/>
        </w:rPr>
        <w:lastRenderedPageBreak/>
        <w:t>Шаг 6</w:t>
      </w:r>
      <w:r w:rsidRPr="00176189">
        <w:rPr>
          <w:sz w:val="30"/>
          <w:szCs w:val="30"/>
        </w:rPr>
        <w:t xml:space="preserve">. В случае разделения заявки на несколько заявок с различными параметрами нужно нажать кнопку </w:t>
      </w:r>
      <w:r w:rsidRPr="00176189">
        <w:rPr>
          <w:b/>
          <w:sz w:val="30"/>
          <w:szCs w:val="30"/>
        </w:rPr>
        <w:t>Разделить</w:t>
      </w:r>
      <w:r w:rsidRPr="00176189">
        <w:rPr>
          <w:sz w:val="30"/>
          <w:szCs w:val="30"/>
        </w:rPr>
        <w:t xml:space="preserve">, находящуюся в </w:t>
      </w:r>
      <w:bookmarkStart w:id="50" w:name="OLE_LINK129"/>
      <w:bookmarkStart w:id="51" w:name="OLE_LINK130"/>
      <w:bookmarkStart w:id="52" w:name="OLE_LINK137"/>
      <w:bookmarkStart w:id="53" w:name="OLE_LINK138"/>
      <w:r w:rsidRPr="00176189">
        <w:rPr>
          <w:sz w:val="30"/>
          <w:szCs w:val="30"/>
        </w:rPr>
        <w:t xml:space="preserve">Блоке просмотра сообщения </w:t>
      </w:r>
      <w:bookmarkEnd w:id="50"/>
      <w:bookmarkEnd w:id="51"/>
      <w:bookmarkEnd w:id="52"/>
      <w:bookmarkEnd w:id="53"/>
      <w:r w:rsidRPr="00176189">
        <w:rPr>
          <w:sz w:val="30"/>
          <w:szCs w:val="30"/>
        </w:rPr>
        <w:t>и создать на основании заявки одну или несколько телефонных заявок.</w:t>
      </w:r>
    </w:p>
    <w:p w:rsidR="009A1D7B" w:rsidRPr="00D85BCF" w:rsidRDefault="009A1D7B" w:rsidP="00B668B2">
      <w:pPr>
        <w:pStyle w:val="2"/>
        <w:ind w:left="0" w:firstLine="567"/>
        <w:rPr>
          <w:sz w:val="40"/>
          <w:szCs w:val="40"/>
        </w:rPr>
      </w:pPr>
      <w:bookmarkStart w:id="54" w:name="_Toc498788310"/>
      <w:bookmarkStart w:id="55" w:name="_Toc499477211"/>
      <w:r w:rsidRPr="00D85BCF">
        <w:rPr>
          <w:sz w:val="40"/>
          <w:szCs w:val="40"/>
        </w:rPr>
        <w:t>Процесс работы с заявкой</w:t>
      </w:r>
      <w:bookmarkEnd w:id="54"/>
      <w:bookmarkEnd w:id="55"/>
    </w:p>
    <w:p w:rsidR="009A1D7B" w:rsidRPr="00176189" w:rsidRDefault="009A1D7B" w:rsidP="00B668B2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  <w:r w:rsidRPr="00176189">
        <w:rPr>
          <w:sz w:val="30"/>
          <w:szCs w:val="30"/>
        </w:rPr>
        <w:t>В процессе работы с обращением пользова</w:t>
      </w:r>
      <w:r w:rsidR="00B668B2">
        <w:rPr>
          <w:sz w:val="30"/>
          <w:szCs w:val="30"/>
        </w:rPr>
        <w:t>телей АС КСУИРИИ предоставляет А</w:t>
      </w:r>
      <w:r w:rsidRPr="00176189">
        <w:rPr>
          <w:sz w:val="30"/>
          <w:szCs w:val="30"/>
        </w:rPr>
        <w:t>генту следующие возможности:</w:t>
      </w:r>
    </w:p>
    <w:p w:rsidR="00B668B2" w:rsidRDefault="00B668B2" w:rsidP="009030F1">
      <w:pPr>
        <w:pStyle w:val="2"/>
        <w:numPr>
          <w:ilvl w:val="0"/>
          <w:numId w:val="22"/>
        </w:numPr>
        <w:spacing w:after="240"/>
        <w:ind w:left="0" w:firstLine="567"/>
        <w:outlineLvl w:val="9"/>
      </w:pPr>
      <w:r w:rsidRPr="00B668B2">
        <w:t>н</w:t>
      </w:r>
      <w:r w:rsidR="009A1D7B" w:rsidRPr="00B668B2">
        <w:t>аправить ответ/запрос пользователю по электронной</w:t>
      </w:r>
      <w:r w:rsidR="00FF59AB">
        <w:t xml:space="preserve"> почте</w:t>
      </w:r>
      <w:r w:rsidR="00FF59AB" w:rsidRPr="00FF59AB">
        <w:t>;</w:t>
      </w:r>
    </w:p>
    <w:p w:rsidR="00FF59AB" w:rsidRPr="00FF59AB" w:rsidRDefault="00FF59AB" w:rsidP="00B668B2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  <w:bookmarkStart w:id="56" w:name="OLE_LINK134"/>
      <w:bookmarkStart w:id="57" w:name="OLE_LINK135"/>
      <w:bookmarkStart w:id="58" w:name="OLE_LINK136"/>
      <w:r w:rsidRPr="00FF59AB">
        <w:rPr>
          <w:sz w:val="30"/>
          <w:szCs w:val="30"/>
        </w:rPr>
        <w:t xml:space="preserve">Данная манипуляция необходимо для выполнения условия </w:t>
      </w:r>
      <w:r w:rsidRPr="00FF59AB">
        <w:rPr>
          <w:sz w:val="30"/>
          <w:szCs w:val="30"/>
          <w:lang w:val="en-US"/>
        </w:rPr>
        <w:t>SLA</w:t>
      </w:r>
      <w:r w:rsidRPr="00FF59AB">
        <w:rPr>
          <w:sz w:val="30"/>
          <w:szCs w:val="30"/>
        </w:rPr>
        <w:t xml:space="preserve"> по оказываемой услуг</w:t>
      </w:r>
      <w:r>
        <w:rPr>
          <w:sz w:val="30"/>
          <w:szCs w:val="30"/>
        </w:rPr>
        <w:t>е</w:t>
      </w:r>
      <w:r w:rsidRPr="00FF59AB">
        <w:rPr>
          <w:sz w:val="30"/>
          <w:szCs w:val="30"/>
        </w:rPr>
        <w:t>, а так же для уведомления пользователя, что его заявка взята в работу.</w:t>
      </w:r>
      <w:r>
        <w:rPr>
          <w:sz w:val="30"/>
          <w:szCs w:val="30"/>
        </w:rPr>
        <w:t xml:space="preserve"> Для этого необходимо</w:t>
      </w:r>
      <w:r w:rsidRPr="00267D18">
        <w:rPr>
          <w:sz w:val="30"/>
          <w:szCs w:val="30"/>
        </w:rPr>
        <w:t>:</w:t>
      </w:r>
    </w:p>
    <w:p w:rsidR="009A1D7B" w:rsidRPr="00176189" w:rsidRDefault="009A1D7B" w:rsidP="00B668B2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  <w:r w:rsidRPr="00176189">
        <w:rPr>
          <w:b/>
          <w:sz w:val="30"/>
          <w:szCs w:val="30"/>
        </w:rPr>
        <w:t>Шаг 1.</w:t>
      </w:r>
      <w:r w:rsidRPr="00176189">
        <w:rPr>
          <w:sz w:val="30"/>
          <w:szCs w:val="30"/>
        </w:rPr>
        <w:t xml:space="preserve"> </w:t>
      </w:r>
      <w:bookmarkEnd w:id="56"/>
      <w:bookmarkEnd w:id="57"/>
      <w:bookmarkEnd w:id="58"/>
      <w:r w:rsidRPr="00176189">
        <w:rPr>
          <w:sz w:val="30"/>
          <w:szCs w:val="30"/>
        </w:rPr>
        <w:t>Выбрать сообщение пользователя</w:t>
      </w:r>
      <w:r>
        <w:rPr>
          <w:sz w:val="30"/>
          <w:szCs w:val="30"/>
        </w:rPr>
        <w:t>.</w:t>
      </w:r>
    </w:p>
    <w:p w:rsidR="009A1D7B" w:rsidRPr="00176189" w:rsidRDefault="009A1D7B" w:rsidP="00B668B2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  <w:bookmarkStart w:id="59" w:name="OLE_LINK139"/>
      <w:bookmarkStart w:id="60" w:name="OLE_LINK140"/>
      <w:bookmarkStart w:id="61" w:name="OLE_LINK141"/>
      <w:r w:rsidRPr="00176189">
        <w:rPr>
          <w:b/>
          <w:sz w:val="30"/>
          <w:szCs w:val="30"/>
        </w:rPr>
        <w:t>Шаг 2.</w:t>
      </w:r>
      <w:r w:rsidRPr="00176189">
        <w:rPr>
          <w:sz w:val="30"/>
          <w:szCs w:val="30"/>
        </w:rPr>
        <w:t xml:space="preserve"> Выбрать в меню Блока просмотра сообщения шаблон быстрого сообщения или шаблон </w:t>
      </w:r>
      <w:r w:rsidR="00FF59AB">
        <w:rPr>
          <w:sz w:val="30"/>
          <w:szCs w:val="30"/>
        </w:rPr>
        <w:t>«Новый ответ»</w:t>
      </w:r>
      <w:r>
        <w:rPr>
          <w:sz w:val="30"/>
          <w:szCs w:val="30"/>
        </w:rPr>
        <w:t>.</w:t>
      </w:r>
    </w:p>
    <w:bookmarkEnd w:id="59"/>
    <w:bookmarkEnd w:id="60"/>
    <w:bookmarkEnd w:id="61"/>
    <w:p w:rsidR="009A1D7B" w:rsidRPr="00176189" w:rsidRDefault="00FF59AB" w:rsidP="009768C9">
      <w:pPr>
        <w:pStyle w:val="15"/>
        <w:tabs>
          <w:tab w:val="left" w:pos="993"/>
        </w:tabs>
        <w:spacing w:before="120" w:after="120" w:line="360" w:lineRule="auto"/>
        <w:jc w:val="center"/>
        <w:outlineLvl w:val="9"/>
        <w:rPr>
          <w:sz w:val="30"/>
          <w:szCs w:val="30"/>
        </w:rPr>
      </w:pPr>
      <w:r>
        <w:rPr>
          <w:noProof/>
          <w:sz w:val="30"/>
          <w:szCs w:val="30"/>
          <w:lang w:eastAsia="ru-RU"/>
        </w:rPr>
        <w:drawing>
          <wp:inline distT="0" distB="0" distL="0" distR="0">
            <wp:extent cx="5000625" cy="2581275"/>
            <wp:effectExtent l="19050" t="0" r="9525" b="0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D7B" w:rsidRPr="00176189" w:rsidRDefault="009A1D7B" w:rsidP="00B668B2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  <w:bookmarkStart w:id="62" w:name="OLE_LINK154"/>
      <w:bookmarkStart w:id="63" w:name="OLE_LINK155"/>
      <w:bookmarkStart w:id="64" w:name="OLE_LINK156"/>
      <w:bookmarkStart w:id="65" w:name="OLE_LINK142"/>
      <w:bookmarkStart w:id="66" w:name="OLE_LINK143"/>
      <w:r w:rsidRPr="00176189">
        <w:rPr>
          <w:b/>
          <w:sz w:val="30"/>
          <w:szCs w:val="30"/>
        </w:rPr>
        <w:t>Шаг 3.</w:t>
      </w:r>
      <w:bookmarkEnd w:id="62"/>
      <w:bookmarkEnd w:id="63"/>
      <w:bookmarkEnd w:id="64"/>
      <w:r w:rsidRPr="00176189">
        <w:rPr>
          <w:sz w:val="30"/>
          <w:szCs w:val="30"/>
        </w:rPr>
        <w:t xml:space="preserve"> В открывшейся форме написать сообщение пользователю</w:t>
      </w:r>
      <w:r w:rsidR="00267D18">
        <w:rPr>
          <w:sz w:val="30"/>
          <w:szCs w:val="30"/>
        </w:rPr>
        <w:t xml:space="preserve"> и н</w:t>
      </w:r>
      <w:r w:rsidR="00267D18" w:rsidRPr="00054C69">
        <w:rPr>
          <w:sz w:val="30"/>
          <w:szCs w:val="30"/>
        </w:rPr>
        <w:t>ажать</w:t>
      </w:r>
      <w:proofErr w:type="gramStart"/>
      <w:r w:rsidR="00267D18" w:rsidRPr="00054C69">
        <w:rPr>
          <w:sz w:val="30"/>
          <w:szCs w:val="30"/>
        </w:rPr>
        <w:t xml:space="preserve"> </w:t>
      </w:r>
      <w:r w:rsidR="00267D18" w:rsidRPr="00054C69">
        <w:rPr>
          <w:b/>
          <w:sz w:val="30"/>
          <w:szCs w:val="30"/>
        </w:rPr>
        <w:t>О</w:t>
      </w:r>
      <w:proofErr w:type="gramEnd"/>
      <w:r w:rsidR="00267D18" w:rsidRPr="00054C69">
        <w:rPr>
          <w:b/>
          <w:sz w:val="30"/>
          <w:szCs w:val="30"/>
        </w:rPr>
        <w:t>тправить письмо</w:t>
      </w:r>
      <w:r>
        <w:rPr>
          <w:sz w:val="30"/>
          <w:szCs w:val="30"/>
        </w:rPr>
        <w:t>.</w:t>
      </w:r>
    </w:p>
    <w:bookmarkEnd w:id="65"/>
    <w:bookmarkEnd w:id="66"/>
    <w:p w:rsidR="009A1D7B" w:rsidRDefault="009A1D7B" w:rsidP="009A1D7B">
      <w:pPr>
        <w:pStyle w:val="15"/>
        <w:tabs>
          <w:tab w:val="left" w:pos="993"/>
        </w:tabs>
        <w:spacing w:line="360" w:lineRule="auto"/>
        <w:outlineLvl w:val="9"/>
        <w:rPr>
          <w:sz w:val="30"/>
          <w:szCs w:val="30"/>
        </w:rPr>
      </w:pPr>
    </w:p>
    <w:p w:rsidR="00D85BCF" w:rsidRDefault="00D85BCF" w:rsidP="009A1D7B">
      <w:pPr>
        <w:pStyle w:val="15"/>
        <w:tabs>
          <w:tab w:val="left" w:pos="993"/>
        </w:tabs>
        <w:spacing w:line="360" w:lineRule="auto"/>
        <w:outlineLvl w:val="9"/>
        <w:rPr>
          <w:sz w:val="30"/>
          <w:szCs w:val="30"/>
        </w:rPr>
      </w:pPr>
    </w:p>
    <w:p w:rsidR="00D85BCF" w:rsidRDefault="00D85BCF" w:rsidP="009A1D7B">
      <w:pPr>
        <w:pStyle w:val="15"/>
        <w:tabs>
          <w:tab w:val="left" w:pos="993"/>
        </w:tabs>
        <w:spacing w:line="360" w:lineRule="auto"/>
        <w:outlineLvl w:val="9"/>
        <w:rPr>
          <w:sz w:val="30"/>
          <w:szCs w:val="30"/>
        </w:rPr>
      </w:pPr>
    </w:p>
    <w:p w:rsidR="009A1D7B" w:rsidRPr="00D85BCF" w:rsidRDefault="009A1D7B" w:rsidP="00B668B2">
      <w:pPr>
        <w:pStyle w:val="2"/>
        <w:ind w:left="0" w:firstLine="567"/>
        <w:rPr>
          <w:sz w:val="40"/>
          <w:szCs w:val="40"/>
        </w:rPr>
      </w:pPr>
      <w:bookmarkStart w:id="67" w:name="_Toc498788311"/>
      <w:bookmarkStart w:id="68" w:name="_Toc499477212"/>
      <w:r w:rsidRPr="00D85BCF">
        <w:rPr>
          <w:sz w:val="40"/>
          <w:szCs w:val="40"/>
        </w:rPr>
        <w:lastRenderedPageBreak/>
        <w:t>Закрытие заявки.</w:t>
      </w:r>
      <w:bookmarkEnd w:id="67"/>
      <w:bookmarkEnd w:id="68"/>
    </w:p>
    <w:p w:rsidR="009A1D7B" w:rsidRPr="00054C69" w:rsidRDefault="009A1D7B" w:rsidP="009A1D7B">
      <w:pPr>
        <w:spacing w:line="360" w:lineRule="auto"/>
        <w:rPr>
          <w:rFonts w:eastAsia="Arial,Bold"/>
        </w:rPr>
      </w:pPr>
    </w:p>
    <w:p w:rsidR="009A1D7B" w:rsidRPr="00054C69" w:rsidRDefault="009A1D7B" w:rsidP="00325570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  <w:r w:rsidRPr="00054C69">
        <w:rPr>
          <w:sz w:val="30"/>
          <w:szCs w:val="30"/>
        </w:rPr>
        <w:t>Для закрытия заявки в АС КСУИРИИ необходимо:</w:t>
      </w:r>
    </w:p>
    <w:p w:rsidR="009A1D7B" w:rsidRDefault="009A1D7B" w:rsidP="00325570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  <w:r w:rsidRPr="00054C69">
        <w:rPr>
          <w:b/>
          <w:sz w:val="30"/>
          <w:szCs w:val="30"/>
        </w:rPr>
        <w:t>Шаг 1.</w:t>
      </w:r>
      <w:r w:rsidRPr="00054C69">
        <w:rPr>
          <w:sz w:val="30"/>
          <w:szCs w:val="30"/>
        </w:rPr>
        <w:t xml:space="preserve"> Выбрать пункт</w:t>
      </w:r>
      <w:proofErr w:type="gramStart"/>
      <w:r w:rsidRPr="00054C69">
        <w:rPr>
          <w:sz w:val="30"/>
          <w:szCs w:val="30"/>
        </w:rPr>
        <w:t xml:space="preserve"> </w:t>
      </w:r>
      <w:r w:rsidRPr="00054C69">
        <w:rPr>
          <w:b/>
          <w:sz w:val="30"/>
          <w:szCs w:val="30"/>
        </w:rPr>
        <w:t>З</w:t>
      </w:r>
      <w:proofErr w:type="gramEnd"/>
      <w:r w:rsidRPr="00054C69">
        <w:rPr>
          <w:b/>
          <w:sz w:val="30"/>
          <w:szCs w:val="30"/>
        </w:rPr>
        <w:t>акрыть</w:t>
      </w:r>
      <w:r w:rsidRPr="00054C69">
        <w:rPr>
          <w:sz w:val="30"/>
          <w:szCs w:val="30"/>
        </w:rPr>
        <w:t xml:space="preserve"> Меню работы с заявкой</w:t>
      </w:r>
      <w:r w:rsidR="00325570">
        <w:rPr>
          <w:sz w:val="30"/>
          <w:szCs w:val="30"/>
        </w:rPr>
        <w:t>.</w:t>
      </w:r>
      <w:r w:rsidR="00267D18">
        <w:rPr>
          <w:sz w:val="30"/>
          <w:szCs w:val="30"/>
        </w:rPr>
        <w:t xml:space="preserve"> Данный пункт доступен</w:t>
      </w:r>
      <w:r w:rsidR="005731D7">
        <w:rPr>
          <w:sz w:val="30"/>
          <w:szCs w:val="30"/>
        </w:rPr>
        <w:t>,</w:t>
      </w:r>
      <w:r w:rsidR="00267D18">
        <w:rPr>
          <w:sz w:val="30"/>
          <w:szCs w:val="30"/>
        </w:rPr>
        <w:t xml:space="preserve"> если Вы являетесь </w:t>
      </w:r>
      <w:r w:rsidR="00267D18" w:rsidRPr="00267D18">
        <w:rPr>
          <w:b/>
          <w:sz w:val="30"/>
          <w:szCs w:val="30"/>
        </w:rPr>
        <w:t>Владельцем</w:t>
      </w:r>
      <w:r w:rsidR="00267D18">
        <w:rPr>
          <w:sz w:val="30"/>
          <w:szCs w:val="30"/>
        </w:rPr>
        <w:t xml:space="preserve"> заявки.</w:t>
      </w:r>
    </w:p>
    <w:p w:rsidR="005731D7" w:rsidRPr="00054C69" w:rsidRDefault="005731D7" w:rsidP="00325570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  <w:r>
        <w:rPr>
          <w:noProof/>
          <w:sz w:val="30"/>
          <w:szCs w:val="30"/>
          <w:lang w:eastAsia="ru-RU"/>
        </w:rPr>
        <w:drawing>
          <wp:inline distT="0" distB="0" distL="0" distR="0">
            <wp:extent cx="5743575" cy="1219200"/>
            <wp:effectExtent l="19050" t="0" r="9525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D7B" w:rsidRPr="00054C69" w:rsidRDefault="009A1D7B" w:rsidP="00325570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  <w:bookmarkStart w:id="69" w:name="OLE_LINK188"/>
      <w:bookmarkStart w:id="70" w:name="OLE_LINK189"/>
      <w:bookmarkStart w:id="71" w:name="OLE_LINK190"/>
      <w:r w:rsidRPr="00054C69">
        <w:rPr>
          <w:b/>
          <w:sz w:val="30"/>
          <w:szCs w:val="30"/>
        </w:rPr>
        <w:t>Шаг 2.</w:t>
      </w:r>
      <w:bookmarkEnd w:id="69"/>
      <w:bookmarkEnd w:id="70"/>
      <w:bookmarkEnd w:id="71"/>
      <w:r w:rsidRPr="00054C69">
        <w:rPr>
          <w:sz w:val="30"/>
          <w:szCs w:val="30"/>
        </w:rPr>
        <w:t xml:space="preserve"> Установить значение поля Следующее состояние в одно из следующих значений:</w:t>
      </w:r>
    </w:p>
    <w:p w:rsidR="009A1D7B" w:rsidRPr="00054C69" w:rsidRDefault="009A1D7B" w:rsidP="00325570">
      <w:pPr>
        <w:pStyle w:val="15"/>
        <w:numPr>
          <w:ilvl w:val="0"/>
          <w:numId w:val="29"/>
        </w:numPr>
        <w:tabs>
          <w:tab w:val="lef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bookmarkStart w:id="72" w:name="OLE_LINK186"/>
      <w:bookmarkStart w:id="73" w:name="OLE_LINK187"/>
      <w:r w:rsidRPr="00054C69">
        <w:rPr>
          <w:b/>
          <w:sz w:val="30"/>
          <w:szCs w:val="30"/>
        </w:rPr>
        <w:t>Закрыта успешно</w:t>
      </w:r>
      <w:r w:rsidR="00325570">
        <w:rPr>
          <w:sz w:val="30"/>
          <w:szCs w:val="30"/>
        </w:rPr>
        <w:t>:</w:t>
      </w:r>
      <w:r w:rsidRPr="00054C69">
        <w:rPr>
          <w:sz w:val="30"/>
          <w:szCs w:val="30"/>
        </w:rPr>
        <w:t xml:space="preserve"> обращение выполнено, проблема устранена</w:t>
      </w:r>
      <w:r>
        <w:rPr>
          <w:sz w:val="30"/>
          <w:szCs w:val="30"/>
        </w:rPr>
        <w:t>.</w:t>
      </w:r>
    </w:p>
    <w:bookmarkEnd w:id="72"/>
    <w:bookmarkEnd w:id="73"/>
    <w:p w:rsidR="009A1D7B" w:rsidRPr="00054C69" w:rsidRDefault="009A1D7B" w:rsidP="00325570">
      <w:pPr>
        <w:pStyle w:val="15"/>
        <w:numPr>
          <w:ilvl w:val="0"/>
          <w:numId w:val="29"/>
        </w:numPr>
        <w:tabs>
          <w:tab w:val="lef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054C69">
        <w:rPr>
          <w:b/>
          <w:sz w:val="30"/>
          <w:szCs w:val="30"/>
        </w:rPr>
        <w:t>Закрыта неуспешно</w:t>
      </w:r>
      <w:r w:rsidR="00325570">
        <w:rPr>
          <w:sz w:val="30"/>
          <w:szCs w:val="30"/>
        </w:rPr>
        <w:t xml:space="preserve">: </w:t>
      </w:r>
      <w:r w:rsidRPr="00054C69">
        <w:rPr>
          <w:sz w:val="30"/>
          <w:szCs w:val="30"/>
        </w:rPr>
        <w:t>не выполнено, проблема не устранена. Данный статус выставляется, например, в случае невыполнения условий и ограничений предоставления услуги.</w:t>
      </w:r>
    </w:p>
    <w:p w:rsidR="009A1D7B" w:rsidRPr="00054C69" w:rsidRDefault="009A1D7B" w:rsidP="00325570">
      <w:pPr>
        <w:pStyle w:val="15"/>
        <w:numPr>
          <w:ilvl w:val="0"/>
          <w:numId w:val="29"/>
        </w:numPr>
        <w:tabs>
          <w:tab w:val="lef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054C69">
        <w:rPr>
          <w:b/>
          <w:sz w:val="30"/>
          <w:szCs w:val="30"/>
        </w:rPr>
        <w:t>Закрыто с обходным решением</w:t>
      </w:r>
      <w:r w:rsidR="00325570">
        <w:rPr>
          <w:sz w:val="30"/>
          <w:szCs w:val="30"/>
        </w:rPr>
        <w:t xml:space="preserve">: </w:t>
      </w:r>
      <w:r w:rsidRPr="00054C69">
        <w:rPr>
          <w:sz w:val="30"/>
          <w:szCs w:val="30"/>
        </w:rPr>
        <w:t>проблема не устранена, однако пользователь получил возможность получения услуги другим способом.</w:t>
      </w:r>
    </w:p>
    <w:p w:rsidR="009A1D7B" w:rsidRPr="00054C69" w:rsidRDefault="009A1D7B" w:rsidP="00325570">
      <w:pPr>
        <w:pStyle w:val="15"/>
        <w:numPr>
          <w:ilvl w:val="0"/>
          <w:numId w:val="29"/>
        </w:numPr>
        <w:tabs>
          <w:tab w:val="lef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054C69">
        <w:rPr>
          <w:b/>
          <w:sz w:val="30"/>
          <w:szCs w:val="30"/>
        </w:rPr>
        <w:t>Закрыта в связи с утратой актуальности</w:t>
      </w:r>
      <w:r w:rsidR="00325570">
        <w:rPr>
          <w:sz w:val="30"/>
          <w:szCs w:val="30"/>
        </w:rPr>
        <w:t xml:space="preserve">: </w:t>
      </w:r>
      <w:r w:rsidRPr="00054C69">
        <w:rPr>
          <w:sz w:val="30"/>
          <w:szCs w:val="30"/>
        </w:rPr>
        <w:t>обращение не выполнено по причине отсутствия необходимости в его исполнении. Например, обратившийся сотрудник уволен либо переведен на другую должность, не связанную с потреблением данной услуги.</w:t>
      </w:r>
    </w:p>
    <w:p w:rsidR="009A1D7B" w:rsidRPr="00054C69" w:rsidRDefault="005731D7" w:rsidP="00325570">
      <w:pPr>
        <w:pStyle w:val="15"/>
        <w:tabs>
          <w:tab w:val="left" w:pos="993"/>
        </w:tabs>
        <w:spacing w:before="120" w:after="120" w:line="360" w:lineRule="auto"/>
        <w:jc w:val="center"/>
        <w:outlineLvl w:val="9"/>
        <w:rPr>
          <w:sz w:val="30"/>
          <w:szCs w:val="30"/>
        </w:rPr>
      </w:pPr>
      <w:r>
        <w:rPr>
          <w:noProof/>
          <w:sz w:val="30"/>
          <w:szCs w:val="30"/>
          <w:lang w:eastAsia="ru-RU"/>
        </w:rPr>
        <w:lastRenderedPageBreak/>
        <w:drawing>
          <wp:inline distT="0" distB="0" distL="0" distR="0">
            <wp:extent cx="6296025" cy="3924300"/>
            <wp:effectExtent l="19050" t="0" r="952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D7B" w:rsidRPr="00054C69" w:rsidRDefault="009A1D7B" w:rsidP="00325570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  <w:bookmarkStart w:id="74" w:name="OLE_LINK191"/>
      <w:bookmarkStart w:id="75" w:name="OLE_LINK192"/>
      <w:bookmarkStart w:id="76" w:name="OLE_LINK193"/>
      <w:r w:rsidRPr="00054C69">
        <w:rPr>
          <w:b/>
          <w:sz w:val="30"/>
          <w:szCs w:val="30"/>
        </w:rPr>
        <w:t>Шаг 3.</w:t>
      </w:r>
      <w:r w:rsidRPr="00054C69">
        <w:rPr>
          <w:sz w:val="30"/>
          <w:szCs w:val="30"/>
        </w:rPr>
        <w:t xml:space="preserve"> В </w:t>
      </w:r>
      <w:bookmarkEnd w:id="74"/>
      <w:bookmarkEnd w:id="75"/>
      <w:bookmarkEnd w:id="76"/>
      <w:r w:rsidRPr="00054C69">
        <w:rPr>
          <w:sz w:val="30"/>
          <w:szCs w:val="30"/>
        </w:rPr>
        <w:t>поле текст доступно описать статус решения задачи либо причины выставления статусов отрицательного решения.</w:t>
      </w:r>
    </w:p>
    <w:p w:rsidR="009A1D7B" w:rsidRPr="00054C69" w:rsidRDefault="009A1D7B" w:rsidP="00325570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  <w:bookmarkStart w:id="77" w:name="OLE_LINK194"/>
      <w:bookmarkStart w:id="78" w:name="OLE_LINK195"/>
      <w:bookmarkStart w:id="79" w:name="OLE_LINK196"/>
      <w:r w:rsidRPr="00054C69">
        <w:rPr>
          <w:b/>
          <w:sz w:val="30"/>
          <w:szCs w:val="30"/>
        </w:rPr>
        <w:t>Шаг 4.</w:t>
      </w:r>
      <w:r w:rsidRPr="00054C69">
        <w:rPr>
          <w:sz w:val="30"/>
          <w:szCs w:val="30"/>
        </w:rPr>
        <w:t xml:space="preserve"> В</w:t>
      </w:r>
      <w:bookmarkEnd w:id="77"/>
      <w:bookmarkEnd w:id="78"/>
      <w:bookmarkEnd w:id="79"/>
      <w:r w:rsidRPr="00054C69">
        <w:rPr>
          <w:sz w:val="30"/>
          <w:szCs w:val="30"/>
        </w:rPr>
        <w:t>ложить файл (при необходимости)</w:t>
      </w:r>
      <w:r>
        <w:rPr>
          <w:sz w:val="30"/>
          <w:szCs w:val="30"/>
        </w:rPr>
        <w:t>.</w:t>
      </w:r>
    </w:p>
    <w:p w:rsidR="009A1D7B" w:rsidRDefault="009A1D7B" w:rsidP="00325570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  <w:r w:rsidRPr="00054C69">
        <w:rPr>
          <w:b/>
          <w:sz w:val="30"/>
          <w:szCs w:val="30"/>
        </w:rPr>
        <w:t>Шаг 4.</w:t>
      </w:r>
      <w:r w:rsidRPr="00054C69">
        <w:rPr>
          <w:sz w:val="30"/>
          <w:szCs w:val="30"/>
        </w:rPr>
        <w:t xml:space="preserve"> Нажать кнопку </w:t>
      </w:r>
      <w:r w:rsidRPr="00054C69">
        <w:rPr>
          <w:b/>
          <w:sz w:val="30"/>
          <w:szCs w:val="30"/>
        </w:rPr>
        <w:t>Отправить</w:t>
      </w:r>
      <w:r w:rsidRPr="00054C69">
        <w:rPr>
          <w:sz w:val="30"/>
          <w:szCs w:val="30"/>
        </w:rPr>
        <w:t>.</w:t>
      </w:r>
    </w:p>
    <w:p w:rsidR="009A1D7B" w:rsidRDefault="009A1D7B" w:rsidP="009A1D7B">
      <w:pPr>
        <w:spacing w:line="36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DE6DF0" w:rsidRPr="00115F4B" w:rsidRDefault="00DE6DF0" w:rsidP="00747C4A">
      <w:pPr>
        <w:pStyle w:val="2"/>
        <w:numPr>
          <w:ilvl w:val="2"/>
          <w:numId w:val="6"/>
        </w:numPr>
        <w:ind w:left="0" w:firstLine="567"/>
        <w:outlineLvl w:val="9"/>
        <w:sectPr w:rsidR="00DE6DF0" w:rsidRPr="00115F4B" w:rsidSect="0026112B">
          <w:footerReference w:type="default" r:id="rId20"/>
          <w:pgSz w:w="11906" w:h="16838" w:code="9"/>
          <w:pgMar w:top="1134" w:right="567" w:bottom="1134" w:left="1418" w:header="454" w:footer="567" w:gutter="0"/>
          <w:cols w:space="720"/>
          <w:docGrid w:linePitch="326"/>
        </w:sectPr>
      </w:pPr>
    </w:p>
    <w:p w:rsidR="009F6222" w:rsidRPr="00BD7D08" w:rsidRDefault="009F6222" w:rsidP="00747C4A">
      <w:pPr>
        <w:rPr>
          <w:sz w:val="30"/>
          <w:szCs w:val="30"/>
        </w:rPr>
      </w:pPr>
    </w:p>
    <w:sectPr w:rsidR="009F6222" w:rsidRPr="00BD7D08" w:rsidSect="0096377A">
      <w:headerReference w:type="default" r:id="rId21"/>
      <w:footerReference w:type="default" r:id="rId22"/>
      <w:pgSz w:w="16838" w:h="11906" w:orient="landscape" w:code="9"/>
      <w:pgMar w:top="1418" w:right="737" w:bottom="851" w:left="851" w:header="454" w:footer="567" w:gutter="0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51E3" w:rsidRDefault="005451E3">
      <w:r>
        <w:separator/>
      </w:r>
    </w:p>
  </w:endnote>
  <w:endnote w:type="continuationSeparator" w:id="0">
    <w:p w:rsidR="005451E3" w:rsidRDefault="005451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ngvo Serif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12B" w:rsidRDefault="0026112B">
    <w:pPr>
      <w:pStyle w:val="a5"/>
      <w:jc w:val="right"/>
    </w:pPr>
  </w:p>
  <w:p w:rsidR="0026112B" w:rsidRDefault="0026112B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51F" w:rsidRDefault="00DD351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51E3" w:rsidRDefault="005451E3">
      <w:r>
        <w:separator/>
      </w:r>
    </w:p>
  </w:footnote>
  <w:footnote w:type="continuationSeparator" w:id="0">
    <w:p w:rsidR="005451E3" w:rsidRDefault="005451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51F" w:rsidRDefault="00BF0C4A">
    <w:pPr>
      <w:pStyle w:val="a3"/>
    </w:pPr>
    <w:r>
      <w:rPr>
        <w:noProof/>
        <w:lang w:eastAsia="ru-RU"/>
      </w:rPr>
      <w:pict>
        <v:group id="Group 107" o:spid="_x0000_s2049" style="position:absolute;left:0;text-align:left;margin-left:-23.4pt;margin-top:-1.95pt;width:803.85pt;height:569.45pt;z-index:251660288" coordorigin="383,414" coordsize="16077,11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">
          <v:group id="_x0000_s2051" style="position:absolute;left:-3454;top:7191;width:8449;height:775;rotation:-90" coordorigin="138,391" coordsize="8449,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">
            <v:group id="Группа 19" o:spid="_x0000_s2058" style="position:absolute;left:4133;top:-3289;width:726;height:8183;rotation:90" coordsize="4611,51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">
              <v:group id="Группа 5" o:spid="_x0000_s2071" style="position:absolute;width:4611;height:12695" coordsize="4611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Прямоугольник 2" o:spid="_x0000_s2073" style="position:absolute;width:1828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" filled="f" strokeweight="1.5pt"/>
                <v:rect id="Прямоугольник 3" o:spid="_x0000_s2072" style="position:absolute;left:1828;width:2783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" filled="f" strokeweight="1.5pt"/>
              </v:group>
              <v:group id="Группа 6" o:spid="_x0000_s2068" style="position:absolute;top:12682;width:4611;height:9104" coordsize="4611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Прямоугольник 7" o:spid="_x0000_s2070" style="position:absolute;width:1828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" filled="f" strokeweight="1.5pt"/>
                <v:rect id="Прямоугольник 8" o:spid="_x0000_s2069" style="position:absolute;left:1828;width:2783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" filled="f" strokeweight="1.5pt"/>
              </v:group>
              <v:group id="Группа 9" o:spid="_x0000_s2065" style="position:absolute;top:21786;width:4611;height:8945" coordsize="4611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<v:rect id="Прямоугольник 10" o:spid="_x0000_s2067" style="position:absolute;width:1828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" filled="f" strokeweight="1.5pt"/>
                <v:rect id="Прямоугольник 11" o:spid="_x0000_s2066" style="position:absolute;left:1828;width:2783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" filled="f" strokeweight="1.5pt"/>
              </v:group>
              <v:group id="Группа 12" o:spid="_x0000_s2062" style="position:absolute;top:30731;width:4611;height:12842" coordsize="4611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rect id="Прямоугольник 13" o:spid="_x0000_s2064" style="position:absolute;width:1828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" filled="f" strokeweight="1.5pt"/>
                <v:rect id="Прямоугольник 14" o:spid="_x0000_s2063" style="position:absolute;left:1828;width:2783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" filled="f" strokeweight="1.5pt"/>
              </v:group>
              <v:group id="Группа 15" o:spid="_x0000_s2059" style="position:absolute;top:43573;width:4611;height:8388" coordsize="4611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rect id="Прямоугольник 16" o:spid="_x0000_s2061" style="position:absolute;width:1828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" filled="f" strokeweight="1.5pt"/>
                <v:rect id="Прямоугольник 17" o:spid="_x0000_s2060" style="position:absolute;left:1828;width:2783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" filled="f" strokeweight="1.5pt"/>
              </v:group>
            </v:group>
            <v:group id="Group 19" o:spid="_x0000_s2052" style="position:absolute;left:138;top:391;width:8375;height:415" coordorigin="138,391" coordsize="8375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2057" type="#_x0000_t202" style="position:absolute;left:138;top:391;width:1843;height: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" filled="f" stroked="f" strokeweight="1.5pt">
                <v:textbox style="layout-flow:vertical;mso-layout-flow-alt:bottom-to-top">
                  <w:txbxContent>
                    <w:p w:rsidR="00DD351F" w:rsidRPr="008E7CBC" w:rsidRDefault="00DD351F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8E7CBC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Инв. № подп.</w:t>
                      </w:r>
                    </w:p>
                  </w:txbxContent>
                </v:textbox>
              </v:shape>
              <v:shape id="Text Box 21" o:spid="_x0000_s2056" type="#_x0000_t202" style="position:absolute;left:1820;top:391;width:1843;height: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" filled="f" stroked="f" strokeweight="1.5pt">
                <v:textbox style="layout-flow:vertical;mso-layout-flow-alt:bottom-to-top">
                  <w:txbxContent>
                    <w:p w:rsidR="00DD351F" w:rsidRPr="008E7CBC" w:rsidRDefault="00DD351F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Подп. и дата</w:t>
                      </w:r>
                    </w:p>
                  </w:txbxContent>
                </v:textbox>
              </v:shape>
              <v:shape id="Text Box 22" o:spid="_x0000_s2055" type="#_x0000_t202" style="position:absolute;left:3539;top:391;width:1843;height: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" filled="f" stroked="f" strokeweight="1.5pt">
                <v:textbox style="layout-flow:vertical;mso-layout-flow-alt:bottom-to-top">
                  <w:txbxContent>
                    <w:p w:rsidR="00DD351F" w:rsidRPr="008E7CBC" w:rsidRDefault="00DD351F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Взам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. инв. №</w:t>
                      </w:r>
                    </w:p>
                  </w:txbxContent>
                </v:textbox>
              </v:shape>
              <v:shape id="Text Box 23" o:spid="_x0000_s2054" type="#_x0000_t202" style="position:absolute;left:4909;top:391;width:1843;height: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" filled="f" stroked="f" strokeweight="1.5pt">
                <v:textbox style="layout-flow:vertical;mso-layout-flow-alt:bottom-to-top">
                  <w:txbxContent>
                    <w:p w:rsidR="00DD351F" w:rsidRPr="008E7CBC" w:rsidRDefault="00DD351F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8E7CBC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 xml:space="preserve">Инв. № </w:t>
                      </w: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shape>
              <v:shape id="Text Box 24" o:spid="_x0000_s2053" type="#_x0000_t202" style="position:absolute;left:6670;top:391;width:1843;height: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" filled="f" stroked="f" strokeweight="1.5pt">
                <v:textbox style="layout-flow:vertical;mso-layout-flow-alt:bottom-to-top">
                  <w:txbxContent>
                    <w:p w:rsidR="00DD351F" w:rsidRPr="008E7CBC" w:rsidRDefault="00DD351F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Подп. и дата</w:t>
                      </w:r>
                    </w:p>
                  </w:txbxContent>
                </v:textbox>
              </v:shape>
            </v:group>
          </v:group>
          <v:rect id="Rectangle 131" o:spid="_x0000_s2050" style="position:absolute;left:3247;top:-1675;width:11123;height:15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" filled="f" strokeweight="1.5pt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5E0823C"/>
    <w:lvl w:ilvl="0">
      <w:start w:val="1"/>
      <w:numFmt w:val="decimal"/>
      <w:lvlText w:val="%1"/>
      <w:lvlJc w:val="left"/>
      <w:pPr>
        <w:tabs>
          <w:tab w:val="num" w:pos="927"/>
        </w:tabs>
        <w:ind w:left="0" w:firstLine="567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35E6F2B"/>
    <w:multiLevelType w:val="hybridMultilevel"/>
    <w:tmpl w:val="26062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C78B8"/>
    <w:multiLevelType w:val="hybridMultilevel"/>
    <w:tmpl w:val="FBDCD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165DA"/>
    <w:multiLevelType w:val="hybridMultilevel"/>
    <w:tmpl w:val="6ABE7F38"/>
    <w:lvl w:ilvl="0" w:tplc="09E4E66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C4E48EA"/>
    <w:multiLevelType w:val="hybridMultilevel"/>
    <w:tmpl w:val="ED56B9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D7F3F6F"/>
    <w:multiLevelType w:val="multilevel"/>
    <w:tmpl w:val="45AC31BE"/>
    <w:lvl w:ilvl="0">
      <w:start w:val="1"/>
      <w:numFmt w:val="decimal"/>
      <w:suff w:val="space"/>
      <w:lvlText w:val="%1"/>
      <w:lvlJc w:val="left"/>
      <w:pPr>
        <w:ind w:left="2360" w:hanging="375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367" w:hanging="375"/>
      </w:pPr>
      <w:rPr>
        <w:rFonts w:hint="default"/>
        <w:b/>
      </w:rPr>
    </w:lvl>
    <w:lvl w:ilvl="2">
      <w:start w:val="1"/>
      <w:numFmt w:val="decimal"/>
      <w:suff w:val="space"/>
      <w:lvlText w:val="%1.%2.%3"/>
      <w:lvlJc w:val="left"/>
      <w:pPr>
        <w:ind w:left="2704" w:hanging="720"/>
      </w:pPr>
      <w:rPr>
        <w:rFonts w:hint="default"/>
        <w:b w:val="0"/>
      </w:rPr>
    </w:lvl>
    <w:lvl w:ilvl="3">
      <w:start w:val="1"/>
      <w:numFmt w:val="decimal"/>
      <w:suff w:val="space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6">
    <w:nsid w:val="257E1B4D"/>
    <w:multiLevelType w:val="hybridMultilevel"/>
    <w:tmpl w:val="00483C1C"/>
    <w:lvl w:ilvl="0" w:tplc="09E4E666">
      <w:start w:val="1"/>
      <w:numFmt w:val="bullet"/>
      <w:lvlText w:val="-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31304D88"/>
    <w:multiLevelType w:val="hybridMultilevel"/>
    <w:tmpl w:val="567076F8"/>
    <w:lvl w:ilvl="0" w:tplc="09E4E66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E993BC1"/>
    <w:multiLevelType w:val="multilevel"/>
    <w:tmpl w:val="794CCC44"/>
    <w:lvl w:ilvl="0">
      <w:start w:val="1"/>
      <w:numFmt w:val="decimal"/>
      <w:lvlText w:val="%1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0" w:firstLine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287"/>
        </w:tabs>
        <w:ind w:left="0" w:firstLine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>
    <w:nsid w:val="40287536"/>
    <w:multiLevelType w:val="hybridMultilevel"/>
    <w:tmpl w:val="E50CABE6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4553E2D"/>
    <w:multiLevelType w:val="hybridMultilevel"/>
    <w:tmpl w:val="A35CA4B2"/>
    <w:lvl w:ilvl="0" w:tplc="09E4E66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CC85514"/>
    <w:multiLevelType w:val="hybridMultilevel"/>
    <w:tmpl w:val="E50CABE6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AEE2A9E"/>
    <w:multiLevelType w:val="multilevel"/>
    <w:tmpl w:val="E168CD28"/>
    <w:lvl w:ilvl="0">
      <w:start w:val="1"/>
      <w:numFmt w:val="decimal"/>
      <w:pStyle w:val="St1"/>
      <w:lvlText w:val="%1."/>
      <w:lvlJc w:val="left"/>
      <w:pPr>
        <w:ind w:left="360" w:hanging="360"/>
      </w:pPr>
    </w:lvl>
    <w:lvl w:ilvl="1">
      <w:start w:val="1"/>
      <w:numFmt w:val="decimal"/>
      <w:pStyle w:val="St2"/>
      <w:lvlText w:val="%1.%2."/>
      <w:lvlJc w:val="left"/>
      <w:pPr>
        <w:ind w:left="792" w:hanging="432"/>
      </w:pPr>
    </w:lvl>
    <w:lvl w:ilvl="2">
      <w:start w:val="1"/>
      <w:numFmt w:val="decimal"/>
      <w:pStyle w:val="S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E4F3BE8"/>
    <w:multiLevelType w:val="multilevel"/>
    <w:tmpl w:val="8EB8BF0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2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65C5107F"/>
    <w:multiLevelType w:val="hybridMultilevel"/>
    <w:tmpl w:val="E50CABE6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70A416FF"/>
    <w:multiLevelType w:val="hybridMultilevel"/>
    <w:tmpl w:val="C0A4D692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75AB5FB1"/>
    <w:multiLevelType w:val="singleLevel"/>
    <w:tmpl w:val="D0CEF836"/>
    <w:lvl w:ilvl="0">
      <w:start w:val="1"/>
      <w:numFmt w:val="bullet"/>
      <w:pStyle w:val="2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3"/>
  </w:num>
  <w:num w:numId="3">
    <w:abstractNumId w:val="16"/>
  </w:num>
  <w:num w:numId="4">
    <w:abstractNumId w:val="8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7"/>
  </w:num>
  <w:num w:numId="8">
    <w:abstractNumId w:val="2"/>
  </w:num>
  <w:num w:numId="9">
    <w:abstractNumId w:val="9"/>
  </w:num>
  <w:num w:numId="10">
    <w:abstractNumId w:val="11"/>
  </w:num>
  <w:num w:numId="11">
    <w:abstractNumId w:val="14"/>
  </w:num>
  <w:num w:numId="12">
    <w:abstractNumId w:val="1"/>
  </w:num>
  <w:num w:numId="13">
    <w:abstractNumId w:val="5"/>
  </w:num>
  <w:num w:numId="14">
    <w:abstractNumId w:val="4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3"/>
  </w:num>
  <w:num w:numId="22">
    <w:abstractNumId w:val="1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10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6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stylePaneFormatFilter w:val="3F01"/>
  <w:defaultTabStop w:val="720"/>
  <w:hyphenationZone w:val="357"/>
  <w:drawingGridHorizontalSpacing w:val="120"/>
  <w:drawingGridVerticalSpacing w:val="11"/>
  <w:displayHorizontalDrawingGridEvery w:val="0"/>
  <w:displayVerticalDrawingGridEvery w:val="0"/>
  <w:noPunctuationKerning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D2FE3"/>
    <w:rsid w:val="00000E6E"/>
    <w:rsid w:val="0000239F"/>
    <w:rsid w:val="00005FE8"/>
    <w:rsid w:val="00042C1C"/>
    <w:rsid w:val="00045335"/>
    <w:rsid w:val="00045DCF"/>
    <w:rsid w:val="0005658A"/>
    <w:rsid w:val="00061987"/>
    <w:rsid w:val="000725F5"/>
    <w:rsid w:val="000770BF"/>
    <w:rsid w:val="00087CE5"/>
    <w:rsid w:val="00091946"/>
    <w:rsid w:val="00095D14"/>
    <w:rsid w:val="000C65E2"/>
    <w:rsid w:val="000D465C"/>
    <w:rsid w:val="000D76FA"/>
    <w:rsid w:val="00100DF3"/>
    <w:rsid w:val="00115F4B"/>
    <w:rsid w:val="00116BD4"/>
    <w:rsid w:val="00124712"/>
    <w:rsid w:val="00127691"/>
    <w:rsid w:val="001315D7"/>
    <w:rsid w:val="00154F44"/>
    <w:rsid w:val="00161006"/>
    <w:rsid w:val="001640DB"/>
    <w:rsid w:val="00173C6E"/>
    <w:rsid w:val="00177389"/>
    <w:rsid w:val="00180804"/>
    <w:rsid w:val="001825F8"/>
    <w:rsid w:val="00183C03"/>
    <w:rsid w:val="00184433"/>
    <w:rsid w:val="00184E42"/>
    <w:rsid w:val="00192009"/>
    <w:rsid w:val="00192B51"/>
    <w:rsid w:val="00195314"/>
    <w:rsid w:val="00195D00"/>
    <w:rsid w:val="001A0420"/>
    <w:rsid w:val="001A049B"/>
    <w:rsid w:val="001B2E50"/>
    <w:rsid w:val="001C196E"/>
    <w:rsid w:val="001C462C"/>
    <w:rsid w:val="001D2979"/>
    <w:rsid w:val="001E68A8"/>
    <w:rsid w:val="002007FF"/>
    <w:rsid w:val="00203DA4"/>
    <w:rsid w:val="00205BAF"/>
    <w:rsid w:val="00205F39"/>
    <w:rsid w:val="00212011"/>
    <w:rsid w:val="0021526A"/>
    <w:rsid w:val="002254C0"/>
    <w:rsid w:val="002256B1"/>
    <w:rsid w:val="00225A03"/>
    <w:rsid w:val="002453C1"/>
    <w:rsid w:val="00252D12"/>
    <w:rsid w:val="0025544C"/>
    <w:rsid w:val="00257755"/>
    <w:rsid w:val="0026112B"/>
    <w:rsid w:val="00267880"/>
    <w:rsid w:val="00267D18"/>
    <w:rsid w:val="0027328A"/>
    <w:rsid w:val="00275D95"/>
    <w:rsid w:val="00277A4E"/>
    <w:rsid w:val="00281FD3"/>
    <w:rsid w:val="0028404E"/>
    <w:rsid w:val="002857F0"/>
    <w:rsid w:val="002B1A26"/>
    <w:rsid w:val="002B3BFD"/>
    <w:rsid w:val="002B3E31"/>
    <w:rsid w:val="002C3E16"/>
    <w:rsid w:val="002D0F2B"/>
    <w:rsid w:val="002D223D"/>
    <w:rsid w:val="002D25D6"/>
    <w:rsid w:val="002D4755"/>
    <w:rsid w:val="002E0A7B"/>
    <w:rsid w:val="002E33B0"/>
    <w:rsid w:val="002E72F9"/>
    <w:rsid w:val="003033C6"/>
    <w:rsid w:val="00310BB7"/>
    <w:rsid w:val="00314742"/>
    <w:rsid w:val="00325570"/>
    <w:rsid w:val="003406B9"/>
    <w:rsid w:val="003415A3"/>
    <w:rsid w:val="00341ADE"/>
    <w:rsid w:val="00364898"/>
    <w:rsid w:val="003674DB"/>
    <w:rsid w:val="003835EB"/>
    <w:rsid w:val="003947B0"/>
    <w:rsid w:val="003A47C8"/>
    <w:rsid w:val="003A6327"/>
    <w:rsid w:val="003C2C4F"/>
    <w:rsid w:val="003E7C93"/>
    <w:rsid w:val="00405542"/>
    <w:rsid w:val="00415E31"/>
    <w:rsid w:val="0042287F"/>
    <w:rsid w:val="00424B8C"/>
    <w:rsid w:val="00425175"/>
    <w:rsid w:val="004277C9"/>
    <w:rsid w:val="004357C2"/>
    <w:rsid w:val="0044739F"/>
    <w:rsid w:val="00456B64"/>
    <w:rsid w:val="004612BF"/>
    <w:rsid w:val="00485CB7"/>
    <w:rsid w:val="00490AFF"/>
    <w:rsid w:val="00493412"/>
    <w:rsid w:val="004A4ACE"/>
    <w:rsid w:val="004A5CA2"/>
    <w:rsid w:val="004B2228"/>
    <w:rsid w:val="004B47E0"/>
    <w:rsid w:val="004C1A64"/>
    <w:rsid w:val="004C23AB"/>
    <w:rsid w:val="004C2F55"/>
    <w:rsid w:val="004C3028"/>
    <w:rsid w:val="004C3409"/>
    <w:rsid w:val="004C3A5A"/>
    <w:rsid w:val="004D2CA4"/>
    <w:rsid w:val="004D6686"/>
    <w:rsid w:val="004E08BD"/>
    <w:rsid w:val="004F39E9"/>
    <w:rsid w:val="004F57DE"/>
    <w:rsid w:val="00501002"/>
    <w:rsid w:val="00503B02"/>
    <w:rsid w:val="00522EB5"/>
    <w:rsid w:val="00523730"/>
    <w:rsid w:val="005262D2"/>
    <w:rsid w:val="00535B12"/>
    <w:rsid w:val="0054294D"/>
    <w:rsid w:val="005451E3"/>
    <w:rsid w:val="00545BCD"/>
    <w:rsid w:val="00553134"/>
    <w:rsid w:val="005731D7"/>
    <w:rsid w:val="005879E3"/>
    <w:rsid w:val="00593FED"/>
    <w:rsid w:val="0059777D"/>
    <w:rsid w:val="005A29A5"/>
    <w:rsid w:val="005B7CAF"/>
    <w:rsid w:val="005D46F9"/>
    <w:rsid w:val="005E0F81"/>
    <w:rsid w:val="005E159A"/>
    <w:rsid w:val="005F7744"/>
    <w:rsid w:val="0060704B"/>
    <w:rsid w:val="00607DCC"/>
    <w:rsid w:val="00610675"/>
    <w:rsid w:val="0061193A"/>
    <w:rsid w:val="006123CB"/>
    <w:rsid w:val="00612698"/>
    <w:rsid w:val="00615BA4"/>
    <w:rsid w:val="00624E33"/>
    <w:rsid w:val="006253DC"/>
    <w:rsid w:val="00643D4A"/>
    <w:rsid w:val="0064628A"/>
    <w:rsid w:val="00651C74"/>
    <w:rsid w:val="006525E0"/>
    <w:rsid w:val="00664BA7"/>
    <w:rsid w:val="006704CC"/>
    <w:rsid w:val="0068666D"/>
    <w:rsid w:val="0069377A"/>
    <w:rsid w:val="006974E0"/>
    <w:rsid w:val="006A1FEF"/>
    <w:rsid w:val="006A51AF"/>
    <w:rsid w:val="006B06E7"/>
    <w:rsid w:val="006C4A65"/>
    <w:rsid w:val="006D1FBC"/>
    <w:rsid w:val="006E0E53"/>
    <w:rsid w:val="006E42ED"/>
    <w:rsid w:val="006E4444"/>
    <w:rsid w:val="006E5D42"/>
    <w:rsid w:val="006F6627"/>
    <w:rsid w:val="00701574"/>
    <w:rsid w:val="00701E0F"/>
    <w:rsid w:val="00710F8D"/>
    <w:rsid w:val="00713C72"/>
    <w:rsid w:val="0071689C"/>
    <w:rsid w:val="0072207E"/>
    <w:rsid w:val="0072299F"/>
    <w:rsid w:val="007246EF"/>
    <w:rsid w:val="00730A15"/>
    <w:rsid w:val="00733AC3"/>
    <w:rsid w:val="007349CD"/>
    <w:rsid w:val="00735560"/>
    <w:rsid w:val="0073636A"/>
    <w:rsid w:val="00736494"/>
    <w:rsid w:val="00737E54"/>
    <w:rsid w:val="0074060E"/>
    <w:rsid w:val="00747C4A"/>
    <w:rsid w:val="00747FA6"/>
    <w:rsid w:val="007522FB"/>
    <w:rsid w:val="00753B42"/>
    <w:rsid w:val="00754F0B"/>
    <w:rsid w:val="00764C8D"/>
    <w:rsid w:val="00767542"/>
    <w:rsid w:val="007700B8"/>
    <w:rsid w:val="00781694"/>
    <w:rsid w:val="00797728"/>
    <w:rsid w:val="007B19C6"/>
    <w:rsid w:val="007B67B3"/>
    <w:rsid w:val="007C07BF"/>
    <w:rsid w:val="007C4D02"/>
    <w:rsid w:val="007D417F"/>
    <w:rsid w:val="007D6EA1"/>
    <w:rsid w:val="007E06CA"/>
    <w:rsid w:val="007F0AD0"/>
    <w:rsid w:val="007F155C"/>
    <w:rsid w:val="007F3C2F"/>
    <w:rsid w:val="007F3EF7"/>
    <w:rsid w:val="007F50AC"/>
    <w:rsid w:val="0080239E"/>
    <w:rsid w:val="00805CB8"/>
    <w:rsid w:val="008079C5"/>
    <w:rsid w:val="008110BD"/>
    <w:rsid w:val="008138A7"/>
    <w:rsid w:val="00836B10"/>
    <w:rsid w:val="00840327"/>
    <w:rsid w:val="008435FC"/>
    <w:rsid w:val="00850DC9"/>
    <w:rsid w:val="00857443"/>
    <w:rsid w:val="00865187"/>
    <w:rsid w:val="00865352"/>
    <w:rsid w:val="00876EF2"/>
    <w:rsid w:val="00886D19"/>
    <w:rsid w:val="008C65BD"/>
    <w:rsid w:val="008D486E"/>
    <w:rsid w:val="008D6910"/>
    <w:rsid w:val="008E0ACD"/>
    <w:rsid w:val="008E6825"/>
    <w:rsid w:val="009030F1"/>
    <w:rsid w:val="009104A0"/>
    <w:rsid w:val="0091418C"/>
    <w:rsid w:val="00925CA2"/>
    <w:rsid w:val="009277E1"/>
    <w:rsid w:val="0093009B"/>
    <w:rsid w:val="00930872"/>
    <w:rsid w:val="0093256C"/>
    <w:rsid w:val="00937757"/>
    <w:rsid w:val="00947BF7"/>
    <w:rsid w:val="0096377A"/>
    <w:rsid w:val="009642E4"/>
    <w:rsid w:val="009768C9"/>
    <w:rsid w:val="0098464E"/>
    <w:rsid w:val="00986168"/>
    <w:rsid w:val="00986EE4"/>
    <w:rsid w:val="0099007F"/>
    <w:rsid w:val="00992F52"/>
    <w:rsid w:val="009965F5"/>
    <w:rsid w:val="009A1D7B"/>
    <w:rsid w:val="009A427E"/>
    <w:rsid w:val="009A76B6"/>
    <w:rsid w:val="009C0417"/>
    <w:rsid w:val="009D0E55"/>
    <w:rsid w:val="009E3860"/>
    <w:rsid w:val="009E39A2"/>
    <w:rsid w:val="009F6222"/>
    <w:rsid w:val="00A01357"/>
    <w:rsid w:val="00A13AD4"/>
    <w:rsid w:val="00A15695"/>
    <w:rsid w:val="00A16B73"/>
    <w:rsid w:val="00A203A6"/>
    <w:rsid w:val="00A21894"/>
    <w:rsid w:val="00A304E3"/>
    <w:rsid w:val="00A30BA1"/>
    <w:rsid w:val="00A32409"/>
    <w:rsid w:val="00A415F8"/>
    <w:rsid w:val="00A4694C"/>
    <w:rsid w:val="00A65545"/>
    <w:rsid w:val="00A75756"/>
    <w:rsid w:val="00A83BA4"/>
    <w:rsid w:val="00A8792A"/>
    <w:rsid w:val="00AA1A96"/>
    <w:rsid w:val="00AC2177"/>
    <w:rsid w:val="00AE08C4"/>
    <w:rsid w:val="00AE38E3"/>
    <w:rsid w:val="00AE3FF5"/>
    <w:rsid w:val="00AE48AF"/>
    <w:rsid w:val="00AF72C5"/>
    <w:rsid w:val="00B01762"/>
    <w:rsid w:val="00B1284F"/>
    <w:rsid w:val="00B158EE"/>
    <w:rsid w:val="00B15E7C"/>
    <w:rsid w:val="00B176E9"/>
    <w:rsid w:val="00B25E74"/>
    <w:rsid w:val="00B5440F"/>
    <w:rsid w:val="00B5752F"/>
    <w:rsid w:val="00B6029E"/>
    <w:rsid w:val="00B65926"/>
    <w:rsid w:val="00B668B2"/>
    <w:rsid w:val="00B71B8E"/>
    <w:rsid w:val="00B845A3"/>
    <w:rsid w:val="00B8673E"/>
    <w:rsid w:val="00B90BF5"/>
    <w:rsid w:val="00B97DF8"/>
    <w:rsid w:val="00BB17EE"/>
    <w:rsid w:val="00BC1882"/>
    <w:rsid w:val="00BC2B20"/>
    <w:rsid w:val="00BD3EC9"/>
    <w:rsid w:val="00BD7D08"/>
    <w:rsid w:val="00BE5642"/>
    <w:rsid w:val="00BF0C4A"/>
    <w:rsid w:val="00BF7D8E"/>
    <w:rsid w:val="00C14E43"/>
    <w:rsid w:val="00C17B67"/>
    <w:rsid w:val="00C2656B"/>
    <w:rsid w:val="00C359D8"/>
    <w:rsid w:val="00C46865"/>
    <w:rsid w:val="00C61543"/>
    <w:rsid w:val="00C61D47"/>
    <w:rsid w:val="00C672E6"/>
    <w:rsid w:val="00C95D26"/>
    <w:rsid w:val="00C96FEE"/>
    <w:rsid w:val="00CA06ED"/>
    <w:rsid w:val="00CA1BD9"/>
    <w:rsid w:val="00CA440F"/>
    <w:rsid w:val="00CA7306"/>
    <w:rsid w:val="00CB2F96"/>
    <w:rsid w:val="00CB6436"/>
    <w:rsid w:val="00CC52C4"/>
    <w:rsid w:val="00CD2FE3"/>
    <w:rsid w:val="00CD5DA8"/>
    <w:rsid w:val="00CD7799"/>
    <w:rsid w:val="00CE2331"/>
    <w:rsid w:val="00D07EEA"/>
    <w:rsid w:val="00D12C7C"/>
    <w:rsid w:val="00D16327"/>
    <w:rsid w:val="00D23E3B"/>
    <w:rsid w:val="00D267A4"/>
    <w:rsid w:val="00D3529E"/>
    <w:rsid w:val="00D36345"/>
    <w:rsid w:val="00D403F5"/>
    <w:rsid w:val="00D562D8"/>
    <w:rsid w:val="00D60115"/>
    <w:rsid w:val="00D61842"/>
    <w:rsid w:val="00D667D1"/>
    <w:rsid w:val="00D67217"/>
    <w:rsid w:val="00D71707"/>
    <w:rsid w:val="00D85BCF"/>
    <w:rsid w:val="00D90E7A"/>
    <w:rsid w:val="00D9229D"/>
    <w:rsid w:val="00DB2FFE"/>
    <w:rsid w:val="00DB5606"/>
    <w:rsid w:val="00DC2453"/>
    <w:rsid w:val="00DD351F"/>
    <w:rsid w:val="00DD5A6D"/>
    <w:rsid w:val="00DD5A8A"/>
    <w:rsid w:val="00DE01B3"/>
    <w:rsid w:val="00DE6DF0"/>
    <w:rsid w:val="00DF0C9D"/>
    <w:rsid w:val="00DF217A"/>
    <w:rsid w:val="00E1042A"/>
    <w:rsid w:val="00E14210"/>
    <w:rsid w:val="00E16862"/>
    <w:rsid w:val="00E24A3C"/>
    <w:rsid w:val="00E37776"/>
    <w:rsid w:val="00E57E66"/>
    <w:rsid w:val="00E71987"/>
    <w:rsid w:val="00E751EE"/>
    <w:rsid w:val="00E776B6"/>
    <w:rsid w:val="00E847BF"/>
    <w:rsid w:val="00E91550"/>
    <w:rsid w:val="00E934EF"/>
    <w:rsid w:val="00E93AB3"/>
    <w:rsid w:val="00E94AD2"/>
    <w:rsid w:val="00EA092D"/>
    <w:rsid w:val="00EB5BF4"/>
    <w:rsid w:val="00ED5179"/>
    <w:rsid w:val="00EE37CC"/>
    <w:rsid w:val="00EE3815"/>
    <w:rsid w:val="00EF7B44"/>
    <w:rsid w:val="00F03C04"/>
    <w:rsid w:val="00F200A7"/>
    <w:rsid w:val="00F221FB"/>
    <w:rsid w:val="00F2385C"/>
    <w:rsid w:val="00F269E2"/>
    <w:rsid w:val="00F27510"/>
    <w:rsid w:val="00F45990"/>
    <w:rsid w:val="00F548E4"/>
    <w:rsid w:val="00F60983"/>
    <w:rsid w:val="00F6112D"/>
    <w:rsid w:val="00F612E2"/>
    <w:rsid w:val="00F61FB0"/>
    <w:rsid w:val="00F6292E"/>
    <w:rsid w:val="00F6337D"/>
    <w:rsid w:val="00F66DBE"/>
    <w:rsid w:val="00F70068"/>
    <w:rsid w:val="00F7713B"/>
    <w:rsid w:val="00F804DD"/>
    <w:rsid w:val="00F80D23"/>
    <w:rsid w:val="00F82F02"/>
    <w:rsid w:val="00FA49EC"/>
    <w:rsid w:val="00FA56E4"/>
    <w:rsid w:val="00FA6536"/>
    <w:rsid w:val="00FA7FFD"/>
    <w:rsid w:val="00FB4671"/>
    <w:rsid w:val="00FD4739"/>
    <w:rsid w:val="00FF2196"/>
    <w:rsid w:val="00FF27E3"/>
    <w:rsid w:val="00FF5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8" w:uiPriority="39"/>
    <w:lsdException w:name="annotation text" w:uiPriority="99"/>
    <w:lsdException w:name="header" w:uiPriority="99"/>
    <w:lsdException w:name="foot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5F8"/>
    <w:pPr>
      <w:jc w:val="both"/>
    </w:pPr>
    <w:rPr>
      <w:sz w:val="24"/>
      <w:lang w:eastAsia="en-US"/>
    </w:rPr>
  </w:style>
  <w:style w:type="paragraph" w:styleId="1">
    <w:name w:val="heading 1"/>
    <w:basedOn w:val="a"/>
    <w:next w:val="a"/>
    <w:link w:val="10"/>
    <w:qFormat/>
    <w:rsid w:val="00A415F8"/>
    <w:pPr>
      <w:keepNext/>
      <w:widowControl w:val="0"/>
      <w:spacing w:before="120" w:after="120"/>
      <w:outlineLvl w:val="0"/>
    </w:pPr>
    <w:rPr>
      <w:b/>
    </w:rPr>
  </w:style>
  <w:style w:type="paragraph" w:styleId="21">
    <w:name w:val="heading 2"/>
    <w:basedOn w:val="a"/>
    <w:next w:val="a"/>
    <w:link w:val="22"/>
    <w:uiPriority w:val="9"/>
    <w:qFormat/>
    <w:rsid w:val="00A415F8"/>
    <w:pPr>
      <w:keepNext/>
      <w:tabs>
        <w:tab w:val="left" w:pos="1134"/>
        <w:tab w:val="right" w:leader="dot" w:pos="9639"/>
      </w:tabs>
      <w:spacing w:before="120" w:after="120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A415F8"/>
    <w:pPr>
      <w:keepNext/>
      <w:tabs>
        <w:tab w:val="left" w:pos="1134"/>
      </w:tabs>
      <w:spacing w:before="120" w:after="120"/>
      <w:outlineLvl w:val="2"/>
    </w:pPr>
  </w:style>
  <w:style w:type="paragraph" w:styleId="4">
    <w:name w:val="heading 4"/>
    <w:basedOn w:val="a"/>
    <w:next w:val="a"/>
    <w:qFormat/>
    <w:rsid w:val="00A415F8"/>
    <w:pPr>
      <w:keepNext/>
      <w:numPr>
        <w:ilvl w:val="3"/>
        <w:numId w:val="4"/>
      </w:numPr>
      <w:tabs>
        <w:tab w:val="left" w:pos="1418"/>
      </w:tabs>
      <w:spacing w:after="120"/>
      <w:outlineLvl w:val="3"/>
    </w:pPr>
  </w:style>
  <w:style w:type="paragraph" w:styleId="5">
    <w:name w:val="heading 5"/>
    <w:basedOn w:val="a"/>
    <w:next w:val="a"/>
    <w:qFormat/>
    <w:rsid w:val="00A415F8"/>
    <w:pPr>
      <w:keepNext/>
      <w:jc w:val="center"/>
      <w:outlineLvl w:val="4"/>
    </w:pPr>
    <w:rPr>
      <w:b/>
    </w:rPr>
  </w:style>
  <w:style w:type="paragraph" w:styleId="6">
    <w:name w:val="heading 6"/>
    <w:basedOn w:val="a"/>
    <w:next w:val="a"/>
    <w:qFormat/>
    <w:rsid w:val="00A415F8"/>
    <w:pPr>
      <w:numPr>
        <w:ilvl w:val="5"/>
        <w:numId w:val="1"/>
      </w:numPr>
      <w:spacing w:before="240" w:after="60"/>
      <w:outlineLvl w:val="5"/>
    </w:pPr>
    <w:rPr>
      <w:i/>
      <w:color w:val="000000"/>
      <w:sz w:val="22"/>
    </w:rPr>
  </w:style>
  <w:style w:type="paragraph" w:styleId="7">
    <w:name w:val="heading 7"/>
    <w:basedOn w:val="a"/>
    <w:next w:val="a"/>
    <w:qFormat/>
    <w:rsid w:val="00A415F8"/>
    <w:pPr>
      <w:numPr>
        <w:ilvl w:val="6"/>
        <w:numId w:val="1"/>
      </w:numPr>
      <w:spacing w:before="240" w:after="60"/>
      <w:outlineLvl w:val="6"/>
    </w:pPr>
    <w:rPr>
      <w:rFonts w:ascii="Arial CYR" w:hAnsi="Arial CYR"/>
      <w:color w:val="000000"/>
    </w:rPr>
  </w:style>
  <w:style w:type="paragraph" w:styleId="8">
    <w:name w:val="heading 8"/>
    <w:basedOn w:val="a"/>
    <w:next w:val="a"/>
    <w:qFormat/>
    <w:rsid w:val="00A415F8"/>
    <w:pPr>
      <w:numPr>
        <w:ilvl w:val="7"/>
        <w:numId w:val="1"/>
      </w:numPr>
      <w:spacing w:before="240" w:after="60"/>
      <w:outlineLvl w:val="7"/>
    </w:pPr>
    <w:rPr>
      <w:rFonts w:ascii="Arial CYR" w:hAnsi="Arial CYR"/>
      <w:i/>
      <w:color w:val="000000"/>
    </w:rPr>
  </w:style>
  <w:style w:type="paragraph" w:styleId="9">
    <w:name w:val="heading 9"/>
    <w:basedOn w:val="a"/>
    <w:next w:val="a"/>
    <w:qFormat/>
    <w:rsid w:val="00A415F8"/>
    <w:pPr>
      <w:numPr>
        <w:ilvl w:val="8"/>
        <w:numId w:val="1"/>
      </w:numPr>
      <w:spacing w:before="240" w:after="60"/>
      <w:outlineLvl w:val="8"/>
    </w:pPr>
    <w:rPr>
      <w:rFonts w:ascii="Arial CYR" w:hAnsi="Arial CYR"/>
      <w:b/>
      <w:i/>
      <w:color w:val="00000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415F8"/>
    <w:pPr>
      <w:tabs>
        <w:tab w:val="center" w:pos="4153"/>
        <w:tab w:val="right" w:pos="8306"/>
      </w:tabs>
      <w:jc w:val="center"/>
    </w:pPr>
    <w:rPr>
      <w:rFonts w:ascii="Arial" w:hAnsi="Arial"/>
      <w:b/>
      <w:i/>
      <w:caps/>
      <w:sz w:val="28"/>
    </w:rPr>
  </w:style>
  <w:style w:type="paragraph" w:styleId="a5">
    <w:name w:val="footer"/>
    <w:basedOn w:val="a"/>
    <w:link w:val="a6"/>
    <w:uiPriority w:val="99"/>
    <w:rsid w:val="00A415F8"/>
    <w:pPr>
      <w:tabs>
        <w:tab w:val="center" w:pos="4153"/>
        <w:tab w:val="right" w:pos="8306"/>
      </w:tabs>
    </w:pPr>
    <w:rPr>
      <w:rFonts w:ascii="Arial" w:hAnsi="Arial"/>
      <w:i/>
      <w:sz w:val="22"/>
    </w:rPr>
  </w:style>
  <w:style w:type="paragraph" w:customStyle="1" w:styleId="11">
    <w:name w:val="Верхний колонтитул 1"/>
    <w:basedOn w:val="a"/>
    <w:next w:val="a"/>
    <w:rsid w:val="00A415F8"/>
    <w:pPr>
      <w:jc w:val="right"/>
    </w:pPr>
    <w:rPr>
      <w:rFonts w:ascii="Arial" w:hAnsi="Arial"/>
      <w:b/>
      <w:i/>
      <w:color w:val="000000"/>
    </w:rPr>
  </w:style>
  <w:style w:type="character" w:styleId="a7">
    <w:name w:val="page number"/>
    <w:rsid w:val="00A415F8"/>
    <w:rPr>
      <w:rFonts w:ascii="Arial" w:hAnsi="Arial"/>
      <w:b/>
      <w:dstrike w:val="0"/>
      <w:color w:val="FFFFFF"/>
      <w:sz w:val="28"/>
      <w:vertAlign w:val="baseline"/>
    </w:rPr>
  </w:style>
  <w:style w:type="paragraph" w:styleId="80">
    <w:name w:val="toc 8"/>
    <w:basedOn w:val="a"/>
    <w:next w:val="a"/>
    <w:autoRedefine/>
    <w:uiPriority w:val="39"/>
    <w:semiHidden/>
    <w:rsid w:val="00A415F8"/>
    <w:pPr>
      <w:ind w:left="1680"/>
    </w:pPr>
  </w:style>
  <w:style w:type="paragraph" w:customStyle="1" w:styleId="12">
    <w:name w:val="Заголовок1"/>
    <w:basedOn w:val="a"/>
    <w:rsid w:val="00A415F8"/>
    <w:pPr>
      <w:ind w:firstLine="567"/>
    </w:pPr>
    <w:rPr>
      <w:b/>
    </w:rPr>
  </w:style>
  <w:style w:type="paragraph" w:styleId="13">
    <w:name w:val="toc 1"/>
    <w:basedOn w:val="a"/>
    <w:next w:val="a"/>
    <w:uiPriority w:val="39"/>
    <w:rsid w:val="00A415F8"/>
  </w:style>
  <w:style w:type="paragraph" w:styleId="23">
    <w:name w:val="toc 2"/>
    <w:basedOn w:val="a"/>
    <w:next w:val="a"/>
    <w:uiPriority w:val="39"/>
    <w:rsid w:val="00A415F8"/>
    <w:pPr>
      <w:tabs>
        <w:tab w:val="left" w:pos="425"/>
        <w:tab w:val="right" w:leader="dot" w:pos="9639"/>
      </w:tabs>
      <w:spacing w:before="80"/>
    </w:pPr>
  </w:style>
  <w:style w:type="paragraph" w:styleId="31">
    <w:name w:val="toc 3"/>
    <w:basedOn w:val="a"/>
    <w:next w:val="a"/>
    <w:uiPriority w:val="39"/>
    <w:rsid w:val="00A415F8"/>
    <w:pPr>
      <w:tabs>
        <w:tab w:val="left" w:pos="567"/>
        <w:tab w:val="right" w:leader="dot" w:pos="9639"/>
      </w:tabs>
      <w:spacing w:before="80"/>
    </w:pPr>
  </w:style>
  <w:style w:type="paragraph" w:styleId="40">
    <w:name w:val="toc 4"/>
    <w:basedOn w:val="a"/>
    <w:next w:val="a"/>
    <w:semiHidden/>
    <w:rsid w:val="00A415F8"/>
    <w:pPr>
      <w:tabs>
        <w:tab w:val="left" w:pos="1418"/>
        <w:tab w:val="right" w:leader="dot" w:pos="9639"/>
      </w:tabs>
      <w:spacing w:before="80"/>
    </w:pPr>
  </w:style>
  <w:style w:type="paragraph" w:styleId="50">
    <w:name w:val="toc 5"/>
    <w:basedOn w:val="a"/>
    <w:next w:val="a"/>
    <w:semiHidden/>
    <w:rsid w:val="00A415F8"/>
    <w:pPr>
      <w:tabs>
        <w:tab w:val="left" w:pos="851"/>
        <w:tab w:val="right" w:leader="dot" w:pos="9627"/>
      </w:tabs>
      <w:spacing w:before="80"/>
    </w:pPr>
    <w:rPr>
      <w:noProof/>
    </w:rPr>
  </w:style>
  <w:style w:type="paragraph" w:styleId="60">
    <w:name w:val="toc 6"/>
    <w:basedOn w:val="a"/>
    <w:next w:val="a"/>
    <w:semiHidden/>
    <w:rsid w:val="00A415F8"/>
    <w:pPr>
      <w:tabs>
        <w:tab w:val="left" w:pos="1418"/>
        <w:tab w:val="right" w:leader="dot" w:pos="9639"/>
      </w:tabs>
      <w:spacing w:before="80"/>
    </w:pPr>
  </w:style>
  <w:style w:type="paragraph" w:styleId="70">
    <w:name w:val="toc 7"/>
    <w:basedOn w:val="a"/>
    <w:next w:val="a"/>
    <w:semiHidden/>
    <w:rsid w:val="00A415F8"/>
  </w:style>
  <w:style w:type="paragraph" w:styleId="90">
    <w:name w:val="toc 9"/>
    <w:basedOn w:val="a"/>
    <w:next w:val="a"/>
    <w:autoRedefine/>
    <w:semiHidden/>
    <w:rsid w:val="00A415F8"/>
    <w:pPr>
      <w:ind w:left="1920"/>
    </w:pPr>
  </w:style>
  <w:style w:type="paragraph" w:customStyle="1" w:styleId="a8">
    <w:name w:val="Приложение"/>
    <w:basedOn w:val="a9"/>
    <w:next w:val="5"/>
    <w:rsid w:val="00A415F8"/>
    <w:pPr>
      <w:spacing w:line="480" w:lineRule="auto"/>
    </w:pPr>
    <w:rPr>
      <w:color w:val="000000"/>
      <w:sz w:val="24"/>
    </w:rPr>
  </w:style>
  <w:style w:type="paragraph" w:styleId="a9">
    <w:name w:val="Title"/>
    <w:basedOn w:val="a"/>
    <w:link w:val="aa"/>
    <w:autoRedefine/>
    <w:uiPriority w:val="10"/>
    <w:qFormat/>
    <w:rsid w:val="00D403F5"/>
    <w:pPr>
      <w:jc w:val="center"/>
    </w:pPr>
    <w:rPr>
      <w:b/>
      <w:spacing w:val="-4"/>
      <w:kern w:val="28"/>
      <w:sz w:val="32"/>
      <w:szCs w:val="32"/>
    </w:rPr>
  </w:style>
  <w:style w:type="paragraph" w:styleId="ab">
    <w:name w:val="Body Text Indent"/>
    <w:basedOn w:val="a"/>
    <w:rsid w:val="00A415F8"/>
    <w:pPr>
      <w:widowControl w:val="0"/>
      <w:spacing w:line="240" w:lineRule="atLeast"/>
      <w:ind w:right="7" w:firstLine="549"/>
    </w:pPr>
    <w:rPr>
      <w:rFonts w:ascii="Lingvo Serif" w:hAnsi="Lingvo Serif"/>
      <w:snapToGrid w:val="0"/>
      <w:color w:val="000000"/>
      <w:lang w:eastAsia="ru-RU"/>
    </w:rPr>
  </w:style>
  <w:style w:type="paragraph" w:customStyle="1" w:styleId="ac">
    <w:name w:val="Термин"/>
    <w:basedOn w:val="14"/>
    <w:next w:val="a"/>
    <w:rsid w:val="00A415F8"/>
    <w:pPr>
      <w:spacing w:before="0" w:after="0"/>
    </w:pPr>
    <w:rPr>
      <w:color w:val="auto"/>
    </w:rPr>
  </w:style>
  <w:style w:type="paragraph" w:customStyle="1" w:styleId="14">
    <w:name w:val="Обычный1"/>
    <w:rsid w:val="00A415F8"/>
    <w:pPr>
      <w:widowControl w:val="0"/>
      <w:spacing w:before="100" w:after="100"/>
    </w:pPr>
    <w:rPr>
      <w:snapToGrid w:val="0"/>
      <w:color w:val="000000"/>
      <w:sz w:val="24"/>
    </w:rPr>
  </w:style>
  <w:style w:type="paragraph" w:customStyle="1" w:styleId="H3">
    <w:name w:val="H3"/>
    <w:basedOn w:val="14"/>
    <w:next w:val="14"/>
    <w:rsid w:val="00A415F8"/>
    <w:pPr>
      <w:keepNext/>
      <w:outlineLvl w:val="3"/>
    </w:pPr>
    <w:rPr>
      <w:b/>
      <w:color w:val="auto"/>
      <w:sz w:val="28"/>
    </w:rPr>
  </w:style>
  <w:style w:type="paragraph" w:styleId="20">
    <w:name w:val="List Bullet 2"/>
    <w:basedOn w:val="a"/>
    <w:autoRedefine/>
    <w:rsid w:val="00A415F8"/>
    <w:pPr>
      <w:widowControl w:val="0"/>
      <w:numPr>
        <w:numId w:val="3"/>
      </w:numPr>
    </w:pPr>
    <w:rPr>
      <w:lang w:eastAsia="ru-RU"/>
    </w:rPr>
  </w:style>
  <w:style w:type="paragraph" w:styleId="ad">
    <w:name w:val="Body Text"/>
    <w:basedOn w:val="a"/>
    <w:rsid w:val="00A415F8"/>
    <w:pPr>
      <w:spacing w:after="120"/>
      <w:jc w:val="left"/>
    </w:pPr>
    <w:rPr>
      <w:lang w:eastAsia="ru-RU"/>
    </w:rPr>
  </w:style>
  <w:style w:type="paragraph" w:styleId="24">
    <w:name w:val="Body Text Indent 2"/>
    <w:basedOn w:val="a"/>
    <w:rsid w:val="00A415F8"/>
    <w:pPr>
      <w:widowControl w:val="0"/>
      <w:spacing w:before="120"/>
      <w:ind w:firstLine="567"/>
    </w:pPr>
  </w:style>
  <w:style w:type="paragraph" w:styleId="ae">
    <w:name w:val="Plain Text"/>
    <w:basedOn w:val="a"/>
    <w:rsid w:val="00A415F8"/>
    <w:pPr>
      <w:jc w:val="left"/>
    </w:pPr>
    <w:rPr>
      <w:rFonts w:ascii="Courier New" w:hAnsi="Courier New"/>
      <w:sz w:val="20"/>
    </w:rPr>
  </w:style>
  <w:style w:type="paragraph" w:styleId="32">
    <w:name w:val="Body Text Indent 3"/>
    <w:basedOn w:val="a"/>
    <w:rsid w:val="00A415F8"/>
    <w:pPr>
      <w:widowControl w:val="0"/>
      <w:ind w:left="851" w:hanging="284"/>
    </w:pPr>
  </w:style>
  <w:style w:type="paragraph" w:styleId="af">
    <w:name w:val="List Continue"/>
    <w:basedOn w:val="a"/>
    <w:rsid w:val="00A415F8"/>
    <w:pPr>
      <w:spacing w:after="120"/>
      <w:ind w:left="283"/>
      <w:jc w:val="left"/>
    </w:pPr>
    <w:rPr>
      <w:sz w:val="20"/>
      <w:lang w:eastAsia="ru-RU"/>
    </w:rPr>
  </w:style>
  <w:style w:type="paragraph" w:styleId="25">
    <w:name w:val="List Continue 2"/>
    <w:basedOn w:val="a"/>
    <w:rsid w:val="00A415F8"/>
    <w:pPr>
      <w:spacing w:after="120"/>
      <w:ind w:left="566"/>
      <w:jc w:val="left"/>
    </w:pPr>
    <w:rPr>
      <w:lang w:eastAsia="ru-RU"/>
    </w:rPr>
  </w:style>
  <w:style w:type="paragraph" w:styleId="af0">
    <w:name w:val="Block Text"/>
    <w:basedOn w:val="a"/>
    <w:rsid w:val="00A415F8"/>
    <w:pPr>
      <w:widowControl w:val="0"/>
      <w:spacing w:line="240" w:lineRule="atLeast"/>
      <w:ind w:left="6" w:right="34" w:firstLine="567"/>
    </w:pPr>
    <w:rPr>
      <w:snapToGrid w:val="0"/>
      <w:lang w:eastAsia="ru-RU"/>
    </w:rPr>
  </w:style>
  <w:style w:type="paragraph" w:styleId="33">
    <w:name w:val="Body Text 3"/>
    <w:basedOn w:val="a"/>
    <w:rsid w:val="00A415F8"/>
    <w:pPr>
      <w:tabs>
        <w:tab w:val="left" w:pos="851"/>
      </w:tabs>
      <w:spacing w:before="120"/>
      <w:jc w:val="left"/>
    </w:pPr>
    <w:rPr>
      <w:rFonts w:ascii="Arial" w:hAnsi="Arial"/>
      <w:b/>
      <w:sz w:val="14"/>
    </w:rPr>
  </w:style>
  <w:style w:type="paragraph" w:customStyle="1" w:styleId="DefinitionTerm">
    <w:name w:val="Definition Term"/>
    <w:basedOn w:val="14"/>
    <w:next w:val="a"/>
    <w:rsid w:val="00A415F8"/>
    <w:pPr>
      <w:widowControl/>
      <w:spacing w:before="0" w:after="0"/>
    </w:pPr>
    <w:rPr>
      <w:color w:val="auto"/>
    </w:rPr>
  </w:style>
  <w:style w:type="paragraph" w:styleId="af1">
    <w:name w:val="List"/>
    <w:basedOn w:val="a"/>
    <w:rsid w:val="00A415F8"/>
    <w:pPr>
      <w:ind w:left="283" w:hanging="283"/>
      <w:jc w:val="left"/>
    </w:pPr>
    <w:rPr>
      <w:sz w:val="20"/>
      <w:lang w:eastAsia="ru-RU"/>
    </w:rPr>
  </w:style>
  <w:style w:type="paragraph" w:customStyle="1" w:styleId="H2">
    <w:name w:val="H2"/>
    <w:basedOn w:val="a"/>
    <w:rsid w:val="00A415F8"/>
    <w:pPr>
      <w:numPr>
        <w:ilvl w:val="2"/>
        <w:numId w:val="2"/>
      </w:numPr>
      <w:tabs>
        <w:tab w:val="clear" w:pos="720"/>
      </w:tabs>
      <w:ind w:left="0" w:firstLine="0"/>
    </w:pPr>
    <w:rPr>
      <w:sz w:val="22"/>
    </w:rPr>
  </w:style>
  <w:style w:type="paragraph" w:styleId="af2">
    <w:name w:val="Document Map"/>
    <w:basedOn w:val="a"/>
    <w:semiHidden/>
    <w:rsid w:val="00A415F8"/>
    <w:pPr>
      <w:shd w:val="clear" w:color="auto" w:fill="000080"/>
    </w:pPr>
    <w:rPr>
      <w:rFonts w:ascii="Tahoma" w:hAnsi="Tahoma" w:cs="Tahoma"/>
    </w:rPr>
  </w:style>
  <w:style w:type="character" w:customStyle="1" w:styleId="aa">
    <w:name w:val="Название Знак"/>
    <w:link w:val="a9"/>
    <w:uiPriority w:val="10"/>
    <w:rsid w:val="00D403F5"/>
    <w:rPr>
      <w:b/>
      <w:spacing w:val="-4"/>
      <w:kern w:val="28"/>
      <w:sz w:val="32"/>
      <w:szCs w:val="32"/>
    </w:rPr>
  </w:style>
  <w:style w:type="character" w:customStyle="1" w:styleId="af3">
    <w:name w:val="Абзац списка Знак"/>
    <w:link w:val="af4"/>
    <w:uiPriority w:val="34"/>
    <w:locked/>
    <w:rsid w:val="00886D19"/>
  </w:style>
  <w:style w:type="paragraph" w:styleId="af4">
    <w:name w:val="List Paragraph"/>
    <w:basedOn w:val="a"/>
    <w:link w:val="af3"/>
    <w:uiPriority w:val="34"/>
    <w:qFormat/>
    <w:rsid w:val="00886D19"/>
    <w:pPr>
      <w:spacing w:after="160" w:line="256" w:lineRule="auto"/>
      <w:ind w:left="720"/>
      <w:contextualSpacing/>
      <w:jc w:val="left"/>
    </w:pPr>
    <w:rPr>
      <w:sz w:val="20"/>
      <w:lang w:eastAsia="ru-RU"/>
    </w:rPr>
  </w:style>
  <w:style w:type="character" w:customStyle="1" w:styleId="af5">
    <w:name w:val="Обычный текст Знак"/>
    <w:link w:val="af6"/>
    <w:locked/>
    <w:rsid w:val="00886D19"/>
  </w:style>
  <w:style w:type="paragraph" w:customStyle="1" w:styleId="af6">
    <w:name w:val="Обычный текст"/>
    <w:basedOn w:val="af4"/>
    <w:link w:val="af5"/>
    <w:qFormat/>
    <w:rsid w:val="00886D19"/>
    <w:pPr>
      <w:ind w:left="0" w:firstLine="709"/>
      <w:jc w:val="both"/>
    </w:pPr>
  </w:style>
  <w:style w:type="character" w:customStyle="1" w:styleId="St10">
    <w:name w:val="St1 Знак"/>
    <w:link w:val="St1"/>
    <w:locked/>
    <w:rsid w:val="00886D19"/>
    <w:rPr>
      <w:b/>
      <w:caps/>
      <w:szCs w:val="28"/>
    </w:rPr>
  </w:style>
  <w:style w:type="paragraph" w:customStyle="1" w:styleId="St1">
    <w:name w:val="St1"/>
    <w:basedOn w:val="af4"/>
    <w:link w:val="St10"/>
    <w:qFormat/>
    <w:rsid w:val="00886D19"/>
    <w:pPr>
      <w:numPr>
        <w:numId w:val="5"/>
      </w:numPr>
      <w:spacing w:before="480" w:line="240" w:lineRule="auto"/>
      <w:ind w:left="0" w:firstLine="0"/>
    </w:pPr>
    <w:rPr>
      <w:b/>
      <w:caps/>
      <w:sz w:val="28"/>
      <w:szCs w:val="28"/>
    </w:rPr>
  </w:style>
  <w:style w:type="character" w:customStyle="1" w:styleId="St20">
    <w:name w:val="St2 Знак"/>
    <w:link w:val="St2"/>
    <w:locked/>
    <w:rsid w:val="00886D19"/>
    <w:rPr>
      <w:b/>
      <w:szCs w:val="28"/>
    </w:rPr>
  </w:style>
  <w:style w:type="paragraph" w:customStyle="1" w:styleId="St2">
    <w:name w:val="St2"/>
    <w:basedOn w:val="af4"/>
    <w:link w:val="St20"/>
    <w:qFormat/>
    <w:rsid w:val="00886D19"/>
    <w:pPr>
      <w:numPr>
        <w:ilvl w:val="1"/>
        <w:numId w:val="5"/>
      </w:numPr>
      <w:ind w:left="0" w:firstLine="0"/>
    </w:pPr>
    <w:rPr>
      <w:b/>
      <w:sz w:val="28"/>
      <w:szCs w:val="28"/>
    </w:rPr>
  </w:style>
  <w:style w:type="character" w:customStyle="1" w:styleId="St-text">
    <w:name w:val="St-text Знак"/>
    <w:link w:val="St-text0"/>
    <w:locked/>
    <w:rsid w:val="00886D19"/>
    <w:rPr>
      <w:sz w:val="28"/>
      <w:lang w:val="ru-RU" w:eastAsia="ru-RU" w:bidi="ar-SA"/>
    </w:rPr>
  </w:style>
  <w:style w:type="paragraph" w:customStyle="1" w:styleId="St-text0">
    <w:name w:val="St-text"/>
    <w:link w:val="St-text"/>
    <w:qFormat/>
    <w:rsid w:val="00886D19"/>
    <w:pPr>
      <w:spacing w:before="240" w:after="120"/>
      <w:ind w:firstLine="709"/>
      <w:jc w:val="both"/>
    </w:pPr>
  </w:style>
  <w:style w:type="character" w:customStyle="1" w:styleId="St30">
    <w:name w:val="St3 Знак"/>
    <w:link w:val="St3"/>
    <w:locked/>
    <w:rsid w:val="00886D19"/>
    <w:rPr>
      <w:sz w:val="20"/>
    </w:rPr>
  </w:style>
  <w:style w:type="paragraph" w:customStyle="1" w:styleId="St3">
    <w:name w:val="St3"/>
    <w:basedOn w:val="St2"/>
    <w:link w:val="St30"/>
    <w:qFormat/>
    <w:rsid w:val="00886D19"/>
    <w:pPr>
      <w:numPr>
        <w:ilvl w:val="2"/>
      </w:numPr>
      <w:ind w:left="0" w:firstLine="0"/>
    </w:pPr>
    <w:rPr>
      <w:b w:val="0"/>
      <w:sz w:val="20"/>
      <w:szCs w:val="20"/>
    </w:rPr>
  </w:style>
  <w:style w:type="table" w:styleId="af7">
    <w:name w:val="Table Grid"/>
    <w:basedOn w:val="a1"/>
    <w:uiPriority w:val="59"/>
    <w:rsid w:val="00456B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Чертежный"/>
    <w:rsid w:val="00DE6DF0"/>
    <w:pPr>
      <w:jc w:val="both"/>
    </w:pPr>
    <w:rPr>
      <w:rFonts w:ascii="ISOCPEUR" w:hAnsi="ISOCPEUR"/>
      <w:i/>
      <w:lang w:val="uk-UA"/>
    </w:rPr>
  </w:style>
  <w:style w:type="character" w:customStyle="1" w:styleId="a4">
    <w:name w:val="Верхний колонтитул Знак"/>
    <w:link w:val="a3"/>
    <w:uiPriority w:val="99"/>
    <w:rsid w:val="005D46F9"/>
    <w:rPr>
      <w:rFonts w:ascii="Arial" w:hAnsi="Arial"/>
      <w:b/>
      <w:i/>
      <w:caps/>
      <w:lang w:eastAsia="en-US"/>
    </w:rPr>
  </w:style>
  <w:style w:type="character" w:customStyle="1" w:styleId="a6">
    <w:name w:val="Нижний колонтитул Знак"/>
    <w:link w:val="a5"/>
    <w:uiPriority w:val="99"/>
    <w:rsid w:val="005D46F9"/>
    <w:rPr>
      <w:rFonts w:ascii="Arial" w:hAnsi="Arial"/>
      <w:i/>
      <w:sz w:val="22"/>
      <w:lang w:eastAsia="en-US"/>
    </w:rPr>
  </w:style>
  <w:style w:type="paragraph" w:customStyle="1" w:styleId="af9">
    <w:name w:val="Версия документа"/>
    <w:basedOn w:val="a"/>
    <w:rsid w:val="005D46F9"/>
    <w:pPr>
      <w:spacing w:before="480"/>
      <w:contextualSpacing/>
      <w:jc w:val="center"/>
    </w:pPr>
    <w:rPr>
      <w:rFonts w:ascii="Calibri Light" w:hAnsi="Calibri Light"/>
      <w:spacing w:val="5"/>
      <w:kern w:val="28"/>
      <w:sz w:val="18"/>
      <w:szCs w:val="52"/>
    </w:rPr>
  </w:style>
  <w:style w:type="character" w:styleId="afa">
    <w:name w:val="Hyperlink"/>
    <w:uiPriority w:val="99"/>
    <w:unhideWhenUsed/>
    <w:rsid w:val="005D46F9"/>
    <w:rPr>
      <w:color w:val="0563C1"/>
      <w:u w:val="single"/>
    </w:rPr>
  </w:style>
  <w:style w:type="paragraph" w:styleId="afb">
    <w:name w:val="Balloon Text"/>
    <w:basedOn w:val="a"/>
    <w:link w:val="afc"/>
    <w:uiPriority w:val="99"/>
    <w:unhideWhenUsed/>
    <w:rsid w:val="005D46F9"/>
    <w:pPr>
      <w:jc w:val="left"/>
    </w:pPr>
    <w:rPr>
      <w:rFonts w:ascii="Tahoma" w:eastAsia="Calibri" w:hAnsi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rsid w:val="005D46F9"/>
    <w:rPr>
      <w:rFonts w:ascii="Tahoma" w:eastAsia="Calibri" w:hAnsi="Tahoma"/>
      <w:sz w:val="16"/>
      <w:szCs w:val="16"/>
      <w:lang w:eastAsia="en-US"/>
    </w:rPr>
  </w:style>
  <w:style w:type="character" w:customStyle="1" w:styleId="91">
    <w:name w:val="Основной текст (9)_"/>
    <w:link w:val="92"/>
    <w:rsid w:val="005D46F9"/>
    <w:rPr>
      <w:b/>
      <w:bCs/>
      <w:shd w:val="clear" w:color="auto" w:fill="FFFFFF"/>
    </w:rPr>
  </w:style>
  <w:style w:type="character" w:customStyle="1" w:styleId="26">
    <w:name w:val="Основной текст (2)_"/>
    <w:link w:val="27"/>
    <w:rsid w:val="005D46F9"/>
    <w:rPr>
      <w:shd w:val="clear" w:color="auto" w:fill="FFFFFF"/>
    </w:rPr>
  </w:style>
  <w:style w:type="paragraph" w:customStyle="1" w:styleId="92">
    <w:name w:val="Основной текст (9)"/>
    <w:basedOn w:val="a"/>
    <w:link w:val="91"/>
    <w:rsid w:val="005D46F9"/>
    <w:pPr>
      <w:widowControl w:val="0"/>
      <w:shd w:val="clear" w:color="auto" w:fill="FFFFFF"/>
      <w:spacing w:after="420" w:line="0" w:lineRule="atLeast"/>
      <w:ind w:hanging="280"/>
      <w:jc w:val="center"/>
    </w:pPr>
    <w:rPr>
      <w:b/>
      <w:bCs/>
      <w:sz w:val="28"/>
      <w:lang w:eastAsia="ru-RU"/>
    </w:rPr>
  </w:style>
  <w:style w:type="paragraph" w:customStyle="1" w:styleId="27">
    <w:name w:val="Основной текст (2)"/>
    <w:basedOn w:val="a"/>
    <w:link w:val="26"/>
    <w:rsid w:val="005D46F9"/>
    <w:pPr>
      <w:widowControl w:val="0"/>
      <w:shd w:val="clear" w:color="auto" w:fill="FFFFFF"/>
      <w:spacing w:before="240" w:after="3960" w:line="0" w:lineRule="atLeast"/>
      <w:ind w:hanging="360"/>
      <w:jc w:val="right"/>
    </w:pPr>
    <w:rPr>
      <w:sz w:val="28"/>
      <w:lang w:eastAsia="ru-RU"/>
    </w:rPr>
  </w:style>
  <w:style w:type="paragraph" w:customStyle="1" w:styleId="15">
    <w:name w:val="Стиль1"/>
    <w:basedOn w:val="1"/>
    <w:link w:val="16"/>
    <w:qFormat/>
    <w:rsid w:val="005D46F9"/>
    <w:pPr>
      <w:keepNext w:val="0"/>
      <w:autoSpaceDE w:val="0"/>
      <w:autoSpaceDN w:val="0"/>
      <w:adjustRightInd w:val="0"/>
      <w:spacing w:before="0" w:after="0" w:line="24" w:lineRule="atLeast"/>
    </w:pPr>
    <w:rPr>
      <w:b w:val="0"/>
      <w:sz w:val="26"/>
      <w:szCs w:val="26"/>
    </w:rPr>
  </w:style>
  <w:style w:type="character" w:customStyle="1" w:styleId="16">
    <w:name w:val="Стиль1 Знак"/>
    <w:link w:val="15"/>
    <w:rsid w:val="00BD7D08"/>
    <w:rPr>
      <w:sz w:val="26"/>
      <w:szCs w:val="26"/>
      <w:lang w:eastAsia="en-US"/>
    </w:rPr>
  </w:style>
  <w:style w:type="character" w:customStyle="1" w:styleId="22">
    <w:name w:val="Заголовок 2 Знак"/>
    <w:link w:val="21"/>
    <w:uiPriority w:val="9"/>
    <w:rsid w:val="00992F52"/>
    <w:rPr>
      <w:b/>
      <w:sz w:val="24"/>
      <w:lang w:eastAsia="en-US"/>
    </w:rPr>
  </w:style>
  <w:style w:type="character" w:customStyle="1" w:styleId="14pt">
    <w:name w:val="Основной текст + 14 pt Знак"/>
    <w:basedOn w:val="a0"/>
    <w:link w:val="14pt0"/>
    <w:locked/>
    <w:rsid w:val="00CB6436"/>
    <w:rPr>
      <w:rFonts w:ascii="Calibri" w:eastAsia="Calibri" w:hAnsi="Calibri"/>
      <w:sz w:val="24"/>
      <w:szCs w:val="22"/>
      <w:lang w:val="en-US" w:eastAsia="en-US"/>
    </w:rPr>
  </w:style>
  <w:style w:type="paragraph" w:customStyle="1" w:styleId="14pt0">
    <w:name w:val="Основной текст + 14 pt"/>
    <w:basedOn w:val="ad"/>
    <w:link w:val="14pt"/>
    <w:rsid w:val="00CB6436"/>
    <w:pPr>
      <w:spacing w:before="120" w:line="276" w:lineRule="auto"/>
      <w:ind w:firstLine="720"/>
      <w:jc w:val="both"/>
    </w:pPr>
    <w:rPr>
      <w:rFonts w:ascii="Calibri" w:eastAsia="Calibri" w:hAnsi="Calibri"/>
      <w:szCs w:val="22"/>
      <w:lang w:val="en-US" w:eastAsia="en-US"/>
    </w:rPr>
  </w:style>
  <w:style w:type="character" w:customStyle="1" w:styleId="10">
    <w:name w:val="Заголовок 1 Знак"/>
    <w:link w:val="1"/>
    <w:rsid w:val="00EE37CC"/>
    <w:rPr>
      <w:b/>
      <w:sz w:val="24"/>
      <w:lang w:eastAsia="en-US"/>
    </w:rPr>
  </w:style>
  <w:style w:type="character" w:customStyle="1" w:styleId="30">
    <w:name w:val="Заголовок 3 Знак"/>
    <w:link w:val="3"/>
    <w:rsid w:val="005E0F81"/>
    <w:rPr>
      <w:sz w:val="24"/>
      <w:lang w:eastAsia="en-US"/>
    </w:rPr>
  </w:style>
  <w:style w:type="character" w:styleId="afd">
    <w:name w:val="annotation reference"/>
    <w:basedOn w:val="a0"/>
    <w:uiPriority w:val="99"/>
    <w:semiHidden/>
    <w:unhideWhenUsed/>
    <w:rsid w:val="00493412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493412"/>
    <w:rPr>
      <w:sz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493412"/>
    <w:rPr>
      <w:sz w:val="20"/>
      <w:lang w:eastAsia="en-US"/>
    </w:rPr>
  </w:style>
  <w:style w:type="paragraph" w:styleId="aff0">
    <w:name w:val="annotation subject"/>
    <w:basedOn w:val="afe"/>
    <w:next w:val="afe"/>
    <w:link w:val="aff1"/>
    <w:semiHidden/>
    <w:unhideWhenUsed/>
    <w:rsid w:val="00493412"/>
    <w:rPr>
      <w:b/>
      <w:bCs/>
    </w:rPr>
  </w:style>
  <w:style w:type="character" w:customStyle="1" w:styleId="aff1">
    <w:name w:val="Тема примечания Знак"/>
    <w:basedOn w:val="aff"/>
    <w:link w:val="aff0"/>
    <w:semiHidden/>
    <w:rsid w:val="00493412"/>
    <w:rPr>
      <w:b/>
      <w:bCs/>
      <w:sz w:val="20"/>
      <w:lang w:eastAsia="en-US"/>
    </w:rPr>
  </w:style>
  <w:style w:type="character" w:customStyle="1" w:styleId="61">
    <w:name w:val="Основной текст (6)_"/>
    <w:basedOn w:val="a0"/>
    <w:link w:val="62"/>
    <w:uiPriority w:val="99"/>
    <w:rsid w:val="000D465C"/>
    <w:rPr>
      <w:rFonts w:ascii="Arial" w:hAnsi="Arial" w:cs="Arial"/>
      <w:sz w:val="17"/>
      <w:szCs w:val="17"/>
      <w:shd w:val="clear" w:color="auto" w:fill="FFFFFF"/>
    </w:rPr>
  </w:style>
  <w:style w:type="paragraph" w:customStyle="1" w:styleId="62">
    <w:name w:val="Основной текст (6)"/>
    <w:basedOn w:val="a"/>
    <w:link w:val="61"/>
    <w:uiPriority w:val="99"/>
    <w:rsid w:val="000D465C"/>
    <w:pPr>
      <w:widowControl w:val="0"/>
      <w:shd w:val="clear" w:color="auto" w:fill="FFFFFF"/>
      <w:spacing w:before="240" w:line="234" w:lineRule="exact"/>
      <w:ind w:hanging="580"/>
      <w:jc w:val="center"/>
    </w:pPr>
    <w:rPr>
      <w:rFonts w:ascii="Arial" w:hAnsi="Arial" w:cs="Arial"/>
      <w:sz w:val="17"/>
      <w:szCs w:val="17"/>
      <w:lang w:eastAsia="ru-RU"/>
    </w:rPr>
  </w:style>
  <w:style w:type="paragraph" w:customStyle="1" w:styleId="2">
    <w:name w:val="Стиль2"/>
    <w:basedOn w:val="15"/>
    <w:link w:val="28"/>
    <w:qFormat/>
    <w:rsid w:val="007F3C2F"/>
    <w:pPr>
      <w:numPr>
        <w:ilvl w:val="1"/>
        <w:numId w:val="6"/>
      </w:numPr>
      <w:tabs>
        <w:tab w:val="left" w:pos="993"/>
      </w:tabs>
      <w:spacing w:line="360" w:lineRule="auto"/>
      <w:outlineLvl w:val="1"/>
    </w:pPr>
    <w:rPr>
      <w:b/>
      <w:sz w:val="30"/>
      <w:szCs w:val="30"/>
    </w:rPr>
  </w:style>
  <w:style w:type="paragraph" w:customStyle="1" w:styleId="34">
    <w:name w:val="Стиль3"/>
    <w:basedOn w:val="15"/>
    <w:link w:val="35"/>
    <w:qFormat/>
    <w:rsid w:val="005B7CAF"/>
    <w:pPr>
      <w:tabs>
        <w:tab w:val="left" w:pos="993"/>
      </w:tabs>
      <w:spacing w:line="360" w:lineRule="auto"/>
      <w:ind w:firstLine="567"/>
      <w:outlineLvl w:val="9"/>
    </w:pPr>
    <w:rPr>
      <w:sz w:val="30"/>
      <w:szCs w:val="30"/>
    </w:rPr>
  </w:style>
  <w:style w:type="character" w:customStyle="1" w:styleId="28">
    <w:name w:val="Стиль2 Знак"/>
    <w:basedOn w:val="16"/>
    <w:link w:val="2"/>
    <w:rsid w:val="007F3C2F"/>
    <w:rPr>
      <w:b/>
      <w:sz w:val="30"/>
      <w:szCs w:val="30"/>
      <w:lang w:eastAsia="en-US"/>
    </w:rPr>
  </w:style>
  <w:style w:type="character" w:customStyle="1" w:styleId="35">
    <w:name w:val="Стиль3 Знак"/>
    <w:basedOn w:val="16"/>
    <w:link w:val="34"/>
    <w:rsid w:val="005B7CAF"/>
    <w:rPr>
      <w:sz w:val="30"/>
      <w:szCs w:val="3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9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Shablon_B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D3E70-C5C2-4B03-B085-972F7F270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Shablon_BS</Template>
  <TotalTime>0</TotalTime>
  <Pages>8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НАИМЕНОВАНИЕ ДОКУМЕНТА</vt:lpstr>
    </vt:vector>
  </TitlesOfParts>
  <Company>BelSoft</Company>
  <LinksUpToDate>false</LinksUpToDate>
  <CharactersWithSpaces>4344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НАИМЕНОВАНИЕ ДОКУМЕНТА</dc:title>
  <dc:creator>Дробышевский Юрий</dc:creator>
  <cp:lastModifiedBy>lyulya</cp:lastModifiedBy>
  <cp:revision>2</cp:revision>
  <cp:lastPrinted>2017-11-29T08:34:00Z</cp:lastPrinted>
  <dcterms:created xsi:type="dcterms:W3CDTF">2018-01-18T08:07:00Z</dcterms:created>
  <dcterms:modified xsi:type="dcterms:W3CDTF">2018-01-18T08:07:00Z</dcterms:modified>
</cp:coreProperties>
</file>